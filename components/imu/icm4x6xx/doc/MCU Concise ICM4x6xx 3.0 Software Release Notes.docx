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FB3C9" w14:textId="4919F0EA" w:rsidR="00FD672C" w:rsidRDefault="00FD672C">
      <w:pPr>
        <w:rPr>
          <w:b/>
          <w:iCs/>
          <w:caps/>
          <w:color w:val="1F497D" w:themeColor="text2"/>
          <w:sz w:val="24"/>
          <w:szCs w:val="24"/>
          <w:lang w:eastAsia="zh-CN"/>
        </w:rPr>
      </w:pPr>
      <w:bookmarkStart w:id="0" w:name="_Toc318284478"/>
      <w:bookmarkStart w:id="1" w:name="_Toc373842437"/>
      <w:bookmarkStart w:id="2" w:name="_Toc220506180"/>
      <w:bookmarkStart w:id="3" w:name="_Toc355098900"/>
      <w:bookmarkStart w:id="4" w:name="_Toc367459995"/>
    </w:p>
    <w:p w14:paraId="033C27BD" w14:textId="77777777" w:rsidR="0000228C" w:rsidRDefault="0000228C">
      <w:pPr>
        <w:rPr>
          <w:b/>
          <w:iCs/>
          <w:caps/>
          <w:color w:val="1F497D" w:themeColor="text2"/>
          <w:sz w:val="24"/>
          <w:szCs w:val="24"/>
        </w:rPr>
      </w:pPr>
    </w:p>
    <w:p w14:paraId="70F0F524" w14:textId="77777777" w:rsidR="00FD672C" w:rsidRDefault="00FD672C" w:rsidP="006562B6">
      <w:pPr>
        <w:pStyle w:val="Heading2"/>
      </w:pPr>
    </w:p>
    <w:p w14:paraId="66F95F16" w14:textId="77777777" w:rsidR="00FD672C" w:rsidRDefault="00FD672C" w:rsidP="00FD672C"/>
    <w:p w14:paraId="07C1B652" w14:textId="77777777" w:rsidR="00FD672C" w:rsidRDefault="00FD672C" w:rsidP="00FD672C"/>
    <w:p w14:paraId="2D7C2DC6" w14:textId="77777777" w:rsidR="00FD672C" w:rsidRDefault="00FD672C" w:rsidP="00FD672C"/>
    <w:p w14:paraId="1848C9B9" w14:textId="1FFF9EF2" w:rsidR="00BE4E71" w:rsidRDefault="002B49D4" w:rsidP="0074405A">
      <w:pPr>
        <w:pStyle w:val="Title"/>
        <w:rPr>
          <w:sz w:val="72"/>
        </w:rPr>
      </w:pPr>
      <w:r>
        <w:rPr>
          <w:sz w:val="72"/>
        </w:rPr>
        <w:t>MCU Concise</w:t>
      </w:r>
      <w:r w:rsidR="007C14F1" w:rsidRPr="007E0AFF">
        <w:rPr>
          <w:sz w:val="72"/>
        </w:rPr>
        <w:t xml:space="preserve"> </w:t>
      </w:r>
      <w:r w:rsidR="00DB6B13" w:rsidRPr="007E0AFF">
        <w:rPr>
          <w:sz w:val="72"/>
        </w:rPr>
        <w:t>ICM-</w:t>
      </w:r>
      <w:r w:rsidR="001D734B">
        <w:rPr>
          <w:sz w:val="72"/>
        </w:rPr>
        <w:t>4</w:t>
      </w:r>
      <w:r>
        <w:rPr>
          <w:sz w:val="72"/>
        </w:rPr>
        <w:t>x</w:t>
      </w:r>
      <w:r w:rsidR="001D734B">
        <w:rPr>
          <w:sz w:val="72"/>
        </w:rPr>
        <w:t>6</w:t>
      </w:r>
      <w:r w:rsidR="0074405A">
        <w:rPr>
          <w:sz w:val="72"/>
        </w:rPr>
        <w:t>xx</w:t>
      </w:r>
      <w:r w:rsidR="00CF1DDF" w:rsidRPr="007E0AFF">
        <w:rPr>
          <w:sz w:val="72"/>
        </w:rPr>
        <w:t xml:space="preserve"> </w:t>
      </w:r>
    </w:p>
    <w:p w14:paraId="0E72580B" w14:textId="02A8F274" w:rsidR="007E0AFF" w:rsidRPr="007E0AFF" w:rsidRDefault="002B49D4" w:rsidP="00BE4E71">
      <w:pPr>
        <w:pStyle w:val="Title"/>
        <w:rPr>
          <w:sz w:val="72"/>
        </w:rPr>
      </w:pPr>
      <w:r>
        <w:rPr>
          <w:sz w:val="72"/>
        </w:rPr>
        <w:t>3</w:t>
      </w:r>
      <w:r w:rsidR="00CF1DDF" w:rsidRPr="007E0AFF">
        <w:rPr>
          <w:sz w:val="72"/>
        </w:rPr>
        <w:t>.0</w:t>
      </w:r>
      <w:r w:rsidR="00FD672C" w:rsidRPr="007E0AFF">
        <w:rPr>
          <w:sz w:val="72"/>
        </w:rPr>
        <w:t xml:space="preserve"> </w:t>
      </w:r>
    </w:p>
    <w:p w14:paraId="53A84974" w14:textId="77777777" w:rsidR="00FD672C" w:rsidRPr="007E0AFF" w:rsidRDefault="007E0AFF" w:rsidP="007E0AFF">
      <w:pPr>
        <w:pStyle w:val="Title"/>
      </w:pPr>
      <w:r w:rsidRPr="007E0AFF">
        <w:t xml:space="preserve">Software </w:t>
      </w:r>
      <w:r w:rsidR="00FD672C" w:rsidRPr="007E0AFF">
        <w:t>Release Notes</w:t>
      </w:r>
    </w:p>
    <w:p w14:paraId="7A16CE77" w14:textId="77777777" w:rsidR="007E0AFF" w:rsidRDefault="007E0AFF" w:rsidP="00FD672C">
      <w:pPr>
        <w:pStyle w:val="LeftBigBold26"/>
        <w:rPr>
          <w:rFonts w:asciiTheme="minorHAnsi" w:hAnsiTheme="minorHAnsi"/>
          <w:b w:val="0"/>
          <w:color w:val="1F497D" w:themeColor="text2"/>
          <w:sz w:val="24"/>
          <w:szCs w:val="24"/>
        </w:rPr>
      </w:pPr>
    </w:p>
    <w:p w14:paraId="57FB9793" w14:textId="2AFA4B77" w:rsidR="00FD672C" w:rsidRPr="00FD672C" w:rsidRDefault="002B49D4" w:rsidP="001D734B">
      <w:pPr>
        <w:pStyle w:val="LeftBigBold26"/>
        <w:jc w:val="center"/>
        <w:rPr>
          <w:rFonts w:asciiTheme="minorHAnsi" w:hAnsiTheme="minorHAnsi"/>
          <w:b w:val="0"/>
          <w:color w:val="1F497D" w:themeColor="text2"/>
          <w:sz w:val="24"/>
          <w:szCs w:val="24"/>
        </w:rPr>
      </w:pPr>
      <w:r>
        <w:rPr>
          <w:rFonts w:asciiTheme="minorHAnsi" w:hAnsiTheme="minorHAnsi"/>
          <w:b w:val="0"/>
          <w:color w:val="1F497D" w:themeColor="text2"/>
          <w:sz w:val="24"/>
          <w:szCs w:val="24"/>
        </w:rPr>
        <w:t>December</w:t>
      </w:r>
      <w:r w:rsidR="001D7FAC">
        <w:rPr>
          <w:rFonts w:asciiTheme="minorHAnsi" w:hAnsiTheme="minorHAnsi"/>
          <w:b w:val="0"/>
          <w:color w:val="1F497D" w:themeColor="text2"/>
          <w:sz w:val="24"/>
          <w:szCs w:val="24"/>
        </w:rPr>
        <w:t xml:space="preserve"> </w:t>
      </w:r>
      <w:r>
        <w:rPr>
          <w:rFonts w:asciiTheme="minorHAnsi" w:hAnsiTheme="minorHAnsi"/>
          <w:b w:val="0"/>
          <w:color w:val="1F497D" w:themeColor="text2"/>
          <w:sz w:val="24"/>
          <w:szCs w:val="24"/>
        </w:rPr>
        <w:t>04</w:t>
      </w:r>
      <w:r w:rsidR="00420D02">
        <w:rPr>
          <w:rFonts w:asciiTheme="minorHAnsi" w:hAnsiTheme="minorHAnsi"/>
          <w:b w:val="0"/>
          <w:color w:val="1F497D" w:themeColor="text2"/>
          <w:sz w:val="24"/>
          <w:szCs w:val="24"/>
        </w:rPr>
        <w:t>, 201</w:t>
      </w:r>
      <w:r>
        <w:rPr>
          <w:rFonts w:asciiTheme="minorHAnsi" w:hAnsiTheme="minorHAnsi"/>
          <w:b w:val="0"/>
          <w:color w:val="1F497D" w:themeColor="text2"/>
          <w:sz w:val="24"/>
          <w:szCs w:val="24"/>
        </w:rPr>
        <w:t>9</w:t>
      </w:r>
    </w:p>
    <w:p w14:paraId="69F2D56A" w14:textId="77777777" w:rsidR="00FD672C" w:rsidRDefault="00FD672C" w:rsidP="00FD672C"/>
    <w:p w14:paraId="23F23CBE" w14:textId="77777777" w:rsidR="00FD672C" w:rsidRDefault="00FD672C" w:rsidP="00FD672C"/>
    <w:p w14:paraId="1F111AD2" w14:textId="77777777" w:rsidR="00FD672C" w:rsidRDefault="00FD672C" w:rsidP="00FD672C"/>
    <w:p w14:paraId="6E3E9CF0" w14:textId="77777777" w:rsidR="00FD672C" w:rsidRDefault="00FD672C" w:rsidP="00FD672C"/>
    <w:p w14:paraId="73179B4B" w14:textId="77777777" w:rsidR="00FD672C" w:rsidRDefault="00FD672C" w:rsidP="00FD672C"/>
    <w:p w14:paraId="6BAD930A" w14:textId="77777777" w:rsidR="00FD672C" w:rsidRDefault="00FD672C" w:rsidP="00FD672C"/>
    <w:p w14:paraId="7CEEDE24" w14:textId="77777777" w:rsidR="00FD672C" w:rsidRDefault="00FD672C" w:rsidP="00FD672C"/>
    <w:p w14:paraId="5D5E1170" w14:textId="57B23ADD" w:rsidR="0044068D" w:rsidRDefault="0044068D">
      <w:r>
        <w:br w:type="page"/>
      </w:r>
    </w:p>
    <w:p w14:paraId="6B890B9F" w14:textId="77777777" w:rsidR="00FD672C" w:rsidRDefault="00FD672C" w:rsidP="00FD672C"/>
    <w:p w14:paraId="7CCFCBB4" w14:textId="3B6F80E5" w:rsidR="00FD672C" w:rsidRDefault="00FD672C" w:rsidP="00FD672C"/>
    <w:p w14:paraId="3FB09DFE" w14:textId="75A9FA14" w:rsidR="00BE4E71" w:rsidRDefault="00BE4E71" w:rsidP="00FD672C"/>
    <w:p w14:paraId="14EBC52F" w14:textId="33F84F8D" w:rsidR="00BE4E71" w:rsidRDefault="00BE4E71" w:rsidP="00FD672C"/>
    <w:p w14:paraId="5810A5E5" w14:textId="77777777" w:rsidR="00BE4E71" w:rsidRDefault="00BE4E71" w:rsidP="00FD672C"/>
    <w:sdt>
      <w:sdtPr>
        <w:rPr>
          <w:rFonts w:asciiTheme="minorHAnsi" w:eastAsia="Times New Roman" w:hAnsiTheme="minorHAnsi" w:cs="Times New Roman"/>
          <w:b w:val="0"/>
          <w:bCs w:val="0"/>
          <w:caps w:val="0"/>
          <w:color w:val="auto"/>
          <w:sz w:val="20"/>
          <w:szCs w:val="20"/>
          <w:lang w:eastAsia="en-US"/>
        </w:rPr>
        <w:id w:val="-2120673366"/>
        <w:docPartObj>
          <w:docPartGallery w:val="Table of Contents"/>
          <w:docPartUnique/>
        </w:docPartObj>
      </w:sdtPr>
      <w:sdtEndPr>
        <w:rPr>
          <w:rFonts w:eastAsia="SimSun"/>
          <w:noProof/>
        </w:rPr>
      </w:sdtEndPr>
      <w:sdtContent>
        <w:p w14:paraId="4AC6A64F" w14:textId="77777777" w:rsidR="005E1F57" w:rsidRDefault="005E1F57">
          <w:pPr>
            <w:pStyle w:val="TOCHeading"/>
          </w:pPr>
          <w:r>
            <w:t>Contents</w:t>
          </w:r>
        </w:p>
        <w:p w14:paraId="59030025" w14:textId="2049BD53" w:rsidR="004207AE" w:rsidRDefault="005E1F57">
          <w:pPr>
            <w:pStyle w:val="TOC1"/>
            <w:tabs>
              <w:tab w:val="right" w:leader="dot" w:pos="10790"/>
            </w:tabs>
            <w:rPr>
              <w:rFonts w:eastAsiaTheme="minorEastAsia" w:cstheme="minorBidi"/>
              <w:noProof/>
              <w:sz w:val="22"/>
              <w:szCs w:val="22"/>
              <w:lang w:eastAsia="zh-CN"/>
            </w:rPr>
          </w:pPr>
          <w:r>
            <w:fldChar w:fldCharType="begin"/>
          </w:r>
          <w:r>
            <w:instrText xml:space="preserve"> TOC \o "1-3" \h \z \u </w:instrText>
          </w:r>
          <w:r>
            <w:fldChar w:fldCharType="separate"/>
          </w:r>
          <w:hyperlink w:anchor="_Toc26352355" w:history="1">
            <w:r w:rsidR="004207AE" w:rsidRPr="00ED63B7">
              <w:rPr>
                <w:rStyle w:val="Hyperlink"/>
                <w:noProof/>
              </w:rPr>
              <w:t>Overview</w:t>
            </w:r>
            <w:r w:rsidR="004207AE">
              <w:rPr>
                <w:noProof/>
                <w:webHidden/>
              </w:rPr>
              <w:tab/>
            </w:r>
            <w:r w:rsidR="004207AE">
              <w:rPr>
                <w:noProof/>
                <w:webHidden/>
              </w:rPr>
              <w:fldChar w:fldCharType="begin"/>
            </w:r>
            <w:r w:rsidR="004207AE">
              <w:rPr>
                <w:noProof/>
                <w:webHidden/>
              </w:rPr>
              <w:instrText xml:space="preserve"> PAGEREF _Toc26352355 \h </w:instrText>
            </w:r>
            <w:r w:rsidR="004207AE">
              <w:rPr>
                <w:noProof/>
                <w:webHidden/>
              </w:rPr>
            </w:r>
            <w:r w:rsidR="004207AE">
              <w:rPr>
                <w:noProof/>
                <w:webHidden/>
              </w:rPr>
              <w:fldChar w:fldCharType="separate"/>
            </w:r>
            <w:r w:rsidR="004207AE">
              <w:rPr>
                <w:noProof/>
                <w:webHidden/>
              </w:rPr>
              <w:t>3</w:t>
            </w:r>
            <w:r w:rsidR="004207AE">
              <w:rPr>
                <w:noProof/>
                <w:webHidden/>
              </w:rPr>
              <w:fldChar w:fldCharType="end"/>
            </w:r>
          </w:hyperlink>
        </w:p>
        <w:p w14:paraId="63297D1B" w14:textId="71D59954" w:rsidR="004207AE" w:rsidRDefault="00460347">
          <w:pPr>
            <w:pStyle w:val="TOC1"/>
            <w:tabs>
              <w:tab w:val="right" w:leader="dot" w:pos="10790"/>
            </w:tabs>
            <w:rPr>
              <w:rFonts w:eastAsiaTheme="minorEastAsia" w:cstheme="minorBidi"/>
              <w:noProof/>
              <w:sz w:val="22"/>
              <w:szCs w:val="22"/>
              <w:lang w:eastAsia="zh-CN"/>
            </w:rPr>
          </w:pPr>
          <w:hyperlink w:anchor="_Toc26352356" w:history="1">
            <w:r w:rsidR="004207AE">
              <w:rPr>
                <w:rStyle w:val="Hyperlink"/>
                <w:noProof/>
              </w:rPr>
              <w:t>P</w:t>
            </w:r>
            <w:r w:rsidR="004207AE" w:rsidRPr="00ED63B7">
              <w:rPr>
                <w:rStyle w:val="Hyperlink"/>
                <w:noProof/>
              </w:rPr>
              <w:t>urpose</w:t>
            </w:r>
            <w:r w:rsidR="004207AE">
              <w:rPr>
                <w:noProof/>
                <w:webHidden/>
              </w:rPr>
              <w:tab/>
            </w:r>
            <w:r w:rsidR="004207AE">
              <w:rPr>
                <w:noProof/>
                <w:webHidden/>
              </w:rPr>
              <w:fldChar w:fldCharType="begin"/>
            </w:r>
            <w:r w:rsidR="004207AE">
              <w:rPr>
                <w:noProof/>
                <w:webHidden/>
              </w:rPr>
              <w:instrText xml:space="preserve"> PAGEREF _Toc26352356 \h </w:instrText>
            </w:r>
            <w:r w:rsidR="004207AE">
              <w:rPr>
                <w:noProof/>
                <w:webHidden/>
              </w:rPr>
            </w:r>
            <w:r w:rsidR="004207AE">
              <w:rPr>
                <w:noProof/>
                <w:webHidden/>
              </w:rPr>
              <w:fldChar w:fldCharType="separate"/>
            </w:r>
            <w:r w:rsidR="004207AE">
              <w:rPr>
                <w:noProof/>
                <w:webHidden/>
              </w:rPr>
              <w:t>3</w:t>
            </w:r>
            <w:r w:rsidR="004207AE">
              <w:rPr>
                <w:noProof/>
                <w:webHidden/>
              </w:rPr>
              <w:fldChar w:fldCharType="end"/>
            </w:r>
          </w:hyperlink>
        </w:p>
        <w:p w14:paraId="49B163B4" w14:textId="57F15A15" w:rsidR="004207AE" w:rsidRDefault="00460347">
          <w:pPr>
            <w:pStyle w:val="TOC1"/>
            <w:tabs>
              <w:tab w:val="right" w:leader="dot" w:pos="10790"/>
            </w:tabs>
            <w:rPr>
              <w:rFonts w:eastAsiaTheme="minorEastAsia" w:cstheme="minorBidi"/>
              <w:noProof/>
              <w:sz w:val="22"/>
              <w:szCs w:val="22"/>
              <w:lang w:eastAsia="zh-CN"/>
            </w:rPr>
          </w:pPr>
          <w:hyperlink w:anchor="_Toc26352357" w:history="1">
            <w:r w:rsidR="004207AE" w:rsidRPr="00ED63B7">
              <w:rPr>
                <w:rStyle w:val="Hyperlink"/>
                <w:noProof/>
              </w:rPr>
              <w:t>Software Modules included</w:t>
            </w:r>
            <w:r w:rsidR="004207AE">
              <w:rPr>
                <w:noProof/>
                <w:webHidden/>
              </w:rPr>
              <w:tab/>
            </w:r>
            <w:r w:rsidR="004207AE">
              <w:rPr>
                <w:noProof/>
                <w:webHidden/>
              </w:rPr>
              <w:fldChar w:fldCharType="begin"/>
            </w:r>
            <w:r w:rsidR="004207AE">
              <w:rPr>
                <w:noProof/>
                <w:webHidden/>
              </w:rPr>
              <w:instrText xml:space="preserve"> PAGEREF _Toc26352357 \h </w:instrText>
            </w:r>
            <w:r w:rsidR="004207AE">
              <w:rPr>
                <w:noProof/>
                <w:webHidden/>
              </w:rPr>
            </w:r>
            <w:r w:rsidR="004207AE">
              <w:rPr>
                <w:noProof/>
                <w:webHidden/>
              </w:rPr>
              <w:fldChar w:fldCharType="separate"/>
            </w:r>
            <w:r w:rsidR="004207AE">
              <w:rPr>
                <w:noProof/>
                <w:webHidden/>
              </w:rPr>
              <w:t>3</w:t>
            </w:r>
            <w:r w:rsidR="004207AE">
              <w:rPr>
                <w:noProof/>
                <w:webHidden/>
              </w:rPr>
              <w:fldChar w:fldCharType="end"/>
            </w:r>
          </w:hyperlink>
        </w:p>
        <w:p w14:paraId="354AC3A3" w14:textId="70D7206C" w:rsidR="004207AE" w:rsidRDefault="00460347">
          <w:pPr>
            <w:pStyle w:val="TOC1"/>
            <w:tabs>
              <w:tab w:val="right" w:leader="dot" w:pos="10790"/>
            </w:tabs>
            <w:rPr>
              <w:rFonts w:eastAsiaTheme="minorEastAsia" w:cstheme="minorBidi"/>
              <w:noProof/>
              <w:sz w:val="22"/>
              <w:szCs w:val="22"/>
              <w:lang w:eastAsia="zh-CN"/>
            </w:rPr>
          </w:pPr>
          <w:hyperlink w:anchor="_Toc26352358" w:history="1">
            <w:r w:rsidR="004207AE" w:rsidRPr="00ED63B7">
              <w:rPr>
                <w:rStyle w:val="Hyperlink"/>
                <w:noProof/>
              </w:rPr>
              <w:t>Supported Features</w:t>
            </w:r>
            <w:r w:rsidR="004207AE">
              <w:rPr>
                <w:noProof/>
                <w:webHidden/>
              </w:rPr>
              <w:tab/>
            </w:r>
            <w:r w:rsidR="004207AE">
              <w:rPr>
                <w:noProof/>
                <w:webHidden/>
              </w:rPr>
              <w:fldChar w:fldCharType="begin"/>
            </w:r>
            <w:r w:rsidR="004207AE">
              <w:rPr>
                <w:noProof/>
                <w:webHidden/>
              </w:rPr>
              <w:instrText xml:space="preserve"> PAGEREF _Toc26352358 \h </w:instrText>
            </w:r>
            <w:r w:rsidR="004207AE">
              <w:rPr>
                <w:noProof/>
                <w:webHidden/>
              </w:rPr>
            </w:r>
            <w:r w:rsidR="004207AE">
              <w:rPr>
                <w:noProof/>
                <w:webHidden/>
              </w:rPr>
              <w:fldChar w:fldCharType="separate"/>
            </w:r>
            <w:r w:rsidR="004207AE">
              <w:rPr>
                <w:noProof/>
                <w:webHidden/>
              </w:rPr>
              <w:t>3</w:t>
            </w:r>
            <w:r w:rsidR="004207AE">
              <w:rPr>
                <w:noProof/>
                <w:webHidden/>
              </w:rPr>
              <w:fldChar w:fldCharType="end"/>
            </w:r>
          </w:hyperlink>
        </w:p>
        <w:p w14:paraId="1040167D" w14:textId="6C21CFC4" w:rsidR="004207AE" w:rsidRDefault="00460347">
          <w:pPr>
            <w:pStyle w:val="TOC1"/>
            <w:tabs>
              <w:tab w:val="right" w:leader="dot" w:pos="10790"/>
            </w:tabs>
            <w:rPr>
              <w:rFonts w:eastAsiaTheme="minorEastAsia" w:cstheme="minorBidi"/>
              <w:noProof/>
              <w:sz w:val="22"/>
              <w:szCs w:val="22"/>
              <w:lang w:eastAsia="zh-CN"/>
            </w:rPr>
          </w:pPr>
          <w:hyperlink w:anchor="_Toc26352359" w:history="1">
            <w:r w:rsidR="004207AE" w:rsidRPr="00ED63B7">
              <w:rPr>
                <w:rStyle w:val="Hyperlink"/>
                <w:noProof/>
              </w:rPr>
              <w:t>Changelog</w:t>
            </w:r>
            <w:r w:rsidR="004207AE">
              <w:rPr>
                <w:noProof/>
                <w:webHidden/>
              </w:rPr>
              <w:tab/>
            </w:r>
            <w:r w:rsidR="004207AE">
              <w:rPr>
                <w:noProof/>
                <w:webHidden/>
              </w:rPr>
              <w:fldChar w:fldCharType="begin"/>
            </w:r>
            <w:r w:rsidR="004207AE">
              <w:rPr>
                <w:noProof/>
                <w:webHidden/>
              </w:rPr>
              <w:instrText xml:space="preserve"> PAGEREF _Toc26352359 \h </w:instrText>
            </w:r>
            <w:r w:rsidR="004207AE">
              <w:rPr>
                <w:noProof/>
                <w:webHidden/>
              </w:rPr>
            </w:r>
            <w:r w:rsidR="004207AE">
              <w:rPr>
                <w:noProof/>
                <w:webHidden/>
              </w:rPr>
              <w:fldChar w:fldCharType="separate"/>
            </w:r>
            <w:r w:rsidR="004207AE">
              <w:rPr>
                <w:noProof/>
                <w:webHidden/>
              </w:rPr>
              <w:t>3</w:t>
            </w:r>
            <w:r w:rsidR="004207AE">
              <w:rPr>
                <w:noProof/>
                <w:webHidden/>
              </w:rPr>
              <w:fldChar w:fldCharType="end"/>
            </w:r>
          </w:hyperlink>
        </w:p>
        <w:p w14:paraId="05AB7DD3" w14:textId="52E9467F" w:rsidR="004207AE" w:rsidRDefault="00460347">
          <w:pPr>
            <w:pStyle w:val="TOC1"/>
            <w:tabs>
              <w:tab w:val="right" w:leader="dot" w:pos="10790"/>
            </w:tabs>
            <w:rPr>
              <w:rFonts w:eastAsiaTheme="minorEastAsia" w:cstheme="minorBidi"/>
              <w:noProof/>
              <w:sz w:val="22"/>
              <w:szCs w:val="22"/>
              <w:lang w:eastAsia="zh-CN"/>
            </w:rPr>
          </w:pPr>
          <w:hyperlink w:anchor="_Toc26352360" w:history="1">
            <w:r w:rsidR="004207AE" w:rsidRPr="00ED63B7">
              <w:rPr>
                <w:rStyle w:val="Hyperlink"/>
                <w:noProof/>
              </w:rPr>
              <w:t>Known Issues</w:t>
            </w:r>
            <w:r w:rsidR="004207AE">
              <w:rPr>
                <w:noProof/>
                <w:webHidden/>
              </w:rPr>
              <w:tab/>
            </w:r>
            <w:r w:rsidR="004207AE">
              <w:rPr>
                <w:noProof/>
                <w:webHidden/>
              </w:rPr>
              <w:fldChar w:fldCharType="begin"/>
            </w:r>
            <w:r w:rsidR="004207AE">
              <w:rPr>
                <w:noProof/>
                <w:webHidden/>
              </w:rPr>
              <w:instrText xml:space="preserve"> PAGEREF _Toc26352360 \h </w:instrText>
            </w:r>
            <w:r w:rsidR="004207AE">
              <w:rPr>
                <w:noProof/>
                <w:webHidden/>
              </w:rPr>
            </w:r>
            <w:r w:rsidR="004207AE">
              <w:rPr>
                <w:noProof/>
                <w:webHidden/>
              </w:rPr>
              <w:fldChar w:fldCharType="separate"/>
            </w:r>
            <w:r w:rsidR="004207AE">
              <w:rPr>
                <w:noProof/>
                <w:webHidden/>
              </w:rPr>
              <w:t>4</w:t>
            </w:r>
            <w:r w:rsidR="004207AE">
              <w:rPr>
                <w:noProof/>
                <w:webHidden/>
              </w:rPr>
              <w:fldChar w:fldCharType="end"/>
            </w:r>
          </w:hyperlink>
        </w:p>
        <w:p w14:paraId="1F06B4E9" w14:textId="0FDC963E" w:rsidR="004207AE" w:rsidRDefault="00460347">
          <w:pPr>
            <w:pStyle w:val="TOC1"/>
            <w:tabs>
              <w:tab w:val="right" w:leader="dot" w:pos="10790"/>
            </w:tabs>
            <w:rPr>
              <w:rFonts w:eastAsiaTheme="minorEastAsia" w:cstheme="minorBidi"/>
              <w:noProof/>
              <w:sz w:val="22"/>
              <w:szCs w:val="22"/>
              <w:lang w:eastAsia="zh-CN"/>
            </w:rPr>
          </w:pPr>
          <w:hyperlink w:anchor="_Toc26352361" w:history="1">
            <w:r w:rsidR="004207AE" w:rsidRPr="00ED63B7">
              <w:rPr>
                <w:rStyle w:val="Hyperlink"/>
                <w:noProof/>
              </w:rPr>
              <w:t>Compliance Declaration Disclaimer</w:t>
            </w:r>
            <w:r w:rsidR="004207AE">
              <w:rPr>
                <w:noProof/>
                <w:webHidden/>
              </w:rPr>
              <w:tab/>
            </w:r>
            <w:r w:rsidR="004207AE">
              <w:rPr>
                <w:noProof/>
                <w:webHidden/>
              </w:rPr>
              <w:fldChar w:fldCharType="begin"/>
            </w:r>
            <w:r w:rsidR="004207AE">
              <w:rPr>
                <w:noProof/>
                <w:webHidden/>
              </w:rPr>
              <w:instrText xml:space="preserve"> PAGEREF _Toc26352361 \h </w:instrText>
            </w:r>
            <w:r w:rsidR="004207AE">
              <w:rPr>
                <w:noProof/>
                <w:webHidden/>
              </w:rPr>
            </w:r>
            <w:r w:rsidR="004207AE">
              <w:rPr>
                <w:noProof/>
                <w:webHidden/>
              </w:rPr>
              <w:fldChar w:fldCharType="separate"/>
            </w:r>
            <w:r w:rsidR="004207AE">
              <w:rPr>
                <w:noProof/>
                <w:webHidden/>
              </w:rPr>
              <w:t>4</w:t>
            </w:r>
            <w:r w:rsidR="004207AE">
              <w:rPr>
                <w:noProof/>
                <w:webHidden/>
              </w:rPr>
              <w:fldChar w:fldCharType="end"/>
            </w:r>
          </w:hyperlink>
        </w:p>
        <w:p w14:paraId="635B08A9" w14:textId="6726DD41" w:rsidR="005E1F57" w:rsidRDefault="005E1F57">
          <w:r>
            <w:rPr>
              <w:b/>
              <w:bCs/>
              <w:noProof/>
            </w:rPr>
            <w:fldChar w:fldCharType="end"/>
          </w:r>
        </w:p>
      </w:sdtContent>
    </w:sdt>
    <w:p w14:paraId="36682C50" w14:textId="77777777" w:rsidR="00FD672C" w:rsidRDefault="00FD672C" w:rsidP="00FD672C"/>
    <w:p w14:paraId="5578C8A3" w14:textId="77777777" w:rsidR="00FD672C" w:rsidRDefault="00FD672C" w:rsidP="00FD672C"/>
    <w:p w14:paraId="2413A7B6" w14:textId="77777777" w:rsidR="001D7FAC" w:rsidRDefault="001D7FAC">
      <w:bookmarkStart w:id="5" w:name="_Toc478560261"/>
      <w:r>
        <w:rPr>
          <w:b/>
          <w:i/>
          <w:iCs/>
          <w:caps/>
        </w:rPr>
        <w:br w:type="page"/>
      </w:r>
    </w:p>
    <w:p w14:paraId="602857B0" w14:textId="1E6F04B0" w:rsidR="00394E54" w:rsidRDefault="003529D9" w:rsidP="005E1F57">
      <w:pPr>
        <w:pStyle w:val="Heading1"/>
      </w:pPr>
      <w:bookmarkStart w:id="6" w:name="_Toc26352355"/>
      <w:r>
        <w:lastRenderedPageBreak/>
        <w:t>O</w:t>
      </w:r>
      <w:r w:rsidR="00B62E0F">
        <w:t>verview</w:t>
      </w:r>
      <w:bookmarkEnd w:id="5"/>
      <w:bookmarkEnd w:id="6"/>
    </w:p>
    <w:p w14:paraId="06B8ED95" w14:textId="77777777" w:rsidR="00A8313D" w:rsidRDefault="00A8313D" w:rsidP="006562B6">
      <w:pPr>
        <w:rPr>
          <w:rFonts w:cs="Arial"/>
          <w:szCs w:val="22"/>
        </w:rPr>
      </w:pPr>
      <w:bookmarkStart w:id="7" w:name="_Ref331410079"/>
      <w:bookmarkStart w:id="8" w:name="_Toc372822209"/>
      <w:bookmarkStart w:id="9" w:name="_Toc373842455"/>
      <w:bookmarkStart w:id="10" w:name="_Toc354593810"/>
      <w:bookmarkStart w:id="11" w:name="_Toc354733966"/>
      <w:bookmarkStart w:id="12" w:name="_Toc367268459"/>
      <w:bookmarkEnd w:id="0"/>
      <w:bookmarkEnd w:id="1"/>
      <w:bookmarkEnd w:id="2"/>
      <w:bookmarkEnd w:id="3"/>
      <w:bookmarkEnd w:id="4"/>
    </w:p>
    <w:p w14:paraId="7F7F1D28" w14:textId="30563B40" w:rsidR="00D7635C" w:rsidRDefault="00D7635C" w:rsidP="006562B6">
      <w:pPr>
        <w:rPr>
          <w:rFonts w:cs="Arial"/>
          <w:szCs w:val="22"/>
        </w:rPr>
      </w:pPr>
      <w:r w:rsidRPr="00A9472C">
        <w:rPr>
          <w:rFonts w:cs="Arial"/>
          <w:szCs w:val="22"/>
        </w:rPr>
        <w:t>This release note document explains all the relevant inform</w:t>
      </w:r>
      <w:r>
        <w:rPr>
          <w:rFonts w:cs="Arial"/>
          <w:szCs w:val="22"/>
        </w:rPr>
        <w:t xml:space="preserve">ation regarding the </w:t>
      </w:r>
      <w:r w:rsidR="002B49D4">
        <w:t>MCU Concise</w:t>
      </w:r>
      <w:r w:rsidR="004253A2">
        <w:t xml:space="preserve"> Driver</w:t>
      </w:r>
      <w:r w:rsidR="0029308D">
        <w:t xml:space="preserve"> (</w:t>
      </w:r>
      <w:r w:rsidR="002B49D4">
        <w:t>MCD</w:t>
      </w:r>
      <w:r w:rsidR="0029308D">
        <w:t>)</w:t>
      </w:r>
      <w:r w:rsidR="004253A2">
        <w:t xml:space="preserve"> </w:t>
      </w:r>
      <w:r w:rsidR="008237E6">
        <w:t>I</w:t>
      </w:r>
      <w:r w:rsidR="00B819AA" w:rsidRPr="00B819AA">
        <w:t>CM-</w:t>
      </w:r>
      <w:r w:rsidR="00123C51">
        <w:t>4</w:t>
      </w:r>
      <w:r w:rsidR="002B49D4">
        <w:t>x</w:t>
      </w:r>
      <w:r w:rsidR="001879E1">
        <w:t>6</w:t>
      </w:r>
      <w:r w:rsidR="001D7FAC">
        <w:t>xx</w:t>
      </w:r>
      <w:r w:rsidR="00B819AA">
        <w:rPr>
          <w:b/>
        </w:rPr>
        <w:t xml:space="preserve"> </w:t>
      </w:r>
      <w:r w:rsidR="002B49D4">
        <w:rPr>
          <w:b/>
        </w:rPr>
        <w:t>3.0</w:t>
      </w:r>
      <w:r w:rsidR="0013238C" w:rsidRPr="00F15A1C">
        <w:rPr>
          <w:b/>
        </w:rPr>
        <w:t xml:space="preserve"> </w:t>
      </w:r>
      <w:r>
        <w:rPr>
          <w:rFonts w:cs="Arial"/>
          <w:szCs w:val="22"/>
        </w:rPr>
        <w:t>software release.</w:t>
      </w:r>
    </w:p>
    <w:p w14:paraId="4A8E71EE" w14:textId="550905B6" w:rsidR="00453392" w:rsidRDefault="00453392" w:rsidP="00D7635C">
      <w:pPr>
        <w:rPr>
          <w:rFonts w:cs="Arial"/>
          <w:szCs w:val="22"/>
        </w:rPr>
      </w:pPr>
    </w:p>
    <w:p w14:paraId="3B7E4B28" w14:textId="5ECB38FF" w:rsidR="004207AE" w:rsidRDefault="004207AE" w:rsidP="004207AE">
      <w:pPr>
        <w:pStyle w:val="Heading1"/>
      </w:pPr>
      <w:bookmarkStart w:id="13" w:name="_Toc26352356"/>
      <w:r>
        <w:t>purpose</w:t>
      </w:r>
      <w:bookmarkEnd w:id="13"/>
    </w:p>
    <w:p w14:paraId="562CFF6B" w14:textId="368964C4" w:rsidR="004207AE" w:rsidRDefault="004207AE" w:rsidP="00D7635C">
      <w:pPr>
        <w:rPr>
          <w:rFonts w:cs="Arial"/>
          <w:szCs w:val="22"/>
        </w:rPr>
      </w:pPr>
    </w:p>
    <w:p w14:paraId="6569D8A2" w14:textId="2615F973" w:rsidR="004207AE" w:rsidRPr="004207AE" w:rsidRDefault="004207AE" w:rsidP="004207AE">
      <w:pPr>
        <w:numPr>
          <w:ilvl w:val="0"/>
          <w:numId w:val="27"/>
        </w:numPr>
        <w:rPr>
          <w:rFonts w:cs="Arial"/>
          <w:szCs w:val="22"/>
        </w:rPr>
      </w:pPr>
      <w:r w:rsidRPr="004207AE">
        <w:rPr>
          <w:rFonts w:eastAsia="Times New Roman" w:cs="Arial"/>
          <w:szCs w:val="22"/>
        </w:rPr>
        <w:t xml:space="preserve">Release a </w:t>
      </w:r>
      <w:r w:rsidR="0016239D">
        <w:rPr>
          <w:rFonts w:eastAsia="Times New Roman" w:cs="Arial"/>
          <w:szCs w:val="22"/>
        </w:rPr>
        <w:t>concise</w:t>
      </w:r>
      <w:r w:rsidRPr="004207AE">
        <w:rPr>
          <w:rFonts w:eastAsia="Times New Roman" w:cs="Arial"/>
          <w:szCs w:val="22"/>
        </w:rPr>
        <w:t xml:space="preserve"> MCU reference </w:t>
      </w:r>
      <w:r w:rsidR="0016239D">
        <w:rPr>
          <w:rFonts w:eastAsia="Times New Roman" w:cs="Arial"/>
          <w:szCs w:val="22"/>
        </w:rPr>
        <w:t>driver</w:t>
      </w:r>
      <w:r w:rsidRPr="004207AE">
        <w:rPr>
          <w:rFonts w:eastAsia="Times New Roman" w:cs="Arial"/>
          <w:szCs w:val="22"/>
        </w:rPr>
        <w:t xml:space="preserve"> with </w:t>
      </w:r>
      <w:r w:rsidR="0016239D">
        <w:rPr>
          <w:rFonts w:eastAsia="Times New Roman" w:cs="Arial"/>
          <w:szCs w:val="22"/>
        </w:rPr>
        <w:t>few</w:t>
      </w:r>
      <w:r w:rsidRPr="004207AE">
        <w:rPr>
          <w:rFonts w:eastAsia="Times New Roman" w:cs="Arial"/>
          <w:szCs w:val="22"/>
        </w:rPr>
        <w:t xml:space="preserve"> file</w:t>
      </w:r>
      <w:r w:rsidR="0016239D">
        <w:rPr>
          <w:rFonts w:eastAsia="Times New Roman" w:cs="Arial"/>
          <w:szCs w:val="22"/>
        </w:rPr>
        <w:t>s</w:t>
      </w:r>
      <w:r>
        <w:rPr>
          <w:rFonts w:eastAsia="Times New Roman" w:cs="Arial"/>
          <w:szCs w:val="22"/>
        </w:rPr>
        <w:t>.</w:t>
      </w:r>
    </w:p>
    <w:p w14:paraId="28A8B3E4" w14:textId="2CE59C8A" w:rsidR="004207AE" w:rsidRPr="004207AE" w:rsidRDefault="0016239D" w:rsidP="004207AE">
      <w:pPr>
        <w:numPr>
          <w:ilvl w:val="0"/>
          <w:numId w:val="27"/>
        </w:numPr>
        <w:rPr>
          <w:rFonts w:cs="Arial"/>
          <w:szCs w:val="22"/>
        </w:rPr>
      </w:pPr>
      <w:r>
        <w:rPr>
          <w:rFonts w:eastAsia="Times New Roman" w:cs="Arial"/>
          <w:szCs w:val="22"/>
        </w:rPr>
        <w:t>Make it easy</w:t>
      </w:r>
      <w:r w:rsidR="004207AE" w:rsidRPr="004207AE">
        <w:rPr>
          <w:rFonts w:eastAsia="Times New Roman" w:cs="Arial"/>
          <w:szCs w:val="22"/>
        </w:rPr>
        <w:t xml:space="preserve"> to integrat</w:t>
      </w:r>
      <w:r>
        <w:rPr>
          <w:rFonts w:eastAsia="Times New Roman" w:cs="Arial"/>
          <w:szCs w:val="22"/>
        </w:rPr>
        <w:t xml:space="preserve">e this </w:t>
      </w:r>
      <w:r w:rsidR="004207AE" w:rsidRPr="004207AE">
        <w:rPr>
          <w:rFonts w:eastAsia="Times New Roman" w:cs="Arial"/>
          <w:szCs w:val="22"/>
        </w:rPr>
        <w:t xml:space="preserve">reference </w:t>
      </w:r>
      <w:r>
        <w:rPr>
          <w:rFonts w:eastAsia="Times New Roman" w:cs="Arial"/>
          <w:szCs w:val="22"/>
        </w:rPr>
        <w:t>driver</w:t>
      </w:r>
      <w:r w:rsidR="004207AE" w:rsidRPr="004207AE">
        <w:rPr>
          <w:rFonts w:eastAsia="Times New Roman" w:cs="Arial"/>
          <w:szCs w:val="22"/>
        </w:rPr>
        <w:t xml:space="preserve"> to </w:t>
      </w:r>
      <w:r>
        <w:rPr>
          <w:rFonts w:eastAsia="Times New Roman" w:cs="Arial"/>
          <w:szCs w:val="22"/>
        </w:rPr>
        <w:t>your</w:t>
      </w:r>
      <w:r w:rsidR="004207AE" w:rsidRPr="004207AE">
        <w:rPr>
          <w:rFonts w:eastAsia="Times New Roman" w:cs="Arial"/>
          <w:szCs w:val="22"/>
        </w:rPr>
        <w:t xml:space="preserve"> project</w:t>
      </w:r>
      <w:r w:rsidR="004207AE">
        <w:rPr>
          <w:rFonts w:eastAsia="Times New Roman" w:cs="Arial"/>
          <w:szCs w:val="22"/>
        </w:rPr>
        <w:t>.</w:t>
      </w:r>
    </w:p>
    <w:p w14:paraId="6B0A0106" w14:textId="52010B27" w:rsidR="004207AE" w:rsidRPr="004207AE" w:rsidRDefault="0016239D" w:rsidP="004207AE">
      <w:pPr>
        <w:numPr>
          <w:ilvl w:val="0"/>
          <w:numId w:val="27"/>
        </w:numPr>
        <w:rPr>
          <w:rFonts w:cs="Arial"/>
          <w:szCs w:val="22"/>
        </w:rPr>
      </w:pPr>
      <w:r>
        <w:rPr>
          <w:rFonts w:eastAsia="Times New Roman" w:cs="Arial"/>
          <w:szCs w:val="22"/>
        </w:rPr>
        <w:t xml:space="preserve">Minimize required modifications to </w:t>
      </w:r>
      <w:r w:rsidR="004207AE" w:rsidRPr="004207AE">
        <w:rPr>
          <w:rFonts w:eastAsia="Times New Roman" w:cs="Arial"/>
          <w:szCs w:val="22"/>
        </w:rPr>
        <w:t>the source code</w:t>
      </w:r>
      <w:r>
        <w:rPr>
          <w:rFonts w:eastAsia="Times New Roman" w:cs="Arial"/>
          <w:szCs w:val="22"/>
        </w:rPr>
        <w:t xml:space="preserve"> (</w:t>
      </w:r>
      <w:r w:rsidR="004207AE" w:rsidRPr="004207AE">
        <w:rPr>
          <w:rFonts w:eastAsia="Times New Roman" w:cs="Arial"/>
          <w:szCs w:val="22"/>
        </w:rPr>
        <w:t>API cal</w:t>
      </w:r>
      <w:r w:rsidR="005D33A4">
        <w:rPr>
          <w:rFonts w:eastAsia="Times New Roman" w:cs="Arial"/>
          <w:szCs w:val="22"/>
        </w:rPr>
        <w:t>ls</w:t>
      </w:r>
      <w:r w:rsidR="004207AE" w:rsidRPr="004207AE">
        <w:rPr>
          <w:rFonts w:eastAsia="Times New Roman" w:cs="Arial"/>
          <w:szCs w:val="22"/>
        </w:rPr>
        <w:t xml:space="preserve"> in main project</w:t>
      </w:r>
      <w:r w:rsidR="005D33A4">
        <w:rPr>
          <w:rFonts w:eastAsia="Times New Roman" w:cs="Arial"/>
          <w:szCs w:val="22"/>
        </w:rPr>
        <w:t xml:space="preserve"> and</w:t>
      </w:r>
      <w:r w:rsidR="004207AE" w:rsidRPr="004207AE">
        <w:rPr>
          <w:rFonts w:eastAsia="Times New Roman" w:cs="Arial"/>
          <w:szCs w:val="22"/>
        </w:rPr>
        <w:t xml:space="preserve"> function configuration</w:t>
      </w:r>
      <w:r w:rsidR="005D33A4">
        <w:rPr>
          <w:rFonts w:eastAsia="Times New Roman" w:cs="Arial"/>
          <w:szCs w:val="22"/>
        </w:rPr>
        <w:t>s</w:t>
      </w:r>
      <w:r w:rsidR="004207AE" w:rsidRPr="004207AE">
        <w:rPr>
          <w:rFonts w:eastAsia="Times New Roman" w:cs="Arial"/>
          <w:szCs w:val="22"/>
        </w:rPr>
        <w:t xml:space="preserve"> in head</w:t>
      </w:r>
      <w:r w:rsidR="005D33A4">
        <w:rPr>
          <w:rFonts w:eastAsia="Times New Roman" w:cs="Arial"/>
          <w:szCs w:val="22"/>
        </w:rPr>
        <w:t>er</w:t>
      </w:r>
      <w:r w:rsidR="004207AE" w:rsidRPr="004207AE">
        <w:rPr>
          <w:rFonts w:eastAsia="Times New Roman" w:cs="Arial"/>
          <w:szCs w:val="22"/>
        </w:rPr>
        <w:t xml:space="preserve"> file)</w:t>
      </w:r>
      <w:r>
        <w:rPr>
          <w:rFonts w:eastAsia="Times New Roman" w:cs="Arial"/>
          <w:szCs w:val="22"/>
        </w:rPr>
        <w:t>.</w:t>
      </w:r>
    </w:p>
    <w:p w14:paraId="79D64327" w14:textId="0CA1BE2B" w:rsidR="004207AE" w:rsidRPr="004207AE" w:rsidRDefault="004207AE" w:rsidP="004207AE">
      <w:pPr>
        <w:numPr>
          <w:ilvl w:val="0"/>
          <w:numId w:val="27"/>
        </w:numPr>
        <w:rPr>
          <w:rFonts w:cs="Arial"/>
          <w:szCs w:val="22"/>
        </w:rPr>
      </w:pPr>
      <w:r w:rsidRPr="004207AE">
        <w:rPr>
          <w:rFonts w:eastAsia="Times New Roman" w:cs="Arial"/>
          <w:szCs w:val="22"/>
        </w:rPr>
        <w:t xml:space="preserve">Support </w:t>
      </w:r>
      <w:r w:rsidR="008732BC">
        <w:rPr>
          <w:rFonts w:eastAsia="Times New Roman" w:cs="Arial"/>
          <w:szCs w:val="22"/>
        </w:rPr>
        <w:t>basic</w:t>
      </w:r>
      <w:r w:rsidRPr="004207AE">
        <w:rPr>
          <w:rFonts w:eastAsia="Times New Roman" w:cs="Arial"/>
          <w:szCs w:val="22"/>
        </w:rPr>
        <w:t xml:space="preserve"> function</w:t>
      </w:r>
      <w:r w:rsidR="008732BC">
        <w:rPr>
          <w:rFonts w:eastAsia="Times New Roman" w:cs="Arial"/>
          <w:szCs w:val="22"/>
        </w:rPr>
        <w:t>s of sensor</w:t>
      </w:r>
      <w:r w:rsidRPr="004207AE">
        <w:rPr>
          <w:rFonts w:eastAsia="Times New Roman" w:cs="Arial"/>
          <w:szCs w:val="22"/>
        </w:rPr>
        <w:t xml:space="preserve"> (raw data polling </w:t>
      </w:r>
      <w:r w:rsidR="008732BC">
        <w:rPr>
          <w:rFonts w:eastAsia="Times New Roman" w:cs="Arial"/>
          <w:szCs w:val="22"/>
        </w:rPr>
        <w:t>and</w:t>
      </w:r>
      <w:r w:rsidRPr="004207AE">
        <w:rPr>
          <w:rFonts w:eastAsia="Times New Roman" w:cs="Arial"/>
          <w:szCs w:val="22"/>
        </w:rPr>
        <w:t xml:space="preserve"> basic </w:t>
      </w:r>
      <w:r w:rsidR="008732BC">
        <w:rPr>
          <w:rFonts w:eastAsia="Times New Roman" w:cs="Arial"/>
          <w:szCs w:val="22"/>
        </w:rPr>
        <w:t>APEX</w:t>
      </w:r>
      <w:r w:rsidRPr="004207AE">
        <w:rPr>
          <w:rFonts w:eastAsia="Times New Roman" w:cs="Arial"/>
          <w:szCs w:val="22"/>
        </w:rPr>
        <w:t xml:space="preserve"> </w:t>
      </w:r>
      <w:r>
        <w:rPr>
          <w:rFonts w:eastAsia="Times New Roman" w:cs="Arial"/>
          <w:szCs w:val="22"/>
        </w:rPr>
        <w:t xml:space="preserve">pedometer </w:t>
      </w:r>
      <w:r w:rsidRPr="004207AE">
        <w:rPr>
          <w:rFonts w:eastAsia="Times New Roman" w:cs="Arial"/>
          <w:szCs w:val="22"/>
        </w:rPr>
        <w:t>function)</w:t>
      </w:r>
    </w:p>
    <w:p w14:paraId="2BDB38AA" w14:textId="4695180C" w:rsidR="004207AE" w:rsidRPr="004207AE" w:rsidRDefault="008732BC" w:rsidP="004207AE">
      <w:pPr>
        <w:numPr>
          <w:ilvl w:val="0"/>
          <w:numId w:val="27"/>
        </w:numPr>
        <w:rPr>
          <w:rFonts w:cs="Arial"/>
          <w:szCs w:val="22"/>
        </w:rPr>
      </w:pPr>
      <w:r>
        <w:rPr>
          <w:rFonts w:eastAsia="Times New Roman" w:cs="Arial"/>
          <w:szCs w:val="22"/>
        </w:rPr>
        <w:t xml:space="preserve">Please use </w:t>
      </w:r>
      <w:proofErr w:type="spellStart"/>
      <w:r>
        <w:rPr>
          <w:rFonts w:eastAsia="Times New Roman" w:cs="Arial"/>
          <w:szCs w:val="22"/>
        </w:rPr>
        <w:t>e</w:t>
      </w:r>
      <w:r w:rsidR="004207AE">
        <w:rPr>
          <w:rFonts w:eastAsia="Times New Roman" w:cs="Arial"/>
          <w:szCs w:val="22"/>
        </w:rPr>
        <w:t>MD</w:t>
      </w:r>
      <w:proofErr w:type="spellEnd"/>
      <w:r w:rsidR="004207AE" w:rsidRPr="004207AE">
        <w:rPr>
          <w:rFonts w:eastAsia="Times New Roman" w:cs="Arial"/>
          <w:szCs w:val="22"/>
        </w:rPr>
        <w:t xml:space="preserve"> driver </w:t>
      </w:r>
      <w:r>
        <w:rPr>
          <w:rFonts w:eastAsia="Times New Roman" w:cs="Arial"/>
          <w:szCs w:val="22"/>
        </w:rPr>
        <w:t>if more fun</w:t>
      </w:r>
      <w:r w:rsidR="004207AE" w:rsidRPr="004207AE">
        <w:rPr>
          <w:rFonts w:eastAsia="Times New Roman" w:cs="Arial"/>
          <w:szCs w:val="22"/>
        </w:rPr>
        <w:t>ction</w:t>
      </w:r>
      <w:r>
        <w:rPr>
          <w:rFonts w:eastAsia="Times New Roman" w:cs="Arial"/>
          <w:szCs w:val="22"/>
        </w:rPr>
        <w:t xml:space="preserve">s needed, like </w:t>
      </w:r>
      <w:r w:rsidR="004207AE" w:rsidRPr="004207AE">
        <w:rPr>
          <w:rFonts w:eastAsia="Times New Roman" w:cs="Arial"/>
          <w:szCs w:val="22"/>
        </w:rPr>
        <w:t>calibration, authentication machine, sensor fusion et</w:t>
      </w:r>
      <w:r>
        <w:rPr>
          <w:rFonts w:eastAsia="Times New Roman" w:cs="Arial"/>
          <w:szCs w:val="22"/>
        </w:rPr>
        <w:t>c.</w:t>
      </w:r>
    </w:p>
    <w:p w14:paraId="4FEB7DFB" w14:textId="24EBD25B" w:rsidR="004207AE" w:rsidRDefault="004207AE" w:rsidP="00D7635C">
      <w:pPr>
        <w:rPr>
          <w:rFonts w:cs="Arial"/>
          <w:szCs w:val="22"/>
        </w:rPr>
      </w:pPr>
    </w:p>
    <w:p w14:paraId="25B06B04" w14:textId="21FC6B60" w:rsidR="00993251" w:rsidRDefault="00993251" w:rsidP="00993251">
      <w:pPr>
        <w:pStyle w:val="Heading1"/>
      </w:pPr>
      <w:r>
        <w:t>Scope</w:t>
      </w:r>
    </w:p>
    <w:p w14:paraId="6BB01126" w14:textId="77777777" w:rsidR="00993251" w:rsidRPr="00993251" w:rsidRDefault="00993251" w:rsidP="00993251"/>
    <w:p w14:paraId="443B4AA0" w14:textId="0DCF95EB" w:rsidR="00C138AA" w:rsidRDefault="00993251" w:rsidP="00C138AA">
      <w:pPr>
        <w:numPr>
          <w:ilvl w:val="0"/>
          <w:numId w:val="27"/>
        </w:numPr>
        <w:rPr>
          <w:rFonts w:eastAsia="Times New Roman" w:cs="Arial"/>
          <w:szCs w:val="22"/>
        </w:rPr>
      </w:pPr>
      <w:r>
        <w:rPr>
          <w:rFonts w:eastAsia="Times New Roman" w:cs="Arial"/>
          <w:szCs w:val="22"/>
        </w:rPr>
        <w:t xml:space="preserve">This driver applies </w:t>
      </w:r>
      <w:r w:rsidR="00C138AA">
        <w:rPr>
          <w:rFonts w:eastAsia="Times New Roman" w:cs="Arial"/>
          <w:szCs w:val="22"/>
        </w:rPr>
        <w:t>to following Yokohama chips now:</w:t>
      </w:r>
    </w:p>
    <w:p w14:paraId="21147175" w14:textId="2EB7E90B" w:rsidR="00993251" w:rsidRDefault="00C138AA" w:rsidP="00C138AA">
      <w:pPr>
        <w:numPr>
          <w:ilvl w:val="0"/>
          <w:numId w:val="27"/>
        </w:numPr>
        <w:rPr>
          <w:rFonts w:eastAsia="Times New Roman" w:cs="Arial"/>
          <w:szCs w:val="22"/>
        </w:rPr>
      </w:pPr>
      <w:r w:rsidRPr="00C138AA">
        <w:rPr>
          <w:rFonts w:eastAsia="Times New Roman" w:cs="Arial"/>
          <w:szCs w:val="22"/>
        </w:rPr>
        <w:t xml:space="preserve"> ICM40607</w:t>
      </w:r>
      <w:r>
        <w:rPr>
          <w:rFonts w:eastAsia="Times New Roman" w:cs="Arial"/>
          <w:szCs w:val="22"/>
        </w:rPr>
        <w:t xml:space="preserve">, </w:t>
      </w:r>
      <w:r w:rsidRPr="00C138AA">
        <w:rPr>
          <w:rFonts w:eastAsia="Times New Roman" w:cs="Arial"/>
          <w:szCs w:val="22"/>
        </w:rPr>
        <w:t>ICM42602</w:t>
      </w:r>
      <w:r>
        <w:rPr>
          <w:rFonts w:eastAsia="Times New Roman" w:cs="Arial"/>
          <w:szCs w:val="22"/>
        </w:rPr>
        <w:t>,</w:t>
      </w:r>
      <w:r w:rsidRPr="00C138AA">
        <w:rPr>
          <w:rFonts w:eastAsia="Times New Roman" w:cs="Arial"/>
          <w:szCs w:val="22"/>
        </w:rPr>
        <w:t xml:space="preserve"> ICM42605</w:t>
      </w:r>
      <w:r>
        <w:rPr>
          <w:rFonts w:eastAsia="Times New Roman" w:cs="Arial"/>
          <w:szCs w:val="22"/>
        </w:rPr>
        <w:t xml:space="preserve">, </w:t>
      </w:r>
      <w:r w:rsidRPr="00C138AA">
        <w:rPr>
          <w:rFonts w:eastAsia="Times New Roman" w:cs="Arial"/>
          <w:szCs w:val="22"/>
        </w:rPr>
        <w:t>ICM42688</w:t>
      </w:r>
      <w:r>
        <w:rPr>
          <w:rFonts w:eastAsia="Times New Roman" w:cs="Arial"/>
          <w:szCs w:val="22"/>
        </w:rPr>
        <w:t xml:space="preserve">, </w:t>
      </w:r>
      <w:r w:rsidRPr="00C138AA">
        <w:rPr>
          <w:rFonts w:eastAsia="Times New Roman" w:cs="Arial"/>
          <w:szCs w:val="22"/>
        </w:rPr>
        <w:t>ICM42686</w:t>
      </w:r>
    </w:p>
    <w:p w14:paraId="607423DC" w14:textId="62909918" w:rsidR="00444F50" w:rsidRDefault="00444F50" w:rsidP="00444F50">
      <w:pPr>
        <w:ind w:left="720"/>
        <w:rPr>
          <w:rFonts w:eastAsia="Times New Roman" w:cs="Arial"/>
          <w:szCs w:val="22"/>
        </w:rPr>
      </w:pPr>
    </w:p>
    <w:p w14:paraId="2EBB1125" w14:textId="77777777" w:rsidR="00444F50" w:rsidRPr="00C138AA" w:rsidRDefault="00444F50" w:rsidP="00444F50">
      <w:pPr>
        <w:ind w:left="720"/>
        <w:rPr>
          <w:rFonts w:eastAsia="Times New Roman" w:cs="Arial"/>
          <w:szCs w:val="22"/>
        </w:rPr>
      </w:pPr>
      <w:r>
        <w:rPr>
          <w:rFonts w:eastAsia="Times New Roman" w:cs="Arial"/>
          <w:szCs w:val="22"/>
        </w:rPr>
        <w:t>Note</w:t>
      </w:r>
      <w:r w:rsidRPr="00752A51">
        <w:rPr>
          <w:rFonts w:eastAsia="Times New Roman" w:cs="Arial"/>
          <w:szCs w:val="22"/>
        </w:rPr>
        <w:t>:</w:t>
      </w:r>
      <w:r>
        <w:rPr>
          <w:rFonts w:eastAsia="Times New Roman" w:cs="Arial"/>
          <w:szCs w:val="22"/>
        </w:rPr>
        <w:t xml:space="preserve"> we will add more Yokohama chip support based on customer project. </w:t>
      </w:r>
    </w:p>
    <w:p w14:paraId="604E1651" w14:textId="77777777" w:rsidR="00444F50" w:rsidRPr="00C138AA" w:rsidRDefault="00444F50" w:rsidP="00444F50">
      <w:pPr>
        <w:ind w:left="720"/>
        <w:rPr>
          <w:rFonts w:eastAsia="Times New Roman" w:cs="Arial"/>
          <w:szCs w:val="22"/>
        </w:rPr>
      </w:pPr>
    </w:p>
    <w:p w14:paraId="05F1BB70" w14:textId="77777777" w:rsidR="00993251" w:rsidRDefault="00993251" w:rsidP="00D7635C">
      <w:pPr>
        <w:rPr>
          <w:rFonts w:cs="Arial"/>
          <w:szCs w:val="22"/>
        </w:rPr>
      </w:pPr>
      <w:bookmarkStart w:id="14" w:name="_GoBack"/>
      <w:bookmarkEnd w:id="14"/>
    </w:p>
    <w:p w14:paraId="55B58E9A" w14:textId="77777777" w:rsidR="00D7635C" w:rsidRDefault="005E1F57" w:rsidP="005E1F57">
      <w:pPr>
        <w:pStyle w:val="Heading1"/>
      </w:pPr>
      <w:bookmarkStart w:id="15" w:name="_Toc26352357"/>
      <w:r>
        <w:t>Software Modules included</w:t>
      </w:r>
      <w:bookmarkEnd w:id="15"/>
    </w:p>
    <w:p w14:paraId="312C8D4D" w14:textId="77777777" w:rsidR="00EA26C5" w:rsidRPr="004207AE" w:rsidRDefault="00EA26C5" w:rsidP="00D7635C">
      <w:pPr>
        <w:rPr>
          <w:rFonts w:cs="Arial"/>
          <w:szCs w:val="22"/>
          <w:lang w:eastAsia="zh-CN"/>
        </w:rPr>
      </w:pPr>
    </w:p>
    <w:p w14:paraId="15359745" w14:textId="290FAAD7" w:rsidR="00EA26C5" w:rsidRPr="00EA26C5" w:rsidRDefault="002B49D4" w:rsidP="00EA26C5">
      <w:pPr>
        <w:pStyle w:val="ListParagraph"/>
        <w:numPr>
          <w:ilvl w:val="0"/>
          <w:numId w:val="15"/>
        </w:numPr>
        <w:rPr>
          <w:rFonts w:cs="Arial"/>
          <w:b/>
          <w:szCs w:val="22"/>
        </w:rPr>
      </w:pPr>
      <w:r>
        <w:rPr>
          <w:rFonts w:cs="Arial"/>
          <w:b/>
          <w:szCs w:val="22"/>
        </w:rPr>
        <w:t xml:space="preserve">Concise </w:t>
      </w:r>
      <w:r w:rsidR="0029308D" w:rsidRPr="00EA26C5">
        <w:rPr>
          <w:rFonts w:cs="Arial"/>
          <w:b/>
          <w:szCs w:val="22"/>
        </w:rPr>
        <w:t>Driver for ICM-</w:t>
      </w:r>
      <w:r w:rsidR="001879E1">
        <w:rPr>
          <w:rFonts w:cs="Arial"/>
          <w:b/>
          <w:szCs w:val="22"/>
        </w:rPr>
        <w:t>4</w:t>
      </w:r>
      <w:r w:rsidR="00123C51">
        <w:rPr>
          <w:rFonts w:cs="Arial"/>
          <w:b/>
          <w:szCs w:val="22"/>
        </w:rPr>
        <w:t>2</w:t>
      </w:r>
      <w:r w:rsidR="001879E1">
        <w:rPr>
          <w:rFonts w:cs="Arial"/>
          <w:b/>
          <w:szCs w:val="22"/>
        </w:rPr>
        <w:t>6</w:t>
      </w:r>
      <w:r w:rsidR="001D7FAC">
        <w:rPr>
          <w:rFonts w:cs="Arial"/>
          <w:b/>
          <w:szCs w:val="22"/>
        </w:rPr>
        <w:t>xx</w:t>
      </w:r>
    </w:p>
    <w:p w14:paraId="43F8F2CE" w14:textId="61C72129" w:rsidR="0029308D" w:rsidRDefault="00EA26C5" w:rsidP="00EA26C5">
      <w:pPr>
        <w:ind w:left="720"/>
        <w:rPr>
          <w:rFonts w:ascii="Consolas" w:hAnsi="Consolas" w:cs="Consolas"/>
          <w:i/>
          <w:szCs w:val="22"/>
          <w:lang w:val="fr-FR"/>
        </w:rPr>
      </w:pPr>
      <w:r w:rsidRPr="00EA26C5">
        <w:rPr>
          <w:rFonts w:ascii="Consolas" w:hAnsi="Consolas" w:cs="Consolas"/>
          <w:i/>
          <w:szCs w:val="22"/>
          <w:lang w:val="fr-FR"/>
        </w:rPr>
        <w:t xml:space="preserve">@ </w:t>
      </w:r>
      <w:r w:rsidR="002B49D4" w:rsidRPr="002B49D4">
        <w:rPr>
          <w:rFonts w:ascii="Consolas" w:hAnsi="Consolas" w:cs="Consolas"/>
          <w:i/>
          <w:szCs w:val="22"/>
          <w:lang w:val="fr-FR"/>
        </w:rPr>
        <w:t>\ICM4X6XX\MCU-4X6XX\src\icm4x6xx</w:t>
      </w:r>
      <w:r w:rsidR="005B1082">
        <w:rPr>
          <w:rFonts w:ascii="Consolas" w:hAnsi="Consolas" w:cs="Consolas"/>
          <w:i/>
          <w:szCs w:val="22"/>
          <w:lang w:val="fr-FR"/>
        </w:rPr>
        <w:t>\</w:t>
      </w:r>
    </w:p>
    <w:p w14:paraId="4087A047" w14:textId="77777777" w:rsidR="00EA26C5" w:rsidRPr="00EA26C5" w:rsidRDefault="00EA26C5" w:rsidP="00EA26C5">
      <w:pPr>
        <w:ind w:left="720"/>
        <w:rPr>
          <w:rFonts w:ascii="Consolas" w:hAnsi="Consolas" w:cs="Consolas"/>
          <w:szCs w:val="22"/>
          <w:lang w:val="fr-FR"/>
        </w:rPr>
      </w:pPr>
    </w:p>
    <w:p w14:paraId="2E1C9CA9" w14:textId="624F77F9" w:rsidR="00EA26C5" w:rsidRDefault="00C73443" w:rsidP="0029308D">
      <w:pPr>
        <w:pStyle w:val="ListParagraph"/>
        <w:numPr>
          <w:ilvl w:val="0"/>
          <w:numId w:val="15"/>
        </w:numPr>
        <w:rPr>
          <w:rFonts w:cs="Arial"/>
          <w:szCs w:val="22"/>
        </w:rPr>
      </w:pPr>
      <w:r>
        <w:rPr>
          <w:rFonts w:cs="Arial"/>
          <w:b/>
          <w:szCs w:val="22"/>
        </w:rPr>
        <w:t>Sample code</w:t>
      </w:r>
      <w:r w:rsidR="0029308D" w:rsidRPr="00EA26C5">
        <w:rPr>
          <w:rFonts w:cs="Arial"/>
          <w:b/>
          <w:szCs w:val="22"/>
        </w:rPr>
        <w:t xml:space="preserve"> </w:t>
      </w:r>
      <w:r w:rsidR="0029308D">
        <w:rPr>
          <w:rFonts w:cs="Arial"/>
          <w:szCs w:val="22"/>
        </w:rPr>
        <w:t xml:space="preserve">for </w:t>
      </w:r>
      <w:r w:rsidR="002B49D4">
        <w:rPr>
          <w:rFonts w:cs="Arial"/>
          <w:szCs w:val="22"/>
        </w:rPr>
        <w:t xml:space="preserve">MCU platform </w:t>
      </w:r>
      <w:r w:rsidR="0029308D">
        <w:rPr>
          <w:rFonts w:cs="Arial"/>
          <w:szCs w:val="22"/>
        </w:rPr>
        <w:t>to demonstrate usage of th</w:t>
      </w:r>
      <w:r w:rsidR="001879E1">
        <w:rPr>
          <w:rFonts w:cs="Arial"/>
          <w:szCs w:val="22"/>
        </w:rPr>
        <w:t>e driver in an embedded context</w:t>
      </w:r>
    </w:p>
    <w:p w14:paraId="6503A119" w14:textId="405BB0B1" w:rsidR="00EA26C5" w:rsidRDefault="00EA26C5" w:rsidP="002B49D4">
      <w:pPr>
        <w:pStyle w:val="ListParagraph"/>
        <w:rPr>
          <w:rFonts w:ascii="Consolas" w:hAnsi="Consolas" w:cs="Consolas"/>
          <w:i/>
          <w:szCs w:val="22"/>
          <w:lang w:val="fr-FR"/>
        </w:rPr>
      </w:pPr>
      <w:r w:rsidRPr="005609D5">
        <w:rPr>
          <w:rFonts w:ascii="Consolas" w:hAnsi="Consolas" w:cs="Consolas"/>
          <w:szCs w:val="22"/>
        </w:rPr>
        <w:t xml:space="preserve">@ </w:t>
      </w:r>
      <w:r w:rsidR="002B49D4" w:rsidRPr="002B49D4">
        <w:rPr>
          <w:rFonts w:ascii="Consolas" w:hAnsi="Consolas" w:cs="Consolas"/>
          <w:i/>
          <w:szCs w:val="22"/>
          <w:lang w:val="fr-FR"/>
        </w:rPr>
        <w:t>\ICM4X6XX\MCU-4X6XX\src\</w:t>
      </w:r>
      <w:proofErr w:type="spellStart"/>
      <w:r w:rsidR="002B49D4">
        <w:rPr>
          <w:rFonts w:ascii="Consolas" w:hAnsi="Consolas" w:cs="Consolas"/>
          <w:i/>
          <w:szCs w:val="22"/>
          <w:lang w:val="fr-FR"/>
        </w:rPr>
        <w:t>main.c</w:t>
      </w:r>
      <w:proofErr w:type="spellEnd"/>
    </w:p>
    <w:p w14:paraId="597367EA" w14:textId="5FB61A7A" w:rsidR="002B49D4" w:rsidRPr="002B49D4" w:rsidRDefault="002B49D4" w:rsidP="002B49D4">
      <w:pPr>
        <w:pStyle w:val="ListParagraph"/>
        <w:rPr>
          <w:rFonts w:ascii="Consolas" w:hAnsi="Consolas" w:cs="Consolas"/>
          <w:i/>
          <w:szCs w:val="22"/>
        </w:rPr>
      </w:pPr>
      <w:r w:rsidRPr="005609D5">
        <w:rPr>
          <w:rFonts w:ascii="Consolas" w:hAnsi="Consolas" w:cs="Consolas"/>
          <w:szCs w:val="22"/>
        </w:rPr>
        <w:t xml:space="preserve">@ </w:t>
      </w:r>
      <w:r w:rsidRPr="002B49D4">
        <w:rPr>
          <w:rFonts w:ascii="Consolas" w:hAnsi="Consolas" w:cs="Consolas"/>
          <w:i/>
          <w:szCs w:val="22"/>
          <w:lang w:val="fr-FR"/>
        </w:rPr>
        <w:t>\ICM4X6XX\MCU-4X6XX\src\</w:t>
      </w:r>
      <w:proofErr w:type="spellStart"/>
      <w:r>
        <w:rPr>
          <w:rFonts w:ascii="Consolas" w:hAnsi="Consolas" w:cs="Consolas"/>
          <w:i/>
          <w:szCs w:val="22"/>
          <w:lang w:val="fr-FR"/>
        </w:rPr>
        <w:t>main.h</w:t>
      </w:r>
      <w:proofErr w:type="spellEnd"/>
    </w:p>
    <w:p w14:paraId="6AA93836" w14:textId="77777777" w:rsidR="007E1962" w:rsidRPr="005B1082" w:rsidRDefault="007E1962" w:rsidP="005B1082">
      <w:pPr>
        <w:rPr>
          <w:rFonts w:ascii="Consolas" w:hAnsi="Consolas" w:cs="Consolas"/>
          <w:szCs w:val="22"/>
        </w:rPr>
      </w:pPr>
    </w:p>
    <w:p w14:paraId="57482355" w14:textId="2D5E9F52" w:rsidR="00EA26C5" w:rsidRDefault="002B49D4" w:rsidP="0029308D">
      <w:pPr>
        <w:pStyle w:val="ListParagraph"/>
        <w:numPr>
          <w:ilvl w:val="0"/>
          <w:numId w:val="15"/>
        </w:numPr>
        <w:rPr>
          <w:rFonts w:cs="Arial"/>
          <w:szCs w:val="22"/>
        </w:rPr>
      </w:pPr>
      <w:r>
        <w:rPr>
          <w:rFonts w:cs="Arial"/>
          <w:b/>
          <w:szCs w:val="22"/>
        </w:rPr>
        <w:t xml:space="preserve">Smart Motion </w:t>
      </w:r>
      <w:r w:rsidR="0029308D" w:rsidRPr="00EA26C5">
        <w:rPr>
          <w:rFonts w:cs="Arial"/>
          <w:b/>
          <w:szCs w:val="22"/>
        </w:rPr>
        <w:t>project</w:t>
      </w:r>
      <w:r w:rsidR="0029308D">
        <w:rPr>
          <w:rFonts w:cs="Arial"/>
          <w:szCs w:val="22"/>
        </w:rPr>
        <w:t xml:space="preserve"> to build and debug </w:t>
      </w:r>
      <w:r w:rsidR="00C73443">
        <w:rPr>
          <w:rFonts w:cs="Arial"/>
          <w:szCs w:val="22"/>
        </w:rPr>
        <w:t xml:space="preserve">each </w:t>
      </w:r>
      <w:r w:rsidR="0029308D">
        <w:rPr>
          <w:rFonts w:cs="Arial"/>
          <w:szCs w:val="22"/>
        </w:rPr>
        <w:t>sample code</w:t>
      </w:r>
    </w:p>
    <w:p w14:paraId="58F6BF6B" w14:textId="77777777" w:rsidR="00EA26C5" w:rsidRDefault="00EA26C5" w:rsidP="00EA26C5">
      <w:pPr>
        <w:rPr>
          <w:rFonts w:ascii="Consolas" w:hAnsi="Consolas" w:cs="Consolas"/>
          <w:szCs w:val="22"/>
        </w:rPr>
      </w:pPr>
    </w:p>
    <w:p w14:paraId="0D1A58BF" w14:textId="77777777" w:rsidR="00EA26C5" w:rsidRPr="00EA26C5" w:rsidRDefault="00EA26C5" w:rsidP="00EA26C5">
      <w:pPr>
        <w:pStyle w:val="ListParagraph"/>
        <w:numPr>
          <w:ilvl w:val="0"/>
          <w:numId w:val="15"/>
        </w:numPr>
        <w:rPr>
          <w:rFonts w:cs="Consolas"/>
          <w:szCs w:val="22"/>
        </w:rPr>
      </w:pPr>
      <w:r w:rsidRPr="00EA26C5">
        <w:rPr>
          <w:rFonts w:cs="Consolas"/>
          <w:b/>
          <w:szCs w:val="22"/>
        </w:rPr>
        <w:t>Documentation</w:t>
      </w:r>
      <w:r w:rsidRPr="00EA26C5">
        <w:rPr>
          <w:rFonts w:cs="Consolas"/>
          <w:szCs w:val="22"/>
        </w:rPr>
        <w:t xml:space="preserve"> covering Software guide as well as API definition</w:t>
      </w:r>
    </w:p>
    <w:p w14:paraId="46CB47F1" w14:textId="0E53DD63" w:rsidR="00453392" w:rsidRPr="00EA26C5" w:rsidRDefault="00EA26C5" w:rsidP="00EA26C5">
      <w:pPr>
        <w:pStyle w:val="ListParagraph"/>
        <w:rPr>
          <w:rFonts w:ascii="Consolas" w:hAnsi="Consolas" w:cs="Consolas"/>
          <w:i/>
          <w:szCs w:val="22"/>
        </w:rPr>
      </w:pPr>
      <w:r>
        <w:rPr>
          <w:rFonts w:ascii="Consolas" w:hAnsi="Consolas" w:cs="Consolas"/>
          <w:i/>
          <w:szCs w:val="22"/>
        </w:rPr>
        <w:t xml:space="preserve">@ </w:t>
      </w:r>
      <w:r w:rsidR="002B49D4" w:rsidRPr="002B49D4">
        <w:rPr>
          <w:rFonts w:ascii="Consolas" w:hAnsi="Consolas" w:cs="Consolas"/>
          <w:i/>
          <w:szCs w:val="22"/>
        </w:rPr>
        <w:t>\ICM4X6XX\MCU-4X6XX\doc</w:t>
      </w:r>
      <w:r>
        <w:rPr>
          <w:rFonts w:ascii="Consolas" w:hAnsi="Consolas" w:cs="Consolas"/>
          <w:i/>
          <w:szCs w:val="22"/>
        </w:rPr>
        <w:t>\</w:t>
      </w:r>
    </w:p>
    <w:p w14:paraId="7F93B6FF" w14:textId="77777777" w:rsidR="00EA26C5" w:rsidRDefault="00D7635C" w:rsidP="00D7635C">
      <w:pPr>
        <w:rPr>
          <w:rFonts w:cs="Arial"/>
          <w:szCs w:val="22"/>
          <w:lang w:val="fr-FR"/>
        </w:rPr>
      </w:pPr>
      <w:r w:rsidRPr="00453392">
        <w:rPr>
          <w:rFonts w:cs="Arial"/>
          <w:szCs w:val="22"/>
          <w:lang w:val="fr-FR"/>
        </w:rPr>
        <w:tab/>
      </w:r>
    </w:p>
    <w:p w14:paraId="1A292229" w14:textId="1A44B9A6" w:rsidR="00D7635C" w:rsidRPr="00453392" w:rsidRDefault="00D7635C" w:rsidP="00D7635C">
      <w:pPr>
        <w:rPr>
          <w:rFonts w:cs="Arial"/>
          <w:szCs w:val="22"/>
          <w:lang w:val="fr-FR"/>
        </w:rPr>
      </w:pPr>
    </w:p>
    <w:p w14:paraId="3710487A" w14:textId="77777777" w:rsidR="001B61D7" w:rsidRDefault="00D7635C" w:rsidP="005E1F57">
      <w:pPr>
        <w:pStyle w:val="Heading1"/>
      </w:pPr>
      <w:bookmarkStart w:id="16" w:name="_Toc26352358"/>
      <w:r>
        <w:t>Supported F</w:t>
      </w:r>
      <w:r w:rsidRPr="004020B2">
        <w:t>eatures</w:t>
      </w:r>
      <w:bookmarkEnd w:id="16"/>
    </w:p>
    <w:p w14:paraId="06B93209" w14:textId="77777777" w:rsidR="001B61D7" w:rsidRDefault="001B61D7" w:rsidP="00A14243">
      <w:pPr>
        <w:jc w:val="center"/>
        <w:rPr>
          <w:rFonts w:cs="Arial"/>
          <w:szCs w:val="22"/>
        </w:rPr>
      </w:pPr>
    </w:p>
    <w:p w14:paraId="09C14237" w14:textId="77777777" w:rsidR="001B61D7" w:rsidRDefault="003529D9" w:rsidP="006821E0">
      <w:pPr>
        <w:pStyle w:val="ListParagraph"/>
        <w:numPr>
          <w:ilvl w:val="0"/>
          <w:numId w:val="5"/>
        </w:numPr>
        <w:rPr>
          <w:rFonts w:cs="Arial"/>
          <w:szCs w:val="22"/>
        </w:rPr>
      </w:pPr>
      <w:r w:rsidRPr="001B61D7">
        <w:rPr>
          <w:rFonts w:cs="Arial"/>
          <w:szCs w:val="22"/>
        </w:rPr>
        <w:t>H</w:t>
      </w:r>
      <w:r w:rsidR="00EA26C5">
        <w:rPr>
          <w:rFonts w:cs="Arial"/>
          <w:szCs w:val="22"/>
        </w:rPr>
        <w:t>ardware features</w:t>
      </w:r>
      <w:r w:rsidRPr="001B61D7">
        <w:rPr>
          <w:rFonts w:cs="Arial"/>
          <w:szCs w:val="22"/>
        </w:rPr>
        <w:t>:</w:t>
      </w:r>
    </w:p>
    <w:p w14:paraId="5615DB45" w14:textId="77777777" w:rsidR="00EA26C5" w:rsidRDefault="003529D9" w:rsidP="006821E0">
      <w:pPr>
        <w:pStyle w:val="ListParagraph"/>
        <w:numPr>
          <w:ilvl w:val="1"/>
          <w:numId w:val="5"/>
        </w:numPr>
        <w:rPr>
          <w:rFonts w:cs="Arial"/>
          <w:szCs w:val="22"/>
        </w:rPr>
      </w:pPr>
      <w:r w:rsidRPr="001B61D7">
        <w:rPr>
          <w:rFonts w:cs="Arial"/>
          <w:szCs w:val="22"/>
        </w:rPr>
        <w:t>Accel</w:t>
      </w:r>
      <w:r w:rsidR="00EA26C5">
        <w:rPr>
          <w:rFonts w:cs="Arial"/>
          <w:szCs w:val="22"/>
        </w:rPr>
        <w:t xml:space="preserve"> raw data</w:t>
      </w:r>
    </w:p>
    <w:p w14:paraId="1F89D51D" w14:textId="77777777" w:rsidR="00EA26C5" w:rsidRDefault="003529D9" w:rsidP="006821E0">
      <w:pPr>
        <w:pStyle w:val="ListParagraph"/>
        <w:numPr>
          <w:ilvl w:val="1"/>
          <w:numId w:val="5"/>
        </w:numPr>
        <w:rPr>
          <w:rFonts w:cs="Arial"/>
          <w:szCs w:val="22"/>
        </w:rPr>
      </w:pPr>
      <w:r w:rsidRPr="001B61D7">
        <w:rPr>
          <w:rFonts w:cs="Arial"/>
          <w:szCs w:val="22"/>
        </w:rPr>
        <w:t>Gyro</w:t>
      </w:r>
      <w:r w:rsidR="00EA26C5">
        <w:rPr>
          <w:rFonts w:cs="Arial"/>
          <w:szCs w:val="22"/>
        </w:rPr>
        <w:t xml:space="preserve"> raw data</w:t>
      </w:r>
    </w:p>
    <w:p w14:paraId="69999116" w14:textId="77777777" w:rsidR="001B61D7" w:rsidRDefault="001B61D7" w:rsidP="006821E0">
      <w:pPr>
        <w:pStyle w:val="ListParagraph"/>
        <w:numPr>
          <w:ilvl w:val="1"/>
          <w:numId w:val="5"/>
        </w:numPr>
        <w:rPr>
          <w:rFonts w:cs="Arial"/>
          <w:szCs w:val="22"/>
        </w:rPr>
      </w:pPr>
      <w:r>
        <w:rPr>
          <w:rFonts w:cs="Arial"/>
          <w:szCs w:val="22"/>
        </w:rPr>
        <w:t>Wake-up On Motion</w:t>
      </w:r>
    </w:p>
    <w:p w14:paraId="435FE484" w14:textId="77777777" w:rsidR="001B61D7" w:rsidRDefault="003529D9" w:rsidP="006821E0">
      <w:pPr>
        <w:pStyle w:val="ListParagraph"/>
        <w:numPr>
          <w:ilvl w:val="1"/>
          <w:numId w:val="5"/>
        </w:numPr>
        <w:rPr>
          <w:rFonts w:cs="Arial"/>
          <w:szCs w:val="22"/>
        </w:rPr>
      </w:pPr>
      <w:r w:rsidRPr="001B61D7">
        <w:rPr>
          <w:rFonts w:cs="Arial"/>
          <w:szCs w:val="22"/>
        </w:rPr>
        <w:t>Self-Test</w:t>
      </w:r>
    </w:p>
    <w:p w14:paraId="4A99A67D" w14:textId="7ECCD266" w:rsidR="00D77EF6" w:rsidRDefault="00B66C0C" w:rsidP="006821E0">
      <w:pPr>
        <w:pStyle w:val="ListParagraph"/>
        <w:numPr>
          <w:ilvl w:val="1"/>
          <w:numId w:val="5"/>
        </w:numPr>
        <w:rPr>
          <w:rFonts w:cs="Arial"/>
          <w:szCs w:val="22"/>
        </w:rPr>
      </w:pPr>
      <w:r>
        <w:rPr>
          <w:rFonts w:cs="Arial"/>
          <w:szCs w:val="22"/>
        </w:rPr>
        <w:t>APEX Pedometer</w:t>
      </w:r>
    </w:p>
    <w:p w14:paraId="4FABB19D" w14:textId="77777777" w:rsidR="00B525D8" w:rsidRPr="00B525D8" w:rsidRDefault="00B525D8" w:rsidP="00B525D8">
      <w:pPr>
        <w:rPr>
          <w:rFonts w:cs="Arial"/>
          <w:szCs w:val="22"/>
        </w:rPr>
      </w:pPr>
    </w:p>
    <w:p w14:paraId="08C9ACAE" w14:textId="77777777" w:rsidR="001B61D7" w:rsidRDefault="001B61D7" w:rsidP="006821E0">
      <w:pPr>
        <w:pStyle w:val="ListParagraph"/>
        <w:numPr>
          <w:ilvl w:val="0"/>
          <w:numId w:val="5"/>
        </w:numPr>
        <w:rPr>
          <w:rFonts w:cs="Arial"/>
          <w:szCs w:val="22"/>
        </w:rPr>
      </w:pPr>
      <w:r>
        <w:rPr>
          <w:rFonts w:cs="Arial"/>
          <w:szCs w:val="22"/>
        </w:rPr>
        <w:t>S</w:t>
      </w:r>
      <w:r w:rsidR="00EA26C5">
        <w:rPr>
          <w:rFonts w:cs="Arial"/>
          <w:szCs w:val="22"/>
        </w:rPr>
        <w:t>oftware features</w:t>
      </w:r>
      <w:r w:rsidR="003529D9" w:rsidRPr="001B61D7">
        <w:rPr>
          <w:rFonts w:cs="Arial"/>
          <w:szCs w:val="22"/>
        </w:rPr>
        <w:t>:</w:t>
      </w:r>
    </w:p>
    <w:p w14:paraId="18F13693" w14:textId="682FFDB7" w:rsidR="00A02708" w:rsidRDefault="00A02708" w:rsidP="00EA26C5">
      <w:pPr>
        <w:pStyle w:val="ListParagraph"/>
        <w:numPr>
          <w:ilvl w:val="1"/>
          <w:numId w:val="5"/>
        </w:numPr>
        <w:rPr>
          <w:rFonts w:cs="Arial"/>
          <w:szCs w:val="22"/>
        </w:rPr>
      </w:pPr>
      <w:r>
        <w:rPr>
          <w:rFonts w:cs="Arial"/>
          <w:szCs w:val="22"/>
        </w:rPr>
        <w:t>DRDY data report mode of Accel and Gyro raw data</w:t>
      </w:r>
    </w:p>
    <w:p w14:paraId="1261A4A5" w14:textId="2CD6B189" w:rsidR="00A02708" w:rsidRDefault="00A02708" w:rsidP="00A02708">
      <w:pPr>
        <w:pStyle w:val="ListParagraph"/>
        <w:numPr>
          <w:ilvl w:val="1"/>
          <w:numId w:val="5"/>
        </w:numPr>
        <w:rPr>
          <w:rFonts w:cs="Arial"/>
          <w:szCs w:val="22"/>
        </w:rPr>
      </w:pPr>
      <w:r>
        <w:rPr>
          <w:rFonts w:cs="Arial"/>
          <w:szCs w:val="22"/>
        </w:rPr>
        <w:t>FIFO report mode of Accel and Gyro raw data</w:t>
      </w:r>
    </w:p>
    <w:p w14:paraId="4365B14E" w14:textId="00BEA89E" w:rsidR="00A02708" w:rsidRDefault="00A02708" w:rsidP="00A02708">
      <w:pPr>
        <w:pStyle w:val="ListParagraph"/>
        <w:numPr>
          <w:ilvl w:val="1"/>
          <w:numId w:val="5"/>
        </w:numPr>
        <w:rPr>
          <w:rFonts w:cs="Arial"/>
          <w:szCs w:val="22"/>
        </w:rPr>
      </w:pPr>
      <w:r>
        <w:rPr>
          <w:rFonts w:cs="Arial"/>
          <w:szCs w:val="22"/>
        </w:rPr>
        <w:t>Interrupt Mode configuration in head</w:t>
      </w:r>
      <w:r w:rsidR="008732BC">
        <w:rPr>
          <w:rFonts w:cs="Arial"/>
          <w:szCs w:val="22"/>
        </w:rPr>
        <w:t>er</w:t>
      </w:r>
      <w:r>
        <w:rPr>
          <w:rFonts w:cs="Arial"/>
          <w:szCs w:val="22"/>
        </w:rPr>
        <w:t xml:space="preserve"> file</w:t>
      </w:r>
    </w:p>
    <w:p w14:paraId="3BF23E1E" w14:textId="0F19D723" w:rsidR="00EA26C5" w:rsidRPr="00EA26C5" w:rsidRDefault="00A02708" w:rsidP="00EA26C5">
      <w:pPr>
        <w:pStyle w:val="ListParagraph"/>
        <w:numPr>
          <w:ilvl w:val="1"/>
          <w:numId w:val="5"/>
        </w:numPr>
        <w:rPr>
          <w:rFonts w:cs="Arial"/>
          <w:szCs w:val="22"/>
        </w:rPr>
      </w:pPr>
      <w:r>
        <w:rPr>
          <w:rFonts w:cs="Arial"/>
          <w:szCs w:val="22"/>
        </w:rPr>
        <w:t>Sensor Direction Configuration in head</w:t>
      </w:r>
      <w:r w:rsidR="008732BC">
        <w:rPr>
          <w:rFonts w:cs="Arial"/>
          <w:szCs w:val="22"/>
        </w:rPr>
        <w:t>er</w:t>
      </w:r>
      <w:r>
        <w:rPr>
          <w:rFonts w:cs="Arial"/>
          <w:szCs w:val="22"/>
        </w:rPr>
        <w:t xml:space="preserve"> file</w:t>
      </w:r>
    </w:p>
    <w:p w14:paraId="2CA7C189" w14:textId="7112C359" w:rsidR="00EA26C5" w:rsidRPr="00A02708" w:rsidRDefault="00A02708" w:rsidP="00D25F77">
      <w:pPr>
        <w:pStyle w:val="ListParagraph"/>
        <w:numPr>
          <w:ilvl w:val="1"/>
          <w:numId w:val="5"/>
        </w:numPr>
        <w:rPr>
          <w:rFonts w:cs="Arial"/>
          <w:szCs w:val="22"/>
        </w:rPr>
      </w:pPr>
      <w:r>
        <w:rPr>
          <w:rFonts w:cs="Arial"/>
          <w:szCs w:val="22"/>
        </w:rPr>
        <w:t>Bus Configuration in head</w:t>
      </w:r>
      <w:r w:rsidR="008732BC">
        <w:rPr>
          <w:rFonts w:cs="Arial"/>
          <w:szCs w:val="22"/>
        </w:rPr>
        <w:t>er</w:t>
      </w:r>
      <w:r>
        <w:rPr>
          <w:rFonts w:cs="Arial"/>
          <w:szCs w:val="22"/>
        </w:rPr>
        <w:t xml:space="preserve"> file </w:t>
      </w:r>
    </w:p>
    <w:p w14:paraId="3AB87385" w14:textId="6923A86E" w:rsidR="009B185E" w:rsidRDefault="009B185E" w:rsidP="00D7635C">
      <w:pPr>
        <w:rPr>
          <w:rFonts w:cs="Arial"/>
          <w:szCs w:val="22"/>
        </w:rPr>
      </w:pPr>
    </w:p>
    <w:p w14:paraId="18017D0C" w14:textId="2AC1DD29" w:rsidR="00AB74B9" w:rsidRDefault="00AB74B9" w:rsidP="00D7635C">
      <w:pPr>
        <w:rPr>
          <w:rFonts w:cs="Arial"/>
          <w:szCs w:val="22"/>
        </w:rPr>
      </w:pPr>
    </w:p>
    <w:p w14:paraId="3E07CF28" w14:textId="7BEE5398" w:rsidR="00AB74B9" w:rsidRDefault="00AB74B9" w:rsidP="00AB74B9">
      <w:pPr>
        <w:pStyle w:val="Heading1"/>
      </w:pPr>
      <w:r>
        <w:lastRenderedPageBreak/>
        <w:t>F</w:t>
      </w:r>
      <w:r w:rsidRPr="004020B2">
        <w:t>eatures</w:t>
      </w:r>
      <w:r>
        <w:t xml:space="preserve"> Unsupported</w:t>
      </w:r>
    </w:p>
    <w:p w14:paraId="0109EBE1" w14:textId="119EB08E" w:rsidR="00AB74B9" w:rsidRPr="00AB74B9" w:rsidRDefault="00AB74B9" w:rsidP="00AB74B9"/>
    <w:p w14:paraId="539F761A" w14:textId="77777777" w:rsidR="00AB74B9" w:rsidRDefault="00AB74B9" w:rsidP="00AB74B9">
      <w:pPr>
        <w:pStyle w:val="ListParagraph"/>
        <w:numPr>
          <w:ilvl w:val="0"/>
          <w:numId w:val="5"/>
        </w:numPr>
        <w:rPr>
          <w:rFonts w:cs="Arial"/>
          <w:szCs w:val="22"/>
        </w:rPr>
      </w:pPr>
      <w:r w:rsidRPr="001B61D7">
        <w:rPr>
          <w:rFonts w:cs="Arial"/>
          <w:szCs w:val="22"/>
        </w:rPr>
        <w:t>H</w:t>
      </w:r>
      <w:r>
        <w:rPr>
          <w:rFonts w:cs="Arial"/>
          <w:szCs w:val="22"/>
        </w:rPr>
        <w:t>ardware features</w:t>
      </w:r>
      <w:r w:rsidRPr="001B61D7">
        <w:rPr>
          <w:rFonts w:cs="Arial"/>
          <w:szCs w:val="22"/>
        </w:rPr>
        <w:t>:</w:t>
      </w:r>
    </w:p>
    <w:p w14:paraId="2D526FDC" w14:textId="18C7BF44" w:rsidR="00AB74B9" w:rsidRDefault="00E95D66" w:rsidP="00AB74B9">
      <w:pPr>
        <w:pStyle w:val="ListParagraph"/>
        <w:numPr>
          <w:ilvl w:val="1"/>
          <w:numId w:val="5"/>
        </w:numPr>
        <w:rPr>
          <w:rFonts w:cs="Arial"/>
          <w:szCs w:val="22"/>
        </w:rPr>
      </w:pPr>
      <w:r>
        <w:rPr>
          <w:rFonts w:cs="Arial"/>
          <w:szCs w:val="22"/>
        </w:rPr>
        <w:t xml:space="preserve">APEX </w:t>
      </w:r>
      <w:proofErr w:type="spellStart"/>
      <w:r w:rsidR="00AB74B9">
        <w:rPr>
          <w:rFonts w:cs="Arial"/>
          <w:szCs w:val="22"/>
        </w:rPr>
        <w:t>LowG</w:t>
      </w:r>
      <w:proofErr w:type="spellEnd"/>
      <w:r w:rsidR="00AB74B9">
        <w:rPr>
          <w:rFonts w:cs="Arial"/>
          <w:szCs w:val="22"/>
        </w:rPr>
        <w:t xml:space="preserve"> (Freefall) /</w:t>
      </w:r>
      <w:proofErr w:type="spellStart"/>
      <w:r w:rsidR="00AB74B9">
        <w:rPr>
          <w:rFonts w:cs="Arial"/>
          <w:szCs w:val="22"/>
        </w:rPr>
        <w:t>HighG</w:t>
      </w:r>
      <w:proofErr w:type="spellEnd"/>
    </w:p>
    <w:p w14:paraId="33E195BF" w14:textId="1E48260E" w:rsidR="00E95D66" w:rsidRDefault="00E95D66" w:rsidP="00E95D66">
      <w:pPr>
        <w:pStyle w:val="ListParagraph"/>
        <w:numPr>
          <w:ilvl w:val="1"/>
          <w:numId w:val="5"/>
        </w:numPr>
        <w:rPr>
          <w:rFonts w:cs="Arial"/>
          <w:szCs w:val="22"/>
        </w:rPr>
      </w:pPr>
      <w:r>
        <w:rPr>
          <w:rFonts w:cs="Arial"/>
          <w:szCs w:val="22"/>
        </w:rPr>
        <w:t>APEX T</w:t>
      </w:r>
      <w:r>
        <w:rPr>
          <w:rFonts w:cs="Arial" w:hint="eastAsia"/>
          <w:szCs w:val="22"/>
          <w:lang w:eastAsia="zh-CN"/>
        </w:rPr>
        <w:t>ilt,</w:t>
      </w:r>
      <w:r>
        <w:rPr>
          <w:rFonts w:cs="Arial"/>
          <w:szCs w:val="22"/>
          <w:lang w:eastAsia="zh-CN"/>
        </w:rPr>
        <w:t xml:space="preserve"> Raise to Wake, Tap</w:t>
      </w:r>
    </w:p>
    <w:p w14:paraId="50E89E02" w14:textId="1A2280C7" w:rsidR="00306D3A" w:rsidRDefault="00306D3A" w:rsidP="00E95D66">
      <w:pPr>
        <w:pStyle w:val="ListParagraph"/>
        <w:numPr>
          <w:ilvl w:val="1"/>
          <w:numId w:val="5"/>
        </w:numPr>
        <w:rPr>
          <w:rFonts w:cs="Arial"/>
          <w:szCs w:val="22"/>
        </w:rPr>
      </w:pPr>
      <w:r>
        <w:rPr>
          <w:rFonts w:cs="Arial"/>
          <w:szCs w:val="22"/>
          <w:lang w:eastAsia="zh-CN"/>
        </w:rPr>
        <w:t xml:space="preserve">External Clock In </w:t>
      </w:r>
    </w:p>
    <w:p w14:paraId="7B8D503F" w14:textId="77777777" w:rsidR="00306D3A" w:rsidRDefault="00306D3A" w:rsidP="00306D3A">
      <w:pPr>
        <w:pStyle w:val="ListParagraph"/>
        <w:numPr>
          <w:ilvl w:val="1"/>
          <w:numId w:val="5"/>
        </w:numPr>
        <w:rPr>
          <w:rFonts w:cs="Arial"/>
          <w:szCs w:val="22"/>
        </w:rPr>
      </w:pPr>
      <w:r>
        <w:rPr>
          <w:rFonts w:cs="Arial"/>
          <w:szCs w:val="22"/>
        </w:rPr>
        <w:t>Temperature raw data</w:t>
      </w:r>
    </w:p>
    <w:p w14:paraId="3949C06A" w14:textId="77777777" w:rsidR="00306D3A" w:rsidRDefault="00306D3A" w:rsidP="00306D3A">
      <w:pPr>
        <w:pStyle w:val="ListParagraph"/>
        <w:numPr>
          <w:ilvl w:val="1"/>
          <w:numId w:val="5"/>
        </w:numPr>
        <w:rPr>
          <w:rFonts w:cs="Arial"/>
          <w:szCs w:val="22"/>
        </w:rPr>
      </w:pPr>
      <w:r>
        <w:rPr>
          <w:rFonts w:cs="Arial"/>
          <w:szCs w:val="22"/>
        </w:rPr>
        <w:t>EIS</w:t>
      </w:r>
    </w:p>
    <w:p w14:paraId="5D678171" w14:textId="77777777" w:rsidR="00306D3A" w:rsidRDefault="00306D3A" w:rsidP="00306D3A">
      <w:pPr>
        <w:pStyle w:val="ListParagraph"/>
        <w:numPr>
          <w:ilvl w:val="1"/>
          <w:numId w:val="5"/>
        </w:numPr>
        <w:rPr>
          <w:rFonts w:cs="Arial"/>
          <w:szCs w:val="22"/>
        </w:rPr>
      </w:pPr>
      <w:r>
        <w:rPr>
          <w:rFonts w:cs="Arial"/>
          <w:szCs w:val="22"/>
        </w:rPr>
        <w:t>OIS (on ICM-42622 and ICM-42688)</w:t>
      </w:r>
    </w:p>
    <w:p w14:paraId="4E9A104E" w14:textId="77777777" w:rsidR="00AB74B9" w:rsidRPr="00B525D8" w:rsidRDefault="00AB74B9" w:rsidP="00AB74B9">
      <w:pPr>
        <w:rPr>
          <w:rFonts w:cs="Arial"/>
          <w:szCs w:val="22"/>
        </w:rPr>
      </w:pPr>
    </w:p>
    <w:p w14:paraId="07706D53" w14:textId="77777777" w:rsidR="00AB74B9" w:rsidRDefault="00AB74B9" w:rsidP="00AB74B9">
      <w:pPr>
        <w:pStyle w:val="ListParagraph"/>
        <w:numPr>
          <w:ilvl w:val="0"/>
          <w:numId w:val="5"/>
        </w:numPr>
        <w:rPr>
          <w:rFonts w:cs="Arial"/>
          <w:szCs w:val="22"/>
        </w:rPr>
      </w:pPr>
      <w:r>
        <w:rPr>
          <w:rFonts w:cs="Arial"/>
          <w:szCs w:val="22"/>
        </w:rPr>
        <w:t>Software features</w:t>
      </w:r>
      <w:r w:rsidRPr="001B61D7">
        <w:rPr>
          <w:rFonts w:cs="Arial"/>
          <w:szCs w:val="22"/>
        </w:rPr>
        <w:t>:</w:t>
      </w:r>
    </w:p>
    <w:p w14:paraId="3D636479" w14:textId="77777777" w:rsidR="00E95D66" w:rsidRDefault="00E95D66" w:rsidP="00E95D66">
      <w:pPr>
        <w:pStyle w:val="ListParagraph"/>
        <w:numPr>
          <w:ilvl w:val="1"/>
          <w:numId w:val="5"/>
        </w:numPr>
        <w:rPr>
          <w:rFonts w:cs="Arial"/>
          <w:szCs w:val="22"/>
        </w:rPr>
      </w:pPr>
      <w:r>
        <w:rPr>
          <w:rFonts w:cs="Arial"/>
          <w:szCs w:val="22"/>
        </w:rPr>
        <w:t xml:space="preserve">Calibrated Accelerometer </w:t>
      </w:r>
    </w:p>
    <w:p w14:paraId="29125D23" w14:textId="77777777" w:rsidR="00E95D66" w:rsidRDefault="00E95D66" w:rsidP="00E95D66">
      <w:pPr>
        <w:pStyle w:val="ListParagraph"/>
        <w:numPr>
          <w:ilvl w:val="1"/>
          <w:numId w:val="5"/>
        </w:numPr>
        <w:rPr>
          <w:rFonts w:cs="Arial"/>
          <w:szCs w:val="22"/>
        </w:rPr>
      </w:pPr>
      <w:r>
        <w:rPr>
          <w:rFonts w:cs="Arial"/>
          <w:szCs w:val="22"/>
        </w:rPr>
        <w:t>Calibrated Magnetometer</w:t>
      </w:r>
    </w:p>
    <w:p w14:paraId="408BBFC3" w14:textId="77777777" w:rsidR="00E95D66" w:rsidRDefault="00E95D66" w:rsidP="00E95D66">
      <w:pPr>
        <w:pStyle w:val="ListParagraph"/>
        <w:numPr>
          <w:ilvl w:val="1"/>
          <w:numId w:val="5"/>
        </w:numPr>
        <w:rPr>
          <w:rFonts w:cs="Arial"/>
          <w:szCs w:val="22"/>
        </w:rPr>
      </w:pPr>
      <w:r>
        <w:rPr>
          <w:rFonts w:cs="Arial"/>
          <w:szCs w:val="22"/>
        </w:rPr>
        <w:t xml:space="preserve">Calibrated Gyroscope </w:t>
      </w:r>
    </w:p>
    <w:p w14:paraId="4C487095" w14:textId="77777777" w:rsidR="00E95D66" w:rsidRDefault="00E95D66" w:rsidP="00E95D66">
      <w:pPr>
        <w:pStyle w:val="ListParagraph"/>
        <w:numPr>
          <w:ilvl w:val="1"/>
          <w:numId w:val="5"/>
        </w:numPr>
        <w:rPr>
          <w:rFonts w:cs="Arial"/>
          <w:szCs w:val="22"/>
        </w:rPr>
      </w:pPr>
      <w:r>
        <w:rPr>
          <w:rFonts w:cs="Arial"/>
          <w:szCs w:val="22"/>
        </w:rPr>
        <w:t>Game Rotation Vector: 6-axis AG fusion</w:t>
      </w:r>
    </w:p>
    <w:p w14:paraId="1213EEAE" w14:textId="77777777" w:rsidR="00E95D66" w:rsidRDefault="00E95D66" w:rsidP="00E95D66">
      <w:pPr>
        <w:pStyle w:val="ListParagraph"/>
        <w:numPr>
          <w:ilvl w:val="1"/>
          <w:numId w:val="5"/>
        </w:numPr>
        <w:rPr>
          <w:rFonts w:cs="Arial"/>
          <w:szCs w:val="22"/>
        </w:rPr>
      </w:pPr>
      <w:r>
        <w:rPr>
          <w:rFonts w:cs="Arial"/>
          <w:szCs w:val="22"/>
        </w:rPr>
        <w:t>Rotation Vector 9-axis AGM fusion</w:t>
      </w:r>
    </w:p>
    <w:p w14:paraId="21B847EE" w14:textId="77777777" w:rsidR="00E95D66" w:rsidRDefault="00E95D66" w:rsidP="00E95D66">
      <w:pPr>
        <w:pStyle w:val="ListParagraph"/>
        <w:numPr>
          <w:ilvl w:val="1"/>
          <w:numId w:val="5"/>
        </w:numPr>
        <w:rPr>
          <w:rFonts w:cs="Arial"/>
          <w:szCs w:val="22"/>
        </w:rPr>
      </w:pPr>
      <w:r>
        <w:rPr>
          <w:rFonts w:cs="Arial"/>
          <w:szCs w:val="22"/>
        </w:rPr>
        <w:t>Gravity</w:t>
      </w:r>
    </w:p>
    <w:p w14:paraId="70DB3C7C" w14:textId="7BF6CA4E" w:rsidR="00E95D66" w:rsidRPr="00E95D66" w:rsidRDefault="00E95D66" w:rsidP="00D7635C">
      <w:pPr>
        <w:pStyle w:val="ListParagraph"/>
        <w:numPr>
          <w:ilvl w:val="1"/>
          <w:numId w:val="5"/>
        </w:numPr>
        <w:rPr>
          <w:rFonts w:cs="Arial"/>
          <w:szCs w:val="22"/>
        </w:rPr>
      </w:pPr>
      <w:r>
        <w:rPr>
          <w:rFonts w:cs="Arial"/>
          <w:szCs w:val="22"/>
        </w:rPr>
        <w:t>Linear Acceleration</w:t>
      </w:r>
    </w:p>
    <w:p w14:paraId="72D4501B" w14:textId="77777777" w:rsidR="00E16F3D" w:rsidRPr="002A3C68" w:rsidRDefault="00E16F3D" w:rsidP="00D7635C">
      <w:pPr>
        <w:rPr>
          <w:rFonts w:cs="Arial"/>
          <w:szCs w:val="22"/>
        </w:rPr>
      </w:pPr>
    </w:p>
    <w:p w14:paraId="67D7E98A" w14:textId="77777777" w:rsidR="00504AD7" w:rsidRDefault="004253A2" w:rsidP="005E1F57">
      <w:pPr>
        <w:pStyle w:val="Heading1"/>
      </w:pPr>
      <w:bookmarkStart w:id="17" w:name="_Toc478560263"/>
      <w:bookmarkStart w:id="18" w:name="_Toc26352359"/>
      <w:bookmarkStart w:id="19" w:name="_Toc393214947"/>
      <w:bookmarkStart w:id="20" w:name="_Toc294871090"/>
      <w:bookmarkEnd w:id="7"/>
      <w:r>
        <w:t>Changelog</w:t>
      </w:r>
      <w:bookmarkEnd w:id="17"/>
      <w:bookmarkEnd w:id="18"/>
      <w:r w:rsidR="003D50B0">
        <w:t xml:space="preserve"> </w:t>
      </w:r>
    </w:p>
    <w:p w14:paraId="612736A3" w14:textId="77777777" w:rsidR="00EF0DCB" w:rsidRDefault="00EF0DCB" w:rsidP="00EF0DCB">
      <w:pPr>
        <w:shd w:val="clear" w:color="auto" w:fill="FFFFFF"/>
        <w:rPr>
          <w:rFonts w:cs="Arial"/>
          <w:color w:val="333333"/>
        </w:rPr>
      </w:pPr>
    </w:p>
    <w:p w14:paraId="17D17A47" w14:textId="169D0BE1" w:rsidR="00D8367A" w:rsidRDefault="002B49D4" w:rsidP="002B49D4">
      <w:pPr>
        <w:pStyle w:val="ListParagraph"/>
        <w:numPr>
          <w:ilvl w:val="0"/>
          <w:numId w:val="26"/>
        </w:numPr>
        <w:rPr>
          <w:rFonts w:cs="Arial"/>
          <w:color w:val="333333"/>
        </w:rPr>
      </w:pPr>
      <w:r>
        <w:rPr>
          <w:rFonts w:cs="Arial"/>
          <w:color w:val="333333"/>
        </w:rPr>
        <w:t>None</w:t>
      </w:r>
    </w:p>
    <w:p w14:paraId="161B0A1F" w14:textId="77777777" w:rsidR="0000228C" w:rsidRDefault="0000228C" w:rsidP="005E1F57">
      <w:pPr>
        <w:pStyle w:val="Heading1"/>
      </w:pPr>
      <w:bookmarkStart w:id="21" w:name="_Toc478560264"/>
      <w:bookmarkEnd w:id="19"/>
    </w:p>
    <w:p w14:paraId="7F14BB94" w14:textId="3DE505C4" w:rsidR="00CB0E74" w:rsidRDefault="00490E90" w:rsidP="005E1F57">
      <w:pPr>
        <w:pStyle w:val="Heading1"/>
      </w:pPr>
      <w:bookmarkStart w:id="22" w:name="_Toc26352360"/>
      <w:r>
        <w:t>Known Issues</w:t>
      </w:r>
      <w:bookmarkEnd w:id="21"/>
      <w:bookmarkEnd w:id="22"/>
    </w:p>
    <w:p w14:paraId="596D2A74" w14:textId="77777777" w:rsidR="00304CAB" w:rsidRPr="000E644A" w:rsidRDefault="000D4821" w:rsidP="00304CAB">
      <w:pPr>
        <w:rPr>
          <w:color w:val="262626" w:themeColor="text1" w:themeTint="D9"/>
          <w:szCs w:val="22"/>
        </w:rPr>
      </w:pPr>
      <w:r w:rsidRPr="000E644A">
        <w:rPr>
          <w:color w:val="262626" w:themeColor="text1" w:themeTint="D9"/>
          <w:szCs w:val="22"/>
        </w:rPr>
        <w:t>This section describes the known issues for all versions, including but not limited to design limitations, postponed items etc.</w:t>
      </w:r>
    </w:p>
    <w:p w14:paraId="4C029090" w14:textId="77777777" w:rsidR="00866CD5" w:rsidRPr="000E644A" w:rsidRDefault="00866CD5" w:rsidP="00CD1566">
      <w:pPr>
        <w:rPr>
          <w:color w:val="262626" w:themeColor="text1" w:themeTint="D9"/>
          <w:szCs w:val="22"/>
        </w:rPr>
      </w:pPr>
    </w:p>
    <w:p w14:paraId="7854531A" w14:textId="79999F21" w:rsidR="008732BC" w:rsidRDefault="00210E94" w:rsidP="008732BC">
      <w:pPr>
        <w:pStyle w:val="ListParagraph"/>
        <w:numPr>
          <w:ilvl w:val="0"/>
          <w:numId w:val="25"/>
        </w:numPr>
        <w:rPr>
          <w:color w:val="262626" w:themeColor="text1" w:themeTint="D9"/>
          <w:szCs w:val="22"/>
        </w:rPr>
      </w:pPr>
      <w:r>
        <w:rPr>
          <w:color w:val="262626" w:themeColor="text1" w:themeTint="D9"/>
          <w:szCs w:val="22"/>
        </w:rPr>
        <w:t>None</w:t>
      </w:r>
      <w:bookmarkStart w:id="23" w:name="_Toc385492753"/>
      <w:bookmarkStart w:id="24" w:name="_Toc478560266"/>
      <w:bookmarkStart w:id="25" w:name="_Toc26352361"/>
      <w:bookmarkEnd w:id="8"/>
      <w:bookmarkEnd w:id="9"/>
      <w:bookmarkEnd w:id="20"/>
    </w:p>
    <w:p w14:paraId="157AA9A8" w14:textId="51056077" w:rsidR="00E16F3D" w:rsidRDefault="00E16F3D" w:rsidP="00E16F3D">
      <w:pPr>
        <w:ind w:left="360"/>
        <w:rPr>
          <w:color w:val="262626" w:themeColor="text1" w:themeTint="D9"/>
          <w:szCs w:val="22"/>
        </w:rPr>
      </w:pPr>
    </w:p>
    <w:p w14:paraId="56528494" w14:textId="77777777" w:rsidR="00E16F3D" w:rsidRPr="00E16F3D" w:rsidRDefault="00E16F3D" w:rsidP="00E16F3D">
      <w:pPr>
        <w:ind w:left="360"/>
        <w:rPr>
          <w:color w:val="262626" w:themeColor="text1" w:themeTint="D9"/>
          <w:szCs w:val="22"/>
        </w:rPr>
      </w:pPr>
    </w:p>
    <w:p w14:paraId="5A334350" w14:textId="77777777" w:rsidR="00E16F3D" w:rsidRDefault="00E16F3D">
      <w:pPr>
        <w:rPr>
          <w:b/>
          <w:i/>
          <w:iCs/>
          <w:caps/>
          <w:color w:val="1F497D" w:themeColor="text2"/>
          <w:sz w:val="32"/>
        </w:rPr>
      </w:pPr>
      <w:r>
        <w:br w:type="page"/>
      </w:r>
    </w:p>
    <w:p w14:paraId="22BCB203" w14:textId="36B50951" w:rsidR="00E0280E" w:rsidRPr="00570BF8" w:rsidRDefault="00E0280E" w:rsidP="005E1F57">
      <w:pPr>
        <w:pStyle w:val="Heading1"/>
        <w:rPr>
          <w:rFonts w:cs="Arial"/>
          <w:color w:val="000000"/>
        </w:rPr>
      </w:pPr>
      <w:r>
        <w:lastRenderedPageBreak/>
        <w:t>Compliance Declaration</w:t>
      </w:r>
      <w:r w:rsidRPr="00F54030">
        <w:t xml:space="preserve"> D</w:t>
      </w:r>
      <w:bookmarkEnd w:id="23"/>
      <w:r>
        <w:t>isclaimer</w:t>
      </w:r>
      <w:bookmarkEnd w:id="24"/>
      <w:bookmarkEnd w:id="25"/>
    </w:p>
    <w:p w14:paraId="3C05D18A" w14:textId="77777777" w:rsidR="00E0280E" w:rsidRPr="00F54030" w:rsidRDefault="00E0280E" w:rsidP="00E0280E">
      <w:r w:rsidRPr="00F54030">
        <w:t>InvenSense believes the environmental and other compliance information given in this document to be correct but cannot guarantee accuracy or completeness. Conformity documents substantiating the specifications and component characteristics are on file. InvenSense subcontracts manufacturing and the information contained herein is based on data received from vendors and suppliers, which has not been validated by InvenSense.</w:t>
      </w:r>
    </w:p>
    <w:p w14:paraId="46447AAB" w14:textId="6D497A83" w:rsidR="00D769CB" w:rsidRDefault="00D769CB" w:rsidP="00D763C9">
      <w:pPr>
        <w:spacing w:after="120"/>
      </w:pPr>
    </w:p>
    <w:p w14:paraId="36EDF3A5" w14:textId="77777777" w:rsidR="008732BC" w:rsidRDefault="008732BC" w:rsidP="00D763C9">
      <w:pPr>
        <w:spacing w:after="120"/>
      </w:pPr>
    </w:p>
    <w:p w14:paraId="7A0BBBEA" w14:textId="77777777" w:rsidR="00990027" w:rsidRPr="002A46D6" w:rsidRDefault="00990027" w:rsidP="00D763C9">
      <w:pPr>
        <w:spacing w:after="120"/>
      </w:pPr>
      <w:r w:rsidRPr="002A46D6">
        <w:t xml:space="preserve">This information furnished by InvenSense is believed to be accurate and reliable. However, no responsibility is assumed by InvenSense for its use, or for any infringements of patents or other rights of third parties that may result from its use. Specifications are subject to change without notice. InvenSense reserves the right to make changes to this product, including its circuits and software, in order to improve its design and/or performance, without prior notice. InvenSense makes no warranties, neither expressed nor implied, regarding the information and specifications contained in this document. InvenSense assumes no responsibility for any claims or damages arising from information contained in this document, or from the use of products and services detailed therein. This includes, but is not limited to, claims or damages based on the infringement of patents, copyrights, mask work and/or other intellectual property rights. </w:t>
      </w:r>
    </w:p>
    <w:p w14:paraId="2F35042F" w14:textId="77777777" w:rsidR="00990027" w:rsidRPr="002A46D6" w:rsidRDefault="00990027" w:rsidP="00D763C9">
      <w:pPr>
        <w:spacing w:after="120"/>
      </w:pPr>
    </w:p>
    <w:p w14:paraId="1FEE4270" w14:textId="77777777" w:rsidR="00990027" w:rsidRPr="002A46D6" w:rsidRDefault="00990027" w:rsidP="00D763C9">
      <w:pPr>
        <w:spacing w:after="120"/>
      </w:pPr>
      <w:r w:rsidRPr="002A46D6">
        <w:t xml:space="preserve">Certain intellectual property owned by InvenSense and described in this document is patent protected. No license is granted by implication or otherwise under any patent or patent rights of InvenSense. This publication supersedes and replaces all information previously supplied. Trademarks that are registered trademarks are the property of their respective companies. InvenSense sensors should not be used or sold in the development, storage, production or utilization of any conventional or mass-destructive weapons or for any other weapons or </w:t>
      </w:r>
      <w:proofErr w:type="gramStart"/>
      <w:r w:rsidRPr="002A46D6">
        <w:t>life threatening</w:t>
      </w:r>
      <w:proofErr w:type="gramEnd"/>
      <w:r w:rsidRPr="002A46D6">
        <w:t xml:space="preserve"> applications, as well as in any other life critical applications such as medical equipment, transportation, aerospace and nuclear instruments, undersea equipment, power plant equipment, disaster prevention and crime prevention equipment. </w:t>
      </w:r>
    </w:p>
    <w:p w14:paraId="1277817B" w14:textId="77777777" w:rsidR="00990027" w:rsidRPr="002A46D6" w:rsidRDefault="00990027" w:rsidP="00D763C9">
      <w:pPr>
        <w:spacing w:after="120"/>
      </w:pPr>
    </w:p>
    <w:p w14:paraId="0DAF0768" w14:textId="560515F0" w:rsidR="006C37D4" w:rsidRDefault="006C37D4" w:rsidP="006C37D4">
      <w:pPr>
        <w:pStyle w:val="PlainText"/>
        <w:rPr>
          <w:rFonts w:asciiTheme="minorHAnsi" w:hAnsiTheme="minorHAnsi"/>
          <w:sz w:val="20"/>
          <w:szCs w:val="20"/>
        </w:rPr>
      </w:pPr>
      <w:r w:rsidRPr="00AD3DC6">
        <w:rPr>
          <w:rFonts w:asciiTheme="minorHAnsi" w:hAnsiTheme="minorHAnsi"/>
          <w:sz w:val="20"/>
          <w:szCs w:val="20"/>
        </w:rPr>
        <w:t>©201</w:t>
      </w:r>
      <w:r w:rsidR="00493FF5">
        <w:rPr>
          <w:rFonts w:asciiTheme="minorHAnsi" w:hAnsiTheme="minorHAnsi"/>
          <w:sz w:val="20"/>
          <w:szCs w:val="20"/>
        </w:rPr>
        <w:t>6</w:t>
      </w:r>
      <w:r w:rsidRPr="00AD3DC6">
        <w:rPr>
          <w:rFonts w:asciiTheme="minorHAnsi" w:hAnsiTheme="minorHAnsi"/>
          <w:sz w:val="20"/>
          <w:szCs w:val="20"/>
        </w:rPr>
        <w:t xml:space="preserve"> InvenSense, Inc. All rights reserved. InvenSense, </w:t>
      </w:r>
      <w:proofErr w:type="spellStart"/>
      <w:r w:rsidRPr="00AD3DC6">
        <w:rPr>
          <w:rFonts w:asciiTheme="minorHAnsi" w:hAnsiTheme="minorHAnsi"/>
          <w:sz w:val="20"/>
          <w:szCs w:val="20"/>
        </w:rPr>
        <w:t>MotionTracking</w:t>
      </w:r>
      <w:proofErr w:type="spellEnd"/>
      <w:r w:rsidRPr="00AD3DC6">
        <w:rPr>
          <w:rFonts w:asciiTheme="minorHAnsi" w:hAnsiTheme="minorHAnsi"/>
          <w:sz w:val="20"/>
          <w:szCs w:val="20"/>
        </w:rPr>
        <w:t xml:space="preserve">, </w:t>
      </w:r>
      <w:proofErr w:type="spellStart"/>
      <w:r w:rsidRPr="00AD3DC6">
        <w:rPr>
          <w:rFonts w:asciiTheme="minorHAnsi" w:hAnsiTheme="minorHAnsi"/>
          <w:sz w:val="20"/>
          <w:szCs w:val="20"/>
        </w:rPr>
        <w:t>MotionProcessing</w:t>
      </w:r>
      <w:proofErr w:type="spellEnd"/>
      <w:r w:rsidRPr="00AD3DC6">
        <w:rPr>
          <w:rFonts w:asciiTheme="minorHAnsi" w:hAnsiTheme="minorHAnsi"/>
          <w:sz w:val="20"/>
          <w:szCs w:val="20"/>
        </w:rPr>
        <w:t xml:space="preserve">, </w:t>
      </w:r>
      <w:proofErr w:type="spellStart"/>
      <w:r w:rsidRPr="00AD3DC6">
        <w:rPr>
          <w:rFonts w:asciiTheme="minorHAnsi" w:hAnsiTheme="minorHAnsi"/>
          <w:sz w:val="20"/>
          <w:szCs w:val="20"/>
        </w:rPr>
        <w:t>MotionProcessor</w:t>
      </w:r>
      <w:proofErr w:type="spellEnd"/>
      <w:r w:rsidRPr="00AD3DC6">
        <w:rPr>
          <w:rFonts w:asciiTheme="minorHAnsi" w:hAnsiTheme="minorHAnsi"/>
          <w:sz w:val="20"/>
          <w:szCs w:val="20"/>
        </w:rPr>
        <w:t xml:space="preserve">, </w:t>
      </w:r>
      <w:proofErr w:type="spellStart"/>
      <w:r w:rsidRPr="00AD3DC6">
        <w:rPr>
          <w:rFonts w:asciiTheme="minorHAnsi" w:hAnsiTheme="minorHAnsi"/>
          <w:sz w:val="20"/>
          <w:szCs w:val="20"/>
        </w:rPr>
        <w:t>MotionFusion</w:t>
      </w:r>
      <w:proofErr w:type="spellEnd"/>
      <w:r w:rsidRPr="00AD3DC6">
        <w:rPr>
          <w:rFonts w:asciiTheme="minorHAnsi" w:hAnsiTheme="minorHAnsi"/>
          <w:sz w:val="20"/>
          <w:szCs w:val="20"/>
        </w:rPr>
        <w:t xml:space="preserve">, </w:t>
      </w:r>
      <w:proofErr w:type="spellStart"/>
      <w:r w:rsidRPr="00AD3DC6">
        <w:rPr>
          <w:rFonts w:asciiTheme="minorHAnsi" w:hAnsiTheme="minorHAnsi"/>
          <w:sz w:val="20"/>
          <w:szCs w:val="20"/>
        </w:rPr>
        <w:t>MotionApps</w:t>
      </w:r>
      <w:proofErr w:type="spellEnd"/>
      <w:r w:rsidRPr="00AD3DC6">
        <w:rPr>
          <w:rFonts w:asciiTheme="minorHAnsi" w:hAnsiTheme="minorHAnsi"/>
          <w:sz w:val="20"/>
          <w:szCs w:val="20"/>
        </w:rPr>
        <w:t>, DMP, AAR, and the InvenSense logo are trademarks of InvenSense, Inc. Other company and product names may be trademarks of the respective companies with which they are associated.</w:t>
      </w:r>
    </w:p>
    <w:p w14:paraId="1C277E04" w14:textId="321A3386" w:rsidR="008732BC" w:rsidRDefault="008732BC" w:rsidP="006C37D4">
      <w:pPr>
        <w:pStyle w:val="PlainText"/>
        <w:rPr>
          <w:rFonts w:asciiTheme="minorHAnsi" w:hAnsiTheme="minorHAnsi"/>
          <w:sz w:val="20"/>
          <w:szCs w:val="20"/>
        </w:rPr>
      </w:pPr>
    </w:p>
    <w:p w14:paraId="32376DE1" w14:textId="137F0E2F" w:rsidR="008732BC" w:rsidRDefault="008732BC" w:rsidP="006C37D4">
      <w:pPr>
        <w:pStyle w:val="PlainText"/>
        <w:rPr>
          <w:rFonts w:asciiTheme="minorHAnsi" w:hAnsiTheme="minorHAnsi"/>
          <w:sz w:val="20"/>
          <w:szCs w:val="20"/>
        </w:rPr>
      </w:pPr>
    </w:p>
    <w:p w14:paraId="0C4FD275" w14:textId="77777777" w:rsidR="008732BC" w:rsidRPr="00AD3DC6" w:rsidRDefault="008732BC" w:rsidP="006C37D4">
      <w:pPr>
        <w:pStyle w:val="PlainText"/>
        <w:rPr>
          <w:rFonts w:asciiTheme="minorHAnsi" w:hAnsiTheme="minorHAnsi"/>
          <w:sz w:val="20"/>
          <w:szCs w:val="20"/>
        </w:rPr>
      </w:pPr>
    </w:p>
    <w:p w14:paraId="0EBBCB58" w14:textId="77777777" w:rsidR="00990027" w:rsidRDefault="00990027" w:rsidP="00D763C9">
      <w:pPr>
        <w:spacing w:after="120"/>
      </w:pPr>
    </w:p>
    <w:p w14:paraId="5574A90A" w14:textId="77777777" w:rsidR="00990027" w:rsidRPr="002A46D6" w:rsidRDefault="00990027" w:rsidP="00D763C9">
      <w:pPr>
        <w:spacing w:after="120"/>
        <w:jc w:val="center"/>
        <w:rPr>
          <w:rFonts w:cs="Arial"/>
          <w:sz w:val="16"/>
          <w:szCs w:val="16"/>
        </w:rPr>
      </w:pPr>
      <w:r>
        <w:rPr>
          <w:noProof/>
        </w:rPr>
        <w:drawing>
          <wp:inline distT="0" distB="0" distL="0" distR="0" wp14:anchorId="6559339F" wp14:editId="2A1E3FFE">
            <wp:extent cx="1128732" cy="228600"/>
            <wp:effectExtent l="0" t="0" r="0" b="0"/>
            <wp:docPr id="2" name="Picture 2" descr="C:\Users\JLEWIS\Documents\temp\invensense_logo_ep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EWIS\Documents\temp\invensense_logo_eps.e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8732" cy="228600"/>
                    </a:xfrm>
                    <a:prstGeom prst="rect">
                      <a:avLst/>
                    </a:prstGeom>
                    <a:noFill/>
                    <a:ln>
                      <a:noFill/>
                    </a:ln>
                  </pic:spPr>
                </pic:pic>
              </a:graphicData>
            </a:graphic>
          </wp:inline>
        </w:drawing>
      </w:r>
    </w:p>
    <w:p w14:paraId="7785B5B4" w14:textId="77777777" w:rsidR="00990027" w:rsidRDefault="00990027" w:rsidP="00D763C9">
      <w:pPr>
        <w:spacing w:after="120"/>
        <w:jc w:val="center"/>
      </w:pPr>
    </w:p>
    <w:p w14:paraId="6381D7C1" w14:textId="1C27ADCB" w:rsidR="002D7E9B" w:rsidRDefault="00990027" w:rsidP="00AD09C7">
      <w:pPr>
        <w:spacing w:after="120"/>
        <w:jc w:val="center"/>
      </w:pPr>
      <w:r w:rsidRPr="002A46D6">
        <w:t>©201</w:t>
      </w:r>
      <w:r w:rsidR="00493FF5">
        <w:t>6</w:t>
      </w:r>
      <w:r w:rsidRPr="002A46D6">
        <w:t xml:space="preserve"> InvenSense, Inc. All rights reserved</w:t>
      </w:r>
      <w:bookmarkEnd w:id="10"/>
      <w:bookmarkEnd w:id="11"/>
      <w:bookmarkEnd w:id="12"/>
      <w:r w:rsidR="00EC4D04">
        <w:t>.</w:t>
      </w:r>
    </w:p>
    <w:sectPr w:rsidR="002D7E9B" w:rsidSect="00C73443">
      <w:headerReference w:type="default" r:id="rId13"/>
      <w:footerReference w:type="default" r:id="rId14"/>
      <w:headerReference w:type="first" r:id="rId15"/>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99C8A" w14:textId="77777777" w:rsidR="00460347" w:rsidRDefault="00460347" w:rsidP="00C40B9A">
      <w:r>
        <w:separator/>
      </w:r>
    </w:p>
    <w:p w14:paraId="1AF74C7A" w14:textId="77777777" w:rsidR="00460347" w:rsidRDefault="00460347" w:rsidP="00C40B9A"/>
    <w:p w14:paraId="1C3D9EFE" w14:textId="77777777" w:rsidR="00460347" w:rsidRDefault="00460347" w:rsidP="00C40B9A"/>
  </w:endnote>
  <w:endnote w:type="continuationSeparator" w:id="0">
    <w:p w14:paraId="12DE0D8D" w14:textId="77777777" w:rsidR="00460347" w:rsidRDefault="00460347" w:rsidP="00C40B9A">
      <w:r>
        <w:continuationSeparator/>
      </w:r>
    </w:p>
    <w:p w14:paraId="6BBAA60D" w14:textId="77777777" w:rsidR="00460347" w:rsidRDefault="00460347" w:rsidP="00C40B9A"/>
    <w:p w14:paraId="72812AAB" w14:textId="77777777" w:rsidR="00460347" w:rsidRDefault="00460347" w:rsidP="00C40B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TP Symbols">
    <w:panose1 w:val="00000000000000000000"/>
    <w:charset w:val="00"/>
    <w:family w:val="modern"/>
    <w:notTrueType/>
    <w:pitch w:val="variable"/>
    <w:sig w:usb0="00000003" w:usb1="00000000" w:usb2="00000000" w:usb3="00000000" w:csb0="00000001" w:csb1="00000000"/>
  </w:font>
  <w:font w:name="ITC Zapf Dingbats Std">
    <w:panose1 w:val="00000000000000000000"/>
    <w:charset w:val="00"/>
    <w:family w:val="decorative"/>
    <w:notTrueType/>
    <w:pitch w:val="variable"/>
    <w:sig w:usb0="00000003" w:usb1="00008000" w:usb2="00000000" w:usb3="00000000" w:csb0="00000001" w:csb1="00000000"/>
  </w:font>
  <w:font w:name="DTP HelBol">
    <w:altName w:val="Courier New"/>
    <w:panose1 w:val="00000000000000000000"/>
    <w:charset w:val="00"/>
    <w:family w:val="modern"/>
    <w:notTrueType/>
    <w:pitch w:val="variable"/>
    <w:sig w:usb0="00000001" w:usb1="10000048" w:usb2="00000000" w:usb3="00000000" w:csb0="00000111" w:csb1="00000000"/>
  </w:font>
  <w:font w:name="ArialOverbar">
    <w:altName w:val="Arial"/>
    <w:panose1 w:val="00000000000000000000"/>
    <w:charset w:val="00"/>
    <w:family w:val="modern"/>
    <w:notTrueType/>
    <w:pitch w:val="variable"/>
    <w:sig w:usb0="00000000" w:usb1="4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yriad Pro">
    <w:altName w:val="Arial"/>
    <w:panose1 w:val="00000000000000000000"/>
    <w:charset w:val="00"/>
    <w:family w:val="auto"/>
    <w:notTrueType/>
    <w:pitch w:val="default"/>
    <w:sig w:usb0="00000003" w:usb1="00000000" w:usb2="00000000" w:usb3="00000000" w:csb0="00000001" w:csb1="00000000"/>
  </w:font>
  <w:font w:name="Minion Pro">
    <w:panose1 w:val="00000000000000000000"/>
    <w:charset w:val="00"/>
    <w:family w:val="auto"/>
    <w:notTrueType/>
    <w:pitch w:val="default"/>
    <w:sig w:usb0="00000003" w:usb1="00000000" w:usb2="00000000" w:usb3="00000000" w:csb0="00000001" w:csb1="00000000"/>
  </w:font>
  <w:font w:name="Trade Gothic LT Std Cn">
    <w:panose1 w:val="00000000000000000000"/>
    <w:charset w:val="00"/>
    <w:family w:val="modern"/>
    <w:notTrueType/>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6F75C" w14:textId="77777777" w:rsidR="00E534F7" w:rsidRPr="006C37D4" w:rsidRDefault="00E534F7" w:rsidP="006C37D4">
    <w:pPr>
      <w:pStyle w:val="Footer"/>
      <w:pBdr>
        <w:top w:val="single" w:sz="4" w:space="1" w:color="auto"/>
      </w:pBdr>
      <w:tabs>
        <w:tab w:val="center" w:pos="5400"/>
        <w:tab w:val="left" w:pos="6386"/>
      </w:tabs>
      <w:rPr>
        <w:rFonts w:cs="Arial"/>
        <w:color w:val="BFBFBF" w:themeColor="background1" w:themeShade="BF"/>
        <w:sz w:val="16"/>
        <w:szCs w:val="16"/>
        <w:lang w:eastAsia="zh-CN"/>
      </w:rPr>
    </w:pPr>
    <w:r>
      <w:rPr>
        <w:color w:val="BFBFBF" w:themeColor="background1" w:themeShade="BF"/>
        <w:sz w:val="16"/>
        <w:szCs w:val="16"/>
      </w:rPr>
      <w:tab/>
    </w:r>
    <w:r>
      <w:rPr>
        <w:color w:val="BFBFBF" w:themeColor="background1" w:themeShade="BF"/>
        <w:sz w:val="16"/>
        <w:szCs w:val="16"/>
      </w:rPr>
      <w:tab/>
    </w:r>
    <w:sdt>
      <w:sdtPr>
        <w:rPr>
          <w:color w:val="BFBFBF" w:themeColor="background1" w:themeShade="BF"/>
          <w:sz w:val="16"/>
          <w:szCs w:val="16"/>
        </w:rPr>
        <w:id w:val="466171869"/>
        <w:docPartObj>
          <w:docPartGallery w:val="Page Numbers (Top of Page)"/>
          <w:docPartUnique/>
        </w:docPartObj>
      </w:sdtPr>
      <w:sdtEndPr/>
      <w:sdtContent>
        <w:r w:rsidRPr="006C37D4">
          <w:rPr>
            <w:color w:val="BFBFBF" w:themeColor="background1" w:themeShade="BF"/>
            <w:sz w:val="16"/>
            <w:szCs w:val="16"/>
          </w:rPr>
          <w:t xml:space="preserve">Page </w:t>
        </w:r>
        <w:r w:rsidRPr="006C37D4">
          <w:rPr>
            <w:bCs/>
            <w:color w:val="BFBFBF" w:themeColor="background1" w:themeShade="BF"/>
            <w:sz w:val="16"/>
            <w:szCs w:val="16"/>
          </w:rPr>
          <w:fldChar w:fldCharType="begin"/>
        </w:r>
        <w:r w:rsidRPr="006C37D4">
          <w:rPr>
            <w:bCs/>
            <w:color w:val="BFBFBF" w:themeColor="background1" w:themeShade="BF"/>
            <w:sz w:val="16"/>
            <w:szCs w:val="16"/>
          </w:rPr>
          <w:instrText xml:space="preserve"> PAGE </w:instrText>
        </w:r>
        <w:r w:rsidRPr="006C37D4">
          <w:rPr>
            <w:bCs/>
            <w:color w:val="BFBFBF" w:themeColor="background1" w:themeShade="BF"/>
            <w:sz w:val="16"/>
            <w:szCs w:val="16"/>
          </w:rPr>
          <w:fldChar w:fldCharType="separate"/>
        </w:r>
        <w:r w:rsidR="004F3FC9">
          <w:rPr>
            <w:bCs/>
            <w:noProof/>
            <w:color w:val="BFBFBF" w:themeColor="background1" w:themeShade="BF"/>
            <w:sz w:val="16"/>
            <w:szCs w:val="16"/>
          </w:rPr>
          <w:t>3</w:t>
        </w:r>
        <w:r w:rsidRPr="006C37D4">
          <w:rPr>
            <w:bCs/>
            <w:color w:val="BFBFBF" w:themeColor="background1" w:themeShade="BF"/>
            <w:sz w:val="16"/>
            <w:szCs w:val="16"/>
          </w:rPr>
          <w:fldChar w:fldCharType="end"/>
        </w:r>
        <w:r w:rsidRPr="006C37D4">
          <w:rPr>
            <w:color w:val="BFBFBF" w:themeColor="background1" w:themeShade="BF"/>
            <w:sz w:val="16"/>
            <w:szCs w:val="16"/>
          </w:rPr>
          <w:t xml:space="preserve"> of </w:t>
        </w:r>
        <w:r w:rsidRPr="006C37D4">
          <w:rPr>
            <w:bCs/>
            <w:color w:val="BFBFBF" w:themeColor="background1" w:themeShade="BF"/>
            <w:sz w:val="16"/>
            <w:szCs w:val="16"/>
          </w:rPr>
          <w:fldChar w:fldCharType="begin"/>
        </w:r>
        <w:r w:rsidRPr="006C37D4">
          <w:rPr>
            <w:bCs/>
            <w:color w:val="BFBFBF" w:themeColor="background1" w:themeShade="BF"/>
            <w:sz w:val="16"/>
            <w:szCs w:val="16"/>
          </w:rPr>
          <w:instrText xml:space="preserve"> NUMPAGES  </w:instrText>
        </w:r>
        <w:r w:rsidRPr="006C37D4">
          <w:rPr>
            <w:bCs/>
            <w:color w:val="BFBFBF" w:themeColor="background1" w:themeShade="BF"/>
            <w:sz w:val="16"/>
            <w:szCs w:val="16"/>
          </w:rPr>
          <w:fldChar w:fldCharType="separate"/>
        </w:r>
        <w:r w:rsidR="004F3FC9">
          <w:rPr>
            <w:bCs/>
            <w:noProof/>
            <w:color w:val="BFBFBF" w:themeColor="background1" w:themeShade="BF"/>
            <w:sz w:val="16"/>
            <w:szCs w:val="16"/>
          </w:rPr>
          <w:t>4</w:t>
        </w:r>
        <w:r w:rsidRPr="006C37D4">
          <w:rPr>
            <w:bCs/>
            <w:color w:val="BFBFBF" w:themeColor="background1" w:themeShade="BF"/>
            <w:sz w:val="16"/>
            <w:szCs w:val="16"/>
          </w:rPr>
          <w:fldChar w:fldCharType="end"/>
        </w:r>
      </w:sdtContent>
    </w:sdt>
    <w:r>
      <w:rPr>
        <w:color w:val="BFBFBF" w:themeColor="background1" w:themeShade="BF"/>
        <w:sz w:val="16"/>
        <w:szCs w:val="16"/>
      </w:rPr>
      <w:tab/>
    </w:r>
  </w:p>
  <w:p w14:paraId="056C5F3D" w14:textId="77777777" w:rsidR="00E534F7" w:rsidRPr="006C37D4" w:rsidRDefault="00E534F7" w:rsidP="00D763C9">
    <w:pPr>
      <w:tabs>
        <w:tab w:val="center" w:pos="4320"/>
        <w:tab w:val="right" w:pos="8640"/>
      </w:tabs>
      <w:rPr>
        <w:color w:val="BFBFBF" w:themeColor="background1" w:themeShade="B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2A30B" w14:textId="77777777" w:rsidR="00460347" w:rsidRDefault="00460347" w:rsidP="00C40B9A">
      <w:r>
        <w:separator/>
      </w:r>
    </w:p>
    <w:p w14:paraId="48F5D003" w14:textId="77777777" w:rsidR="00460347" w:rsidRDefault="00460347" w:rsidP="00C40B9A"/>
    <w:p w14:paraId="1939ECF7" w14:textId="77777777" w:rsidR="00460347" w:rsidRDefault="00460347" w:rsidP="00C40B9A"/>
  </w:footnote>
  <w:footnote w:type="continuationSeparator" w:id="0">
    <w:p w14:paraId="06CD3E59" w14:textId="77777777" w:rsidR="00460347" w:rsidRDefault="00460347" w:rsidP="00C40B9A">
      <w:r>
        <w:continuationSeparator/>
      </w:r>
    </w:p>
    <w:p w14:paraId="0ADD87A5" w14:textId="77777777" w:rsidR="00460347" w:rsidRDefault="00460347" w:rsidP="00C40B9A"/>
    <w:p w14:paraId="6FA977F7" w14:textId="77777777" w:rsidR="00460347" w:rsidRDefault="00460347" w:rsidP="00C40B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5B41C" w14:textId="77777777" w:rsidR="00E534F7" w:rsidRPr="00832EC9" w:rsidRDefault="00C73443" w:rsidP="00C73443">
    <w:pPr>
      <w:jc w:val="right"/>
      <w:rPr>
        <w:sz w:val="22"/>
        <w:szCs w:val="22"/>
      </w:rPr>
    </w:pPr>
    <w:r>
      <w:rPr>
        <w:noProof/>
      </w:rPr>
      <w:drawing>
        <wp:inline distT="0" distB="0" distL="0" distR="0" wp14:anchorId="6DC6636C" wp14:editId="6EE11427">
          <wp:extent cx="1188085" cy="254000"/>
          <wp:effectExtent l="0" t="0" r="0" b="0"/>
          <wp:docPr id="1" name="Bild 32"/>
          <wp:cNvGraphicFramePr/>
          <a:graphic xmlns:a="http://schemas.openxmlformats.org/drawingml/2006/main">
            <a:graphicData uri="http://schemas.openxmlformats.org/drawingml/2006/picture">
              <pic:pic xmlns:pic="http://schemas.openxmlformats.org/drawingml/2006/picture">
                <pic:nvPicPr>
                  <pic:cNvPr id="32" name="Bild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085" cy="254000"/>
                  </a:xfrm>
                  <a:prstGeom prst="rect">
                    <a:avLst/>
                  </a:prstGeom>
                  <a:noFill/>
                  <a:ln>
                    <a:noFill/>
                  </a:ln>
                </pic:spPr>
              </pic:pic>
            </a:graphicData>
          </a:graphic>
        </wp:inline>
      </w:drawing>
    </w:r>
  </w:p>
  <w:p w14:paraId="4E8B7A33" w14:textId="77777777" w:rsidR="00E534F7" w:rsidRDefault="00E534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2670F" w14:textId="77777777" w:rsidR="00E534F7" w:rsidRDefault="00E534F7" w:rsidP="00C73443">
    <w:pPr>
      <w:tabs>
        <w:tab w:val="left" w:pos="258"/>
        <w:tab w:val="left" w:pos="6443"/>
        <w:tab w:val="left" w:pos="7247"/>
      </w:tabs>
    </w:pPr>
    <w:r>
      <w:rPr>
        <w:sz w:val="22"/>
        <w:szCs w:val="22"/>
      </w:rPr>
      <w:tab/>
    </w:r>
    <w:r w:rsidR="00C73443">
      <w:rPr>
        <w:noProof/>
      </w:rPr>
      <w:drawing>
        <wp:inline distT="0" distB="0" distL="0" distR="0" wp14:anchorId="6DC6636C" wp14:editId="6EE11427">
          <wp:extent cx="1188085" cy="254000"/>
          <wp:effectExtent l="0" t="0" r="0" b="0"/>
          <wp:docPr id="32" name="Bild 32"/>
          <wp:cNvGraphicFramePr/>
          <a:graphic xmlns:a="http://schemas.openxmlformats.org/drawingml/2006/main">
            <a:graphicData uri="http://schemas.openxmlformats.org/drawingml/2006/picture">
              <pic:pic xmlns:pic="http://schemas.openxmlformats.org/drawingml/2006/picture">
                <pic:nvPicPr>
                  <pic:cNvPr id="32" name="Bild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085" cy="254000"/>
                  </a:xfrm>
                  <a:prstGeom prst="rect">
                    <a:avLst/>
                  </a:prstGeom>
                  <a:noFill/>
                  <a:ln>
                    <a:noFill/>
                  </a:ln>
                </pic:spPr>
              </pic:pic>
            </a:graphicData>
          </a:graphic>
        </wp:inline>
      </w:drawing>
    </w:r>
    <w:r w:rsidR="00C73443">
      <w:rPr>
        <w:sz w:val="22"/>
        <w:szCs w:val="22"/>
      </w:rPr>
      <w:tab/>
    </w:r>
    <w:r>
      <w:rP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A0C3F18"/>
    <w:lvl w:ilvl="0">
      <w:start w:val="1"/>
      <w:numFmt w:val="decimal"/>
      <w:pStyle w:val="ListNumber"/>
      <w:lvlText w:val="%1."/>
      <w:lvlJc w:val="left"/>
      <w:pPr>
        <w:tabs>
          <w:tab w:val="num" w:pos="360"/>
        </w:tabs>
        <w:ind w:left="360" w:hanging="360"/>
      </w:pPr>
    </w:lvl>
  </w:abstractNum>
  <w:abstractNum w:abstractNumId="1" w15:restartNumberingAfterBreak="0">
    <w:nsid w:val="01F25ABD"/>
    <w:multiLevelType w:val="multilevel"/>
    <w:tmpl w:val="864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106D5"/>
    <w:multiLevelType w:val="multilevel"/>
    <w:tmpl w:val="C6006174"/>
    <w:numStyleLink w:val="SwReq"/>
  </w:abstractNum>
  <w:abstractNum w:abstractNumId="3" w15:restartNumberingAfterBreak="0">
    <w:nsid w:val="0B4171BB"/>
    <w:multiLevelType w:val="multilevel"/>
    <w:tmpl w:val="DEA03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606D6"/>
    <w:multiLevelType w:val="multilevel"/>
    <w:tmpl w:val="D9C4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93BC1"/>
    <w:multiLevelType w:val="multilevel"/>
    <w:tmpl w:val="C6006174"/>
    <w:styleLink w:val="SwReq"/>
    <w:lvl w:ilvl="0">
      <w:start w:val="1"/>
      <w:numFmt w:val="bullet"/>
      <w:lvlText w:val=""/>
      <w:lvlJc w:val="left"/>
      <w:pPr>
        <w:ind w:left="720" w:hanging="360"/>
      </w:pPr>
      <w:rPr>
        <w:rFonts w:ascii="Symbol" w:hAnsi="Symbol" w:hint="default"/>
        <w:b w:val="0"/>
        <w:i w:val="0"/>
        <w:color w:val="auto"/>
        <w:sz w:val="20"/>
      </w:rPr>
    </w:lvl>
    <w:lvl w:ilvl="1">
      <w:start w:val="1"/>
      <w:numFmt w:val="bullet"/>
      <w:lvlText w:val=""/>
      <w:lvlJc w:val="left"/>
      <w:pPr>
        <w:ind w:left="794" w:firstLine="0"/>
      </w:pPr>
      <w:rPr>
        <w:rFonts w:ascii="Symbol" w:hAnsi="Symbol" w:hint="default"/>
        <w:b w:val="0"/>
        <w:i w:val="0"/>
        <w:color w:val="auto"/>
        <w:sz w:val="20"/>
      </w:rPr>
    </w:lvl>
    <w:lvl w:ilvl="2">
      <w:start w:val="1"/>
      <w:numFmt w:val="bullet"/>
      <w:lvlText w:val=""/>
      <w:lvlJc w:val="left"/>
      <w:pPr>
        <w:tabs>
          <w:tab w:val="num" w:pos="1644"/>
        </w:tabs>
        <w:ind w:left="794" w:firstLine="850"/>
      </w:pPr>
      <w:rPr>
        <w:rFonts w:ascii="Symbol" w:hAnsi="Symbol" w:hint="default"/>
        <w:b w:val="0"/>
        <w:i w:val="0"/>
        <w:color w:val="auto"/>
        <w:sz w:val="20"/>
      </w:rPr>
    </w:lvl>
    <w:lvl w:ilvl="3">
      <w:start w:val="1"/>
      <w:numFmt w:val="decimal"/>
      <w:lvlText w:val="%4."/>
      <w:lvlJc w:val="left"/>
      <w:pPr>
        <w:ind w:left="2880" w:hanging="360"/>
      </w:pPr>
      <w:rPr>
        <w:rFonts w:hint="default"/>
      </w:rPr>
    </w:lvl>
    <w:lvl w:ilvl="4">
      <w:start w:val="1"/>
      <w:numFmt w:val="none"/>
      <w:pStyle w:val="SWreqid"/>
      <w:lvlText w:val="SR"/>
      <w:lvlJc w:val="left"/>
      <w:pPr>
        <w:ind w:left="720" w:hanging="363"/>
      </w:pPr>
      <w:rPr>
        <w:rFonts w:ascii="Calibri" w:hAnsi="Calibri" w:hint="default"/>
        <w:b w:val="0"/>
        <w:i w:val="0"/>
        <w:color w:val="548DD4" w:themeColor="text2" w:themeTint="99"/>
        <w:sz w:val="20"/>
      </w:rPr>
    </w:lvl>
    <w:lvl w:ilvl="5">
      <w:start w:val="1"/>
      <w:numFmt w:val="none"/>
      <w:pStyle w:val="TestReqid"/>
      <w:lvlText w:val="TR"/>
      <w:lvlJc w:val="left"/>
      <w:pPr>
        <w:ind w:left="720" w:hanging="363"/>
      </w:pPr>
      <w:rPr>
        <w:rFonts w:ascii="Calibri" w:hAnsi="Calibri" w:hint="default"/>
        <w:b w:val="0"/>
        <w:i w:val="0"/>
        <w:color w:val="76923C" w:themeColor="accent3" w:themeShade="BF"/>
        <w:sz w:val="20"/>
      </w:rPr>
    </w:lvl>
    <w:lvl w:ilvl="6">
      <w:start w:val="1"/>
      <w:numFmt w:val="none"/>
      <w:pStyle w:val="DocReqid"/>
      <w:lvlText w:val="DR"/>
      <w:lvlJc w:val="left"/>
      <w:pPr>
        <w:ind w:left="720" w:hanging="363"/>
      </w:pPr>
      <w:rPr>
        <w:rFonts w:ascii="Calibri" w:hAnsi="Calibri" w:hint="default"/>
        <w:b w:val="0"/>
        <w:i w:val="0"/>
        <w:color w:val="F79646" w:themeColor="accent6"/>
        <w:sz w:val="20"/>
      </w:rPr>
    </w:lvl>
    <w:lvl w:ilvl="7">
      <w:start w:val="1"/>
      <w:numFmt w:val="none"/>
      <w:pStyle w:val="Riskid"/>
      <w:lvlText w:val="RISK"/>
      <w:lvlJc w:val="left"/>
      <w:pPr>
        <w:ind w:left="720" w:hanging="363"/>
      </w:pPr>
      <w:rPr>
        <w:rFonts w:hint="default"/>
        <w:color w:val="FF0000"/>
      </w:rPr>
    </w:lvl>
    <w:lvl w:ilvl="8">
      <w:start w:val="1"/>
      <w:numFmt w:val="lowerRoman"/>
      <w:lvlText w:val="%9."/>
      <w:lvlJc w:val="right"/>
      <w:pPr>
        <w:ind w:left="6480" w:hanging="180"/>
      </w:pPr>
      <w:rPr>
        <w:rFonts w:hint="default"/>
      </w:rPr>
    </w:lvl>
  </w:abstractNum>
  <w:abstractNum w:abstractNumId="6" w15:restartNumberingAfterBreak="0">
    <w:nsid w:val="191D1FF8"/>
    <w:multiLevelType w:val="hybridMultilevel"/>
    <w:tmpl w:val="4C6087B0"/>
    <w:lvl w:ilvl="0" w:tplc="E3F25A22">
      <w:start w:val="1"/>
      <w:numFmt w:val="bullet"/>
      <w:lvlText w:val="•"/>
      <w:lvlJc w:val="left"/>
      <w:pPr>
        <w:tabs>
          <w:tab w:val="num" w:pos="720"/>
        </w:tabs>
        <w:ind w:left="720" w:hanging="360"/>
      </w:pPr>
      <w:rPr>
        <w:rFonts w:ascii="Arial" w:hAnsi="Arial" w:hint="default"/>
      </w:rPr>
    </w:lvl>
    <w:lvl w:ilvl="1" w:tplc="660A1EBC" w:tentative="1">
      <w:start w:val="1"/>
      <w:numFmt w:val="bullet"/>
      <w:lvlText w:val="•"/>
      <w:lvlJc w:val="left"/>
      <w:pPr>
        <w:tabs>
          <w:tab w:val="num" w:pos="1440"/>
        </w:tabs>
        <w:ind w:left="1440" w:hanging="360"/>
      </w:pPr>
      <w:rPr>
        <w:rFonts w:ascii="Arial" w:hAnsi="Arial" w:hint="default"/>
      </w:rPr>
    </w:lvl>
    <w:lvl w:ilvl="2" w:tplc="6AD035C4" w:tentative="1">
      <w:start w:val="1"/>
      <w:numFmt w:val="bullet"/>
      <w:lvlText w:val="•"/>
      <w:lvlJc w:val="left"/>
      <w:pPr>
        <w:tabs>
          <w:tab w:val="num" w:pos="2160"/>
        </w:tabs>
        <w:ind w:left="2160" w:hanging="360"/>
      </w:pPr>
      <w:rPr>
        <w:rFonts w:ascii="Arial" w:hAnsi="Arial" w:hint="default"/>
      </w:rPr>
    </w:lvl>
    <w:lvl w:ilvl="3" w:tplc="FD289A9A" w:tentative="1">
      <w:start w:val="1"/>
      <w:numFmt w:val="bullet"/>
      <w:lvlText w:val="•"/>
      <w:lvlJc w:val="left"/>
      <w:pPr>
        <w:tabs>
          <w:tab w:val="num" w:pos="2880"/>
        </w:tabs>
        <w:ind w:left="2880" w:hanging="360"/>
      </w:pPr>
      <w:rPr>
        <w:rFonts w:ascii="Arial" w:hAnsi="Arial" w:hint="default"/>
      </w:rPr>
    </w:lvl>
    <w:lvl w:ilvl="4" w:tplc="8326D4A8" w:tentative="1">
      <w:start w:val="1"/>
      <w:numFmt w:val="bullet"/>
      <w:lvlText w:val="•"/>
      <w:lvlJc w:val="left"/>
      <w:pPr>
        <w:tabs>
          <w:tab w:val="num" w:pos="3600"/>
        </w:tabs>
        <w:ind w:left="3600" w:hanging="360"/>
      </w:pPr>
      <w:rPr>
        <w:rFonts w:ascii="Arial" w:hAnsi="Arial" w:hint="default"/>
      </w:rPr>
    </w:lvl>
    <w:lvl w:ilvl="5" w:tplc="D29077E0" w:tentative="1">
      <w:start w:val="1"/>
      <w:numFmt w:val="bullet"/>
      <w:lvlText w:val="•"/>
      <w:lvlJc w:val="left"/>
      <w:pPr>
        <w:tabs>
          <w:tab w:val="num" w:pos="4320"/>
        </w:tabs>
        <w:ind w:left="4320" w:hanging="360"/>
      </w:pPr>
      <w:rPr>
        <w:rFonts w:ascii="Arial" w:hAnsi="Arial" w:hint="default"/>
      </w:rPr>
    </w:lvl>
    <w:lvl w:ilvl="6" w:tplc="4C6AE8A2" w:tentative="1">
      <w:start w:val="1"/>
      <w:numFmt w:val="bullet"/>
      <w:lvlText w:val="•"/>
      <w:lvlJc w:val="left"/>
      <w:pPr>
        <w:tabs>
          <w:tab w:val="num" w:pos="5040"/>
        </w:tabs>
        <w:ind w:left="5040" w:hanging="360"/>
      </w:pPr>
      <w:rPr>
        <w:rFonts w:ascii="Arial" w:hAnsi="Arial" w:hint="default"/>
      </w:rPr>
    </w:lvl>
    <w:lvl w:ilvl="7" w:tplc="1B18BC4A" w:tentative="1">
      <w:start w:val="1"/>
      <w:numFmt w:val="bullet"/>
      <w:lvlText w:val="•"/>
      <w:lvlJc w:val="left"/>
      <w:pPr>
        <w:tabs>
          <w:tab w:val="num" w:pos="5760"/>
        </w:tabs>
        <w:ind w:left="5760" w:hanging="360"/>
      </w:pPr>
      <w:rPr>
        <w:rFonts w:ascii="Arial" w:hAnsi="Arial" w:hint="default"/>
      </w:rPr>
    </w:lvl>
    <w:lvl w:ilvl="8" w:tplc="00CE46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096F69"/>
    <w:multiLevelType w:val="multilevel"/>
    <w:tmpl w:val="B4AC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81A22"/>
    <w:multiLevelType w:val="hybridMultilevel"/>
    <w:tmpl w:val="9ADEC512"/>
    <w:lvl w:ilvl="0" w:tplc="BAAA7D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44F84"/>
    <w:multiLevelType w:val="hybridMultilevel"/>
    <w:tmpl w:val="044E684E"/>
    <w:lvl w:ilvl="0" w:tplc="B5FABAF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8378F"/>
    <w:multiLevelType w:val="multilevel"/>
    <w:tmpl w:val="3D22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81171"/>
    <w:multiLevelType w:val="multilevel"/>
    <w:tmpl w:val="C05C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40227"/>
    <w:multiLevelType w:val="hybridMultilevel"/>
    <w:tmpl w:val="87BE06B4"/>
    <w:lvl w:ilvl="0" w:tplc="11E6E838">
      <w:numFmt w:val="bullet"/>
      <w:lvlText w:val="-"/>
      <w:lvlJc w:val="left"/>
      <w:pPr>
        <w:ind w:left="648" w:hanging="360"/>
      </w:pPr>
      <w:rPr>
        <w:rFonts w:ascii="Calibri" w:eastAsia="Times New Roman" w:hAnsi="Calibri" w:cs="Arial" w:hint="default"/>
      </w:rPr>
    </w:lvl>
    <w:lvl w:ilvl="1" w:tplc="040C0003">
      <w:start w:val="1"/>
      <w:numFmt w:val="bullet"/>
      <w:lvlText w:val="o"/>
      <w:lvlJc w:val="left"/>
      <w:pPr>
        <w:ind w:left="1368" w:hanging="360"/>
      </w:pPr>
      <w:rPr>
        <w:rFonts w:ascii="Courier New" w:hAnsi="Courier New" w:cs="Courier New" w:hint="default"/>
      </w:rPr>
    </w:lvl>
    <w:lvl w:ilvl="2" w:tplc="775C669E">
      <w:numFmt w:val="bullet"/>
      <w:lvlText w:val=""/>
      <w:lvlJc w:val="left"/>
      <w:pPr>
        <w:ind w:left="786" w:hanging="360"/>
      </w:pPr>
      <w:rPr>
        <w:rFonts w:ascii="Symbol" w:eastAsia="Times New Roman" w:hAnsi="Symbol" w:cs="Arial"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3" w15:restartNumberingAfterBreak="0">
    <w:nsid w:val="35D73DAD"/>
    <w:multiLevelType w:val="multilevel"/>
    <w:tmpl w:val="AC3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B4C0C"/>
    <w:multiLevelType w:val="hybridMultilevel"/>
    <w:tmpl w:val="8DC420BC"/>
    <w:lvl w:ilvl="0" w:tplc="040C0001">
      <w:start w:val="1"/>
      <w:numFmt w:val="bullet"/>
      <w:lvlText w:val=""/>
      <w:lvlJc w:val="left"/>
      <w:pPr>
        <w:ind w:left="936"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15" w15:restartNumberingAfterBreak="0">
    <w:nsid w:val="54DA6933"/>
    <w:multiLevelType w:val="hybridMultilevel"/>
    <w:tmpl w:val="FBD22C34"/>
    <w:lvl w:ilvl="0" w:tplc="9B3A73C6">
      <w:start w:val="4"/>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F5D77"/>
    <w:multiLevelType w:val="multilevel"/>
    <w:tmpl w:val="B43E4AB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B319C"/>
    <w:multiLevelType w:val="multilevel"/>
    <w:tmpl w:val="F59E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B5C7D"/>
    <w:multiLevelType w:val="multilevel"/>
    <w:tmpl w:val="BE7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E5CBB"/>
    <w:multiLevelType w:val="hybridMultilevel"/>
    <w:tmpl w:val="6F300638"/>
    <w:lvl w:ilvl="0" w:tplc="52CE3BF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7B43D9"/>
    <w:multiLevelType w:val="multilevel"/>
    <w:tmpl w:val="45BC9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0032CE"/>
    <w:multiLevelType w:val="multilevel"/>
    <w:tmpl w:val="9C3A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E6632"/>
    <w:multiLevelType w:val="multilevel"/>
    <w:tmpl w:val="D5E8C5B8"/>
    <w:lvl w:ilvl="0">
      <w:start w:val="1"/>
      <w:numFmt w:val="bullet"/>
      <w:lvlText w:val=""/>
      <w:lvlJc w:val="left"/>
      <w:pPr>
        <w:tabs>
          <w:tab w:val="num" w:pos="720"/>
        </w:tabs>
        <w:ind w:left="720" w:hanging="360"/>
      </w:pPr>
      <w:rPr>
        <w:rFonts w:ascii="Symbol" w:hAnsi="Symbol" w:hint="default"/>
        <w:color w:val="1F497D" w:themeColor="tex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E7CF3"/>
    <w:multiLevelType w:val="hybridMultilevel"/>
    <w:tmpl w:val="B24A45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A3C1004"/>
    <w:multiLevelType w:val="hybridMultilevel"/>
    <w:tmpl w:val="60A41258"/>
    <w:lvl w:ilvl="0" w:tplc="93B87CBA">
      <w:start w:val="4"/>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BC74F2E"/>
    <w:multiLevelType w:val="hybridMultilevel"/>
    <w:tmpl w:val="2638A5FA"/>
    <w:lvl w:ilvl="0" w:tplc="F6CA4B5A">
      <w:start w:val="4"/>
      <w:numFmt w:val="bullet"/>
      <w:lvlText w:val=""/>
      <w:lvlJc w:val="left"/>
      <w:pPr>
        <w:ind w:left="1080" w:hanging="360"/>
      </w:pPr>
      <w:rPr>
        <w:rFonts w:ascii="Wingdings" w:eastAsia="Times New Roman" w:hAnsi="Wingdings" w:cs="Arial"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3D59DB"/>
    <w:multiLevelType w:val="multilevel"/>
    <w:tmpl w:val="F64C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2"/>
  </w:num>
  <w:num w:numId="5">
    <w:abstractNumId w:val="12"/>
  </w:num>
  <w:num w:numId="6">
    <w:abstractNumId w:val="14"/>
  </w:num>
  <w:num w:numId="7">
    <w:abstractNumId w:val="9"/>
  </w:num>
  <w:num w:numId="8">
    <w:abstractNumId w:val="20"/>
  </w:num>
  <w:num w:numId="9">
    <w:abstractNumId w:val="3"/>
  </w:num>
  <w:num w:numId="10">
    <w:abstractNumId w:val="18"/>
  </w:num>
  <w:num w:numId="11">
    <w:abstractNumId w:val="17"/>
  </w:num>
  <w:num w:numId="12">
    <w:abstractNumId w:val="13"/>
  </w:num>
  <w:num w:numId="13">
    <w:abstractNumId w:val="22"/>
  </w:num>
  <w:num w:numId="14">
    <w:abstractNumId w:val="16"/>
  </w:num>
  <w:num w:numId="15">
    <w:abstractNumId w:val="15"/>
  </w:num>
  <w:num w:numId="16">
    <w:abstractNumId w:val="25"/>
  </w:num>
  <w:num w:numId="17">
    <w:abstractNumId w:val="24"/>
  </w:num>
  <w:num w:numId="18">
    <w:abstractNumId w:val="4"/>
  </w:num>
  <w:num w:numId="19">
    <w:abstractNumId w:val="21"/>
  </w:num>
  <w:num w:numId="20">
    <w:abstractNumId w:val="19"/>
  </w:num>
  <w:num w:numId="21">
    <w:abstractNumId w:val="1"/>
  </w:num>
  <w:num w:numId="22">
    <w:abstractNumId w:val="7"/>
  </w:num>
  <w:num w:numId="23">
    <w:abstractNumId w:val="11"/>
  </w:num>
  <w:num w:numId="24">
    <w:abstractNumId w:val="26"/>
  </w:num>
  <w:num w:numId="25">
    <w:abstractNumId w:val="10"/>
  </w:num>
  <w:num w:numId="26">
    <w:abstractNumId w:val="23"/>
  </w:num>
  <w:num w:numId="27">
    <w:abstractNumId w:val="6"/>
  </w:num>
  <w:num w:numId="28">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en-CA" w:vendorID="64" w:dllVersion="0" w:nlCheck="1" w:checkStyle="1"/>
  <w:proofState w:spelling="clean" w:grammar="clean"/>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defaultTabStop w:val="28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D1B"/>
    <w:rsid w:val="0000024A"/>
    <w:rsid w:val="0000228C"/>
    <w:rsid w:val="00002EBB"/>
    <w:rsid w:val="00002EF1"/>
    <w:rsid w:val="000030ED"/>
    <w:rsid w:val="00003256"/>
    <w:rsid w:val="000033D9"/>
    <w:rsid w:val="0000379C"/>
    <w:rsid w:val="000041D9"/>
    <w:rsid w:val="00004BBF"/>
    <w:rsid w:val="0000571D"/>
    <w:rsid w:val="00005961"/>
    <w:rsid w:val="0000617C"/>
    <w:rsid w:val="000063A8"/>
    <w:rsid w:val="00006823"/>
    <w:rsid w:val="0000694E"/>
    <w:rsid w:val="00007776"/>
    <w:rsid w:val="00010A2D"/>
    <w:rsid w:val="000121F7"/>
    <w:rsid w:val="000134FF"/>
    <w:rsid w:val="00014A10"/>
    <w:rsid w:val="0001513B"/>
    <w:rsid w:val="0001584C"/>
    <w:rsid w:val="0001609C"/>
    <w:rsid w:val="0001612F"/>
    <w:rsid w:val="0001666F"/>
    <w:rsid w:val="00016801"/>
    <w:rsid w:val="00017936"/>
    <w:rsid w:val="00017B71"/>
    <w:rsid w:val="00020335"/>
    <w:rsid w:val="00022F8D"/>
    <w:rsid w:val="00023EC0"/>
    <w:rsid w:val="000248C7"/>
    <w:rsid w:val="0002539B"/>
    <w:rsid w:val="00027163"/>
    <w:rsid w:val="00027EAC"/>
    <w:rsid w:val="00030404"/>
    <w:rsid w:val="000318E7"/>
    <w:rsid w:val="00034BF2"/>
    <w:rsid w:val="00034F9D"/>
    <w:rsid w:val="00037058"/>
    <w:rsid w:val="0004279E"/>
    <w:rsid w:val="00042BBB"/>
    <w:rsid w:val="00043803"/>
    <w:rsid w:val="00043956"/>
    <w:rsid w:val="000439E8"/>
    <w:rsid w:val="00043F78"/>
    <w:rsid w:val="000442FD"/>
    <w:rsid w:val="00044A11"/>
    <w:rsid w:val="0005051E"/>
    <w:rsid w:val="00050B87"/>
    <w:rsid w:val="000511DC"/>
    <w:rsid w:val="0005137D"/>
    <w:rsid w:val="00051A93"/>
    <w:rsid w:val="0005206F"/>
    <w:rsid w:val="00052B22"/>
    <w:rsid w:val="000537AC"/>
    <w:rsid w:val="00054246"/>
    <w:rsid w:val="0005560B"/>
    <w:rsid w:val="0005593B"/>
    <w:rsid w:val="0005681C"/>
    <w:rsid w:val="00056C13"/>
    <w:rsid w:val="00057702"/>
    <w:rsid w:val="000610D6"/>
    <w:rsid w:val="00061202"/>
    <w:rsid w:val="00063166"/>
    <w:rsid w:val="000634AE"/>
    <w:rsid w:val="00063963"/>
    <w:rsid w:val="0006649D"/>
    <w:rsid w:val="00066CB0"/>
    <w:rsid w:val="00066E0B"/>
    <w:rsid w:val="00066E0E"/>
    <w:rsid w:val="00070670"/>
    <w:rsid w:val="00070A84"/>
    <w:rsid w:val="00070D29"/>
    <w:rsid w:val="00072F82"/>
    <w:rsid w:val="00073553"/>
    <w:rsid w:val="0007403C"/>
    <w:rsid w:val="000749E8"/>
    <w:rsid w:val="00075590"/>
    <w:rsid w:val="000769B8"/>
    <w:rsid w:val="00076CF0"/>
    <w:rsid w:val="0007755A"/>
    <w:rsid w:val="0008196C"/>
    <w:rsid w:val="00082E99"/>
    <w:rsid w:val="00083C1C"/>
    <w:rsid w:val="00084355"/>
    <w:rsid w:val="00085573"/>
    <w:rsid w:val="0008583C"/>
    <w:rsid w:val="000862EA"/>
    <w:rsid w:val="00086682"/>
    <w:rsid w:val="00090321"/>
    <w:rsid w:val="00090D49"/>
    <w:rsid w:val="00093BF7"/>
    <w:rsid w:val="00094952"/>
    <w:rsid w:val="00095841"/>
    <w:rsid w:val="000958F1"/>
    <w:rsid w:val="00095C58"/>
    <w:rsid w:val="0009743F"/>
    <w:rsid w:val="00097ADF"/>
    <w:rsid w:val="000A04EA"/>
    <w:rsid w:val="000A0ACB"/>
    <w:rsid w:val="000A2AFB"/>
    <w:rsid w:val="000A401B"/>
    <w:rsid w:val="000A6419"/>
    <w:rsid w:val="000A6BE2"/>
    <w:rsid w:val="000A7274"/>
    <w:rsid w:val="000A78C4"/>
    <w:rsid w:val="000A7E39"/>
    <w:rsid w:val="000A7FD7"/>
    <w:rsid w:val="000B0E58"/>
    <w:rsid w:val="000B4B73"/>
    <w:rsid w:val="000B5A78"/>
    <w:rsid w:val="000B6696"/>
    <w:rsid w:val="000C209F"/>
    <w:rsid w:val="000C22CB"/>
    <w:rsid w:val="000C2DE9"/>
    <w:rsid w:val="000C372B"/>
    <w:rsid w:val="000C5ACF"/>
    <w:rsid w:val="000C6E19"/>
    <w:rsid w:val="000C71C2"/>
    <w:rsid w:val="000D05E0"/>
    <w:rsid w:val="000D18F6"/>
    <w:rsid w:val="000D27EB"/>
    <w:rsid w:val="000D47A1"/>
    <w:rsid w:val="000D4821"/>
    <w:rsid w:val="000D52D5"/>
    <w:rsid w:val="000D5BB9"/>
    <w:rsid w:val="000D6087"/>
    <w:rsid w:val="000D632B"/>
    <w:rsid w:val="000D6D4F"/>
    <w:rsid w:val="000D73AB"/>
    <w:rsid w:val="000E359E"/>
    <w:rsid w:val="000E43DA"/>
    <w:rsid w:val="000E4A34"/>
    <w:rsid w:val="000E4FAE"/>
    <w:rsid w:val="000E506E"/>
    <w:rsid w:val="000E53D4"/>
    <w:rsid w:val="000E562D"/>
    <w:rsid w:val="000E5658"/>
    <w:rsid w:val="000E5AB0"/>
    <w:rsid w:val="000E644A"/>
    <w:rsid w:val="000E69C3"/>
    <w:rsid w:val="000E74BE"/>
    <w:rsid w:val="000E7D61"/>
    <w:rsid w:val="000F029A"/>
    <w:rsid w:val="000F0BBD"/>
    <w:rsid w:val="000F19ED"/>
    <w:rsid w:val="000F1BEB"/>
    <w:rsid w:val="000F349F"/>
    <w:rsid w:val="000F38F8"/>
    <w:rsid w:val="000F3AD1"/>
    <w:rsid w:val="000F5195"/>
    <w:rsid w:val="000F75FF"/>
    <w:rsid w:val="000F7A65"/>
    <w:rsid w:val="0010118A"/>
    <w:rsid w:val="00102665"/>
    <w:rsid w:val="00103321"/>
    <w:rsid w:val="00103835"/>
    <w:rsid w:val="001149C5"/>
    <w:rsid w:val="00115648"/>
    <w:rsid w:val="00115827"/>
    <w:rsid w:val="00117E8C"/>
    <w:rsid w:val="00120882"/>
    <w:rsid w:val="001229F6"/>
    <w:rsid w:val="00122BBD"/>
    <w:rsid w:val="00122DCC"/>
    <w:rsid w:val="00123014"/>
    <w:rsid w:val="00123026"/>
    <w:rsid w:val="00123C51"/>
    <w:rsid w:val="00124270"/>
    <w:rsid w:val="00124DBC"/>
    <w:rsid w:val="00125C26"/>
    <w:rsid w:val="00126E20"/>
    <w:rsid w:val="0013076F"/>
    <w:rsid w:val="00130B13"/>
    <w:rsid w:val="00130EE2"/>
    <w:rsid w:val="00131188"/>
    <w:rsid w:val="00131DDD"/>
    <w:rsid w:val="001320E2"/>
    <w:rsid w:val="0013238C"/>
    <w:rsid w:val="00132CC6"/>
    <w:rsid w:val="001344FC"/>
    <w:rsid w:val="0013548E"/>
    <w:rsid w:val="0013796E"/>
    <w:rsid w:val="0014025E"/>
    <w:rsid w:val="00140293"/>
    <w:rsid w:val="001428DE"/>
    <w:rsid w:val="00143300"/>
    <w:rsid w:val="00144B95"/>
    <w:rsid w:val="001461B9"/>
    <w:rsid w:val="00146778"/>
    <w:rsid w:val="00147E8C"/>
    <w:rsid w:val="00150866"/>
    <w:rsid w:val="00151705"/>
    <w:rsid w:val="00152657"/>
    <w:rsid w:val="00152B07"/>
    <w:rsid w:val="00152F00"/>
    <w:rsid w:val="00153610"/>
    <w:rsid w:val="00153DC9"/>
    <w:rsid w:val="001546E7"/>
    <w:rsid w:val="001549A9"/>
    <w:rsid w:val="00154B6A"/>
    <w:rsid w:val="001555DE"/>
    <w:rsid w:val="00155C2A"/>
    <w:rsid w:val="00155E7D"/>
    <w:rsid w:val="0015731E"/>
    <w:rsid w:val="00157433"/>
    <w:rsid w:val="00157683"/>
    <w:rsid w:val="00157AA4"/>
    <w:rsid w:val="0016017E"/>
    <w:rsid w:val="001606A8"/>
    <w:rsid w:val="001619F3"/>
    <w:rsid w:val="00162270"/>
    <w:rsid w:val="0016239D"/>
    <w:rsid w:val="001625FD"/>
    <w:rsid w:val="00163613"/>
    <w:rsid w:val="001638C0"/>
    <w:rsid w:val="00164974"/>
    <w:rsid w:val="00165861"/>
    <w:rsid w:val="001658AC"/>
    <w:rsid w:val="001664A3"/>
    <w:rsid w:val="001665BF"/>
    <w:rsid w:val="001666CF"/>
    <w:rsid w:val="00167239"/>
    <w:rsid w:val="001700B3"/>
    <w:rsid w:val="00170203"/>
    <w:rsid w:val="00170F63"/>
    <w:rsid w:val="00172653"/>
    <w:rsid w:val="0017322D"/>
    <w:rsid w:val="00174B50"/>
    <w:rsid w:val="0017762A"/>
    <w:rsid w:val="0018150F"/>
    <w:rsid w:val="001824BD"/>
    <w:rsid w:val="00183103"/>
    <w:rsid w:val="0018340E"/>
    <w:rsid w:val="00185373"/>
    <w:rsid w:val="001857A0"/>
    <w:rsid w:val="00185BB9"/>
    <w:rsid w:val="00185CD4"/>
    <w:rsid w:val="00186A5C"/>
    <w:rsid w:val="001879E1"/>
    <w:rsid w:val="00190EA6"/>
    <w:rsid w:val="0019292E"/>
    <w:rsid w:val="001929D0"/>
    <w:rsid w:val="00192DCC"/>
    <w:rsid w:val="00193F56"/>
    <w:rsid w:val="0019435F"/>
    <w:rsid w:val="00195010"/>
    <w:rsid w:val="00196EA5"/>
    <w:rsid w:val="001A110B"/>
    <w:rsid w:val="001A2913"/>
    <w:rsid w:val="001A2AA2"/>
    <w:rsid w:val="001A3022"/>
    <w:rsid w:val="001A34A9"/>
    <w:rsid w:val="001A357F"/>
    <w:rsid w:val="001A3591"/>
    <w:rsid w:val="001A3A5C"/>
    <w:rsid w:val="001A42D9"/>
    <w:rsid w:val="001A54F7"/>
    <w:rsid w:val="001A5DCB"/>
    <w:rsid w:val="001A73D0"/>
    <w:rsid w:val="001A7DC4"/>
    <w:rsid w:val="001A7E0F"/>
    <w:rsid w:val="001A7F0A"/>
    <w:rsid w:val="001B0933"/>
    <w:rsid w:val="001B0CA1"/>
    <w:rsid w:val="001B1ADE"/>
    <w:rsid w:val="001B2B0F"/>
    <w:rsid w:val="001B57C7"/>
    <w:rsid w:val="001B5BF8"/>
    <w:rsid w:val="001B5C0E"/>
    <w:rsid w:val="001B61D7"/>
    <w:rsid w:val="001C0DFC"/>
    <w:rsid w:val="001C1C4A"/>
    <w:rsid w:val="001C22C3"/>
    <w:rsid w:val="001C2729"/>
    <w:rsid w:val="001C2CD6"/>
    <w:rsid w:val="001C2E18"/>
    <w:rsid w:val="001C4702"/>
    <w:rsid w:val="001C6F3F"/>
    <w:rsid w:val="001C78D7"/>
    <w:rsid w:val="001D059D"/>
    <w:rsid w:val="001D0908"/>
    <w:rsid w:val="001D0C95"/>
    <w:rsid w:val="001D1821"/>
    <w:rsid w:val="001D35B2"/>
    <w:rsid w:val="001D44D6"/>
    <w:rsid w:val="001D4D26"/>
    <w:rsid w:val="001D4F3A"/>
    <w:rsid w:val="001D6D03"/>
    <w:rsid w:val="001D6D2E"/>
    <w:rsid w:val="001D734B"/>
    <w:rsid w:val="001D7FAC"/>
    <w:rsid w:val="001E0B9B"/>
    <w:rsid w:val="001E1040"/>
    <w:rsid w:val="001E205C"/>
    <w:rsid w:val="001E2466"/>
    <w:rsid w:val="001E24EF"/>
    <w:rsid w:val="001E2A4A"/>
    <w:rsid w:val="001E3612"/>
    <w:rsid w:val="001E3D2E"/>
    <w:rsid w:val="001E4B2C"/>
    <w:rsid w:val="001E6705"/>
    <w:rsid w:val="001E7499"/>
    <w:rsid w:val="001E7BD6"/>
    <w:rsid w:val="001F00CC"/>
    <w:rsid w:val="001F14FF"/>
    <w:rsid w:val="001F1C12"/>
    <w:rsid w:val="001F253F"/>
    <w:rsid w:val="001F2BA7"/>
    <w:rsid w:val="001F6EB7"/>
    <w:rsid w:val="001F79A2"/>
    <w:rsid w:val="00200059"/>
    <w:rsid w:val="00200203"/>
    <w:rsid w:val="002002F5"/>
    <w:rsid w:val="002010C2"/>
    <w:rsid w:val="002031F6"/>
    <w:rsid w:val="002036BC"/>
    <w:rsid w:val="002049AF"/>
    <w:rsid w:val="00204ADD"/>
    <w:rsid w:val="002054CC"/>
    <w:rsid w:val="0020665F"/>
    <w:rsid w:val="00206C70"/>
    <w:rsid w:val="00206EF1"/>
    <w:rsid w:val="00207C33"/>
    <w:rsid w:val="002104FD"/>
    <w:rsid w:val="00210A83"/>
    <w:rsid w:val="00210D81"/>
    <w:rsid w:val="00210E94"/>
    <w:rsid w:val="002122F5"/>
    <w:rsid w:val="00212BE0"/>
    <w:rsid w:val="00212CFB"/>
    <w:rsid w:val="00212EC5"/>
    <w:rsid w:val="00213BE0"/>
    <w:rsid w:val="002142E1"/>
    <w:rsid w:val="00214F8C"/>
    <w:rsid w:val="00217145"/>
    <w:rsid w:val="002175D6"/>
    <w:rsid w:val="00220819"/>
    <w:rsid w:val="002212A3"/>
    <w:rsid w:val="002239A2"/>
    <w:rsid w:val="00226196"/>
    <w:rsid w:val="00226B02"/>
    <w:rsid w:val="0022734F"/>
    <w:rsid w:val="00230F25"/>
    <w:rsid w:val="0023117F"/>
    <w:rsid w:val="00233469"/>
    <w:rsid w:val="0023354A"/>
    <w:rsid w:val="002337F4"/>
    <w:rsid w:val="00234328"/>
    <w:rsid w:val="00234C78"/>
    <w:rsid w:val="0023513E"/>
    <w:rsid w:val="00237CCB"/>
    <w:rsid w:val="0024080C"/>
    <w:rsid w:val="00242286"/>
    <w:rsid w:val="002433EE"/>
    <w:rsid w:val="002446AD"/>
    <w:rsid w:val="00245D9F"/>
    <w:rsid w:val="00246565"/>
    <w:rsid w:val="0024786F"/>
    <w:rsid w:val="002478B8"/>
    <w:rsid w:val="00250275"/>
    <w:rsid w:val="00251E97"/>
    <w:rsid w:val="00252785"/>
    <w:rsid w:val="00252CC6"/>
    <w:rsid w:val="00253271"/>
    <w:rsid w:val="002534AB"/>
    <w:rsid w:val="002547B9"/>
    <w:rsid w:val="002547D8"/>
    <w:rsid w:val="00254A43"/>
    <w:rsid w:val="00255C63"/>
    <w:rsid w:val="00255C8B"/>
    <w:rsid w:val="00256083"/>
    <w:rsid w:val="00260398"/>
    <w:rsid w:val="00260416"/>
    <w:rsid w:val="0026110E"/>
    <w:rsid w:val="00261899"/>
    <w:rsid w:val="00261BDC"/>
    <w:rsid w:val="00261F31"/>
    <w:rsid w:val="00262263"/>
    <w:rsid w:val="00262740"/>
    <w:rsid w:val="00262E06"/>
    <w:rsid w:val="002654E4"/>
    <w:rsid w:val="00265ED7"/>
    <w:rsid w:val="00266B31"/>
    <w:rsid w:val="00266D29"/>
    <w:rsid w:val="00272F29"/>
    <w:rsid w:val="002732AD"/>
    <w:rsid w:val="00273691"/>
    <w:rsid w:val="0027426A"/>
    <w:rsid w:val="002749A9"/>
    <w:rsid w:val="00275D73"/>
    <w:rsid w:val="002770A1"/>
    <w:rsid w:val="0027729E"/>
    <w:rsid w:val="00277D69"/>
    <w:rsid w:val="002807FF"/>
    <w:rsid w:val="002815F0"/>
    <w:rsid w:val="00281775"/>
    <w:rsid w:val="00281BA7"/>
    <w:rsid w:val="00281D5E"/>
    <w:rsid w:val="00282201"/>
    <w:rsid w:val="002823C3"/>
    <w:rsid w:val="00283DED"/>
    <w:rsid w:val="00285AC1"/>
    <w:rsid w:val="00286461"/>
    <w:rsid w:val="0028797D"/>
    <w:rsid w:val="00287C72"/>
    <w:rsid w:val="0029076D"/>
    <w:rsid w:val="00291CB4"/>
    <w:rsid w:val="002920CD"/>
    <w:rsid w:val="00292BCE"/>
    <w:rsid w:val="0029308D"/>
    <w:rsid w:val="002939CD"/>
    <w:rsid w:val="00293B36"/>
    <w:rsid w:val="002947C6"/>
    <w:rsid w:val="002959CC"/>
    <w:rsid w:val="00295A38"/>
    <w:rsid w:val="00295B9A"/>
    <w:rsid w:val="002964F4"/>
    <w:rsid w:val="00296711"/>
    <w:rsid w:val="00297114"/>
    <w:rsid w:val="0029744A"/>
    <w:rsid w:val="002A0299"/>
    <w:rsid w:val="002A056B"/>
    <w:rsid w:val="002A0FBE"/>
    <w:rsid w:val="002A104F"/>
    <w:rsid w:val="002A1241"/>
    <w:rsid w:val="002A325F"/>
    <w:rsid w:val="002A3C43"/>
    <w:rsid w:val="002A4E6B"/>
    <w:rsid w:val="002A5D4E"/>
    <w:rsid w:val="002A7A3D"/>
    <w:rsid w:val="002A7C4D"/>
    <w:rsid w:val="002A7D86"/>
    <w:rsid w:val="002B1D64"/>
    <w:rsid w:val="002B1E78"/>
    <w:rsid w:val="002B20E0"/>
    <w:rsid w:val="002B49D4"/>
    <w:rsid w:val="002B4C72"/>
    <w:rsid w:val="002B6492"/>
    <w:rsid w:val="002B695E"/>
    <w:rsid w:val="002B6FB5"/>
    <w:rsid w:val="002B7D57"/>
    <w:rsid w:val="002C1198"/>
    <w:rsid w:val="002C1D65"/>
    <w:rsid w:val="002C40D1"/>
    <w:rsid w:val="002C44FE"/>
    <w:rsid w:val="002C5F6F"/>
    <w:rsid w:val="002C6459"/>
    <w:rsid w:val="002C64A7"/>
    <w:rsid w:val="002C687B"/>
    <w:rsid w:val="002C6D9C"/>
    <w:rsid w:val="002D0CA1"/>
    <w:rsid w:val="002D0FB6"/>
    <w:rsid w:val="002D1005"/>
    <w:rsid w:val="002D2055"/>
    <w:rsid w:val="002D2BB5"/>
    <w:rsid w:val="002D2DA6"/>
    <w:rsid w:val="002D393E"/>
    <w:rsid w:val="002D46C0"/>
    <w:rsid w:val="002D51F4"/>
    <w:rsid w:val="002D5686"/>
    <w:rsid w:val="002D6680"/>
    <w:rsid w:val="002D7068"/>
    <w:rsid w:val="002D757F"/>
    <w:rsid w:val="002D7E9B"/>
    <w:rsid w:val="002E033B"/>
    <w:rsid w:val="002E087F"/>
    <w:rsid w:val="002E0C10"/>
    <w:rsid w:val="002E1F14"/>
    <w:rsid w:val="002E21E4"/>
    <w:rsid w:val="002E504F"/>
    <w:rsid w:val="002E59A7"/>
    <w:rsid w:val="002E6AA2"/>
    <w:rsid w:val="002F25BC"/>
    <w:rsid w:val="002F3779"/>
    <w:rsid w:val="002F4BDE"/>
    <w:rsid w:val="002F5349"/>
    <w:rsid w:val="002F6B42"/>
    <w:rsid w:val="002F718B"/>
    <w:rsid w:val="00300449"/>
    <w:rsid w:val="0030141C"/>
    <w:rsid w:val="00301C67"/>
    <w:rsid w:val="00304BFD"/>
    <w:rsid w:val="00304CAB"/>
    <w:rsid w:val="0030561F"/>
    <w:rsid w:val="00306D3A"/>
    <w:rsid w:val="003116CB"/>
    <w:rsid w:val="00311716"/>
    <w:rsid w:val="003123D9"/>
    <w:rsid w:val="003130B4"/>
    <w:rsid w:val="00313385"/>
    <w:rsid w:val="00314071"/>
    <w:rsid w:val="00314DA5"/>
    <w:rsid w:val="003165AF"/>
    <w:rsid w:val="00316DB6"/>
    <w:rsid w:val="003179A9"/>
    <w:rsid w:val="00321B94"/>
    <w:rsid w:val="00323013"/>
    <w:rsid w:val="0032361B"/>
    <w:rsid w:val="003238CB"/>
    <w:rsid w:val="0032492D"/>
    <w:rsid w:val="00327044"/>
    <w:rsid w:val="00327D9C"/>
    <w:rsid w:val="003302BA"/>
    <w:rsid w:val="003309E3"/>
    <w:rsid w:val="003324E2"/>
    <w:rsid w:val="00332794"/>
    <w:rsid w:val="00332D28"/>
    <w:rsid w:val="00334254"/>
    <w:rsid w:val="0033665D"/>
    <w:rsid w:val="0033732C"/>
    <w:rsid w:val="00340142"/>
    <w:rsid w:val="0034108D"/>
    <w:rsid w:val="00341544"/>
    <w:rsid w:val="003415C0"/>
    <w:rsid w:val="00342799"/>
    <w:rsid w:val="003427CE"/>
    <w:rsid w:val="00343B03"/>
    <w:rsid w:val="00343C65"/>
    <w:rsid w:val="00343D34"/>
    <w:rsid w:val="003443BE"/>
    <w:rsid w:val="0034444D"/>
    <w:rsid w:val="00344999"/>
    <w:rsid w:val="003468D0"/>
    <w:rsid w:val="00346DF8"/>
    <w:rsid w:val="003477BA"/>
    <w:rsid w:val="00350092"/>
    <w:rsid w:val="0035025A"/>
    <w:rsid w:val="00351119"/>
    <w:rsid w:val="00351A11"/>
    <w:rsid w:val="003529D9"/>
    <w:rsid w:val="00353BC0"/>
    <w:rsid w:val="00354104"/>
    <w:rsid w:val="00354E49"/>
    <w:rsid w:val="003561E7"/>
    <w:rsid w:val="00356862"/>
    <w:rsid w:val="00360969"/>
    <w:rsid w:val="00363486"/>
    <w:rsid w:val="00363ABB"/>
    <w:rsid w:val="00363FDA"/>
    <w:rsid w:val="00364409"/>
    <w:rsid w:val="0036454D"/>
    <w:rsid w:val="003656AE"/>
    <w:rsid w:val="00366443"/>
    <w:rsid w:val="00366649"/>
    <w:rsid w:val="00366A60"/>
    <w:rsid w:val="00367915"/>
    <w:rsid w:val="003706F2"/>
    <w:rsid w:val="003717AC"/>
    <w:rsid w:val="00371CEA"/>
    <w:rsid w:val="003720E3"/>
    <w:rsid w:val="0037274D"/>
    <w:rsid w:val="0037279A"/>
    <w:rsid w:val="00374626"/>
    <w:rsid w:val="00374CD3"/>
    <w:rsid w:val="0037530F"/>
    <w:rsid w:val="0037542D"/>
    <w:rsid w:val="0037633E"/>
    <w:rsid w:val="0037677C"/>
    <w:rsid w:val="003778B4"/>
    <w:rsid w:val="003819F0"/>
    <w:rsid w:val="00381DE8"/>
    <w:rsid w:val="003824A2"/>
    <w:rsid w:val="00382688"/>
    <w:rsid w:val="00383596"/>
    <w:rsid w:val="00385113"/>
    <w:rsid w:val="00385136"/>
    <w:rsid w:val="0038547F"/>
    <w:rsid w:val="00387C61"/>
    <w:rsid w:val="00391152"/>
    <w:rsid w:val="003936E4"/>
    <w:rsid w:val="00394E54"/>
    <w:rsid w:val="00396208"/>
    <w:rsid w:val="00396D14"/>
    <w:rsid w:val="00397AF8"/>
    <w:rsid w:val="003A183C"/>
    <w:rsid w:val="003A1B71"/>
    <w:rsid w:val="003A1BD3"/>
    <w:rsid w:val="003A207E"/>
    <w:rsid w:val="003A5423"/>
    <w:rsid w:val="003A554E"/>
    <w:rsid w:val="003A6920"/>
    <w:rsid w:val="003A6A3C"/>
    <w:rsid w:val="003A70B7"/>
    <w:rsid w:val="003A727C"/>
    <w:rsid w:val="003B18EB"/>
    <w:rsid w:val="003B31F3"/>
    <w:rsid w:val="003B461B"/>
    <w:rsid w:val="003B5B9D"/>
    <w:rsid w:val="003B62D3"/>
    <w:rsid w:val="003B6569"/>
    <w:rsid w:val="003B693C"/>
    <w:rsid w:val="003C0031"/>
    <w:rsid w:val="003C053C"/>
    <w:rsid w:val="003C06A1"/>
    <w:rsid w:val="003C0B3F"/>
    <w:rsid w:val="003C21A9"/>
    <w:rsid w:val="003C2EDA"/>
    <w:rsid w:val="003C344F"/>
    <w:rsid w:val="003C35B4"/>
    <w:rsid w:val="003C3EBF"/>
    <w:rsid w:val="003C40E1"/>
    <w:rsid w:val="003C4AB6"/>
    <w:rsid w:val="003C59DB"/>
    <w:rsid w:val="003D04A4"/>
    <w:rsid w:val="003D50B0"/>
    <w:rsid w:val="003D50D9"/>
    <w:rsid w:val="003D5725"/>
    <w:rsid w:val="003D5CB3"/>
    <w:rsid w:val="003D66A0"/>
    <w:rsid w:val="003D77FE"/>
    <w:rsid w:val="003E188D"/>
    <w:rsid w:val="003E35C1"/>
    <w:rsid w:val="003E37F3"/>
    <w:rsid w:val="003E4001"/>
    <w:rsid w:val="003E47B2"/>
    <w:rsid w:val="003E4A7F"/>
    <w:rsid w:val="003E4E35"/>
    <w:rsid w:val="003E57F4"/>
    <w:rsid w:val="003E5D8A"/>
    <w:rsid w:val="003E5E8C"/>
    <w:rsid w:val="003E6528"/>
    <w:rsid w:val="003F09E3"/>
    <w:rsid w:val="003F0CE4"/>
    <w:rsid w:val="003F1A02"/>
    <w:rsid w:val="003F1D30"/>
    <w:rsid w:val="003F1E87"/>
    <w:rsid w:val="003F30F7"/>
    <w:rsid w:val="003F3B3E"/>
    <w:rsid w:val="003F3F5F"/>
    <w:rsid w:val="003F40F1"/>
    <w:rsid w:val="003F41F8"/>
    <w:rsid w:val="003F5716"/>
    <w:rsid w:val="003F5728"/>
    <w:rsid w:val="003F6980"/>
    <w:rsid w:val="003F7117"/>
    <w:rsid w:val="00400435"/>
    <w:rsid w:val="00401347"/>
    <w:rsid w:val="00401A6E"/>
    <w:rsid w:val="0040629D"/>
    <w:rsid w:val="00406F31"/>
    <w:rsid w:val="00407250"/>
    <w:rsid w:val="00410601"/>
    <w:rsid w:val="00410E07"/>
    <w:rsid w:val="00410E0D"/>
    <w:rsid w:val="00411CCD"/>
    <w:rsid w:val="00411F64"/>
    <w:rsid w:val="00412DD9"/>
    <w:rsid w:val="004148C1"/>
    <w:rsid w:val="00415091"/>
    <w:rsid w:val="00415B91"/>
    <w:rsid w:val="00416326"/>
    <w:rsid w:val="00416D2B"/>
    <w:rsid w:val="00416E6B"/>
    <w:rsid w:val="004207AE"/>
    <w:rsid w:val="00420850"/>
    <w:rsid w:val="00420D02"/>
    <w:rsid w:val="00420D40"/>
    <w:rsid w:val="0042132B"/>
    <w:rsid w:val="00421A6B"/>
    <w:rsid w:val="00422588"/>
    <w:rsid w:val="004253A2"/>
    <w:rsid w:val="00425DB4"/>
    <w:rsid w:val="004261CB"/>
    <w:rsid w:val="00426C63"/>
    <w:rsid w:val="00431DC4"/>
    <w:rsid w:val="00433262"/>
    <w:rsid w:val="00435785"/>
    <w:rsid w:val="00440669"/>
    <w:rsid w:val="0044068D"/>
    <w:rsid w:val="00440E66"/>
    <w:rsid w:val="004410DB"/>
    <w:rsid w:val="0044357C"/>
    <w:rsid w:val="00443D3D"/>
    <w:rsid w:val="00444F50"/>
    <w:rsid w:val="00447606"/>
    <w:rsid w:val="004477B8"/>
    <w:rsid w:val="004478E0"/>
    <w:rsid w:val="00447FF0"/>
    <w:rsid w:val="0045023F"/>
    <w:rsid w:val="0045045E"/>
    <w:rsid w:val="004507C5"/>
    <w:rsid w:val="0045105C"/>
    <w:rsid w:val="00451567"/>
    <w:rsid w:val="00451DDA"/>
    <w:rsid w:val="004523A6"/>
    <w:rsid w:val="0045311B"/>
    <w:rsid w:val="00453392"/>
    <w:rsid w:val="004536CA"/>
    <w:rsid w:val="00453A03"/>
    <w:rsid w:val="00453A5D"/>
    <w:rsid w:val="00453CB7"/>
    <w:rsid w:val="00454C76"/>
    <w:rsid w:val="004565FA"/>
    <w:rsid w:val="00456A2B"/>
    <w:rsid w:val="00460347"/>
    <w:rsid w:val="0046175C"/>
    <w:rsid w:val="00462663"/>
    <w:rsid w:val="0046292F"/>
    <w:rsid w:val="004639E2"/>
    <w:rsid w:val="00464917"/>
    <w:rsid w:val="00466B34"/>
    <w:rsid w:val="00467279"/>
    <w:rsid w:val="0046792C"/>
    <w:rsid w:val="00470881"/>
    <w:rsid w:val="004736BF"/>
    <w:rsid w:val="00474D2B"/>
    <w:rsid w:val="0047535E"/>
    <w:rsid w:val="00475EF8"/>
    <w:rsid w:val="0047655F"/>
    <w:rsid w:val="00476871"/>
    <w:rsid w:val="00476A89"/>
    <w:rsid w:val="00480183"/>
    <w:rsid w:val="00481718"/>
    <w:rsid w:val="00481DB2"/>
    <w:rsid w:val="00482F4D"/>
    <w:rsid w:val="00486658"/>
    <w:rsid w:val="004866D0"/>
    <w:rsid w:val="0048788F"/>
    <w:rsid w:val="00490232"/>
    <w:rsid w:val="00490C24"/>
    <w:rsid w:val="00490E90"/>
    <w:rsid w:val="004916EA"/>
    <w:rsid w:val="00491B5E"/>
    <w:rsid w:val="00491CE6"/>
    <w:rsid w:val="004920FA"/>
    <w:rsid w:val="00492EB8"/>
    <w:rsid w:val="00493FF5"/>
    <w:rsid w:val="004954E3"/>
    <w:rsid w:val="004971FD"/>
    <w:rsid w:val="004A151D"/>
    <w:rsid w:val="004A1A44"/>
    <w:rsid w:val="004A1BA6"/>
    <w:rsid w:val="004A1C46"/>
    <w:rsid w:val="004A1E34"/>
    <w:rsid w:val="004A338E"/>
    <w:rsid w:val="004A368D"/>
    <w:rsid w:val="004A3881"/>
    <w:rsid w:val="004A57D9"/>
    <w:rsid w:val="004A610B"/>
    <w:rsid w:val="004B0C91"/>
    <w:rsid w:val="004B216A"/>
    <w:rsid w:val="004B2A02"/>
    <w:rsid w:val="004B40C6"/>
    <w:rsid w:val="004B422C"/>
    <w:rsid w:val="004B5EFE"/>
    <w:rsid w:val="004B613B"/>
    <w:rsid w:val="004B6715"/>
    <w:rsid w:val="004B71E0"/>
    <w:rsid w:val="004B7872"/>
    <w:rsid w:val="004B7A61"/>
    <w:rsid w:val="004C180D"/>
    <w:rsid w:val="004C1FEC"/>
    <w:rsid w:val="004C24BC"/>
    <w:rsid w:val="004C3251"/>
    <w:rsid w:val="004C394A"/>
    <w:rsid w:val="004C3E43"/>
    <w:rsid w:val="004C653D"/>
    <w:rsid w:val="004C66D0"/>
    <w:rsid w:val="004C7061"/>
    <w:rsid w:val="004C7A95"/>
    <w:rsid w:val="004D0774"/>
    <w:rsid w:val="004D233B"/>
    <w:rsid w:val="004D35C3"/>
    <w:rsid w:val="004D3AFB"/>
    <w:rsid w:val="004D4069"/>
    <w:rsid w:val="004D5F43"/>
    <w:rsid w:val="004E0640"/>
    <w:rsid w:val="004E1652"/>
    <w:rsid w:val="004E1A15"/>
    <w:rsid w:val="004E27B1"/>
    <w:rsid w:val="004E280D"/>
    <w:rsid w:val="004E29CF"/>
    <w:rsid w:val="004E2E17"/>
    <w:rsid w:val="004E42BC"/>
    <w:rsid w:val="004E47D7"/>
    <w:rsid w:val="004E49BD"/>
    <w:rsid w:val="004E4C8D"/>
    <w:rsid w:val="004E531F"/>
    <w:rsid w:val="004E59E1"/>
    <w:rsid w:val="004E6492"/>
    <w:rsid w:val="004E64CA"/>
    <w:rsid w:val="004E7617"/>
    <w:rsid w:val="004F04FC"/>
    <w:rsid w:val="004F11C9"/>
    <w:rsid w:val="004F279B"/>
    <w:rsid w:val="004F2F2E"/>
    <w:rsid w:val="004F3A91"/>
    <w:rsid w:val="004F3FC9"/>
    <w:rsid w:val="004F459B"/>
    <w:rsid w:val="004F4F34"/>
    <w:rsid w:val="004F54EA"/>
    <w:rsid w:val="004F5544"/>
    <w:rsid w:val="004F5DFD"/>
    <w:rsid w:val="005004DB"/>
    <w:rsid w:val="00500A67"/>
    <w:rsid w:val="00500E24"/>
    <w:rsid w:val="00501086"/>
    <w:rsid w:val="005016B8"/>
    <w:rsid w:val="00501E9B"/>
    <w:rsid w:val="005026F9"/>
    <w:rsid w:val="0050318E"/>
    <w:rsid w:val="00503812"/>
    <w:rsid w:val="00503DF1"/>
    <w:rsid w:val="00504784"/>
    <w:rsid w:val="00504AD7"/>
    <w:rsid w:val="00504B80"/>
    <w:rsid w:val="0050571B"/>
    <w:rsid w:val="00506EC5"/>
    <w:rsid w:val="00510ED4"/>
    <w:rsid w:val="005116B9"/>
    <w:rsid w:val="005125C1"/>
    <w:rsid w:val="00512E93"/>
    <w:rsid w:val="00513797"/>
    <w:rsid w:val="00514F21"/>
    <w:rsid w:val="00516794"/>
    <w:rsid w:val="00517C7D"/>
    <w:rsid w:val="0052103B"/>
    <w:rsid w:val="00521384"/>
    <w:rsid w:val="005237B8"/>
    <w:rsid w:val="00523DFC"/>
    <w:rsid w:val="00524679"/>
    <w:rsid w:val="00524687"/>
    <w:rsid w:val="00524EC6"/>
    <w:rsid w:val="00524FAD"/>
    <w:rsid w:val="00527B3D"/>
    <w:rsid w:val="00531375"/>
    <w:rsid w:val="00531CAD"/>
    <w:rsid w:val="005321BE"/>
    <w:rsid w:val="00533339"/>
    <w:rsid w:val="005342C9"/>
    <w:rsid w:val="00534353"/>
    <w:rsid w:val="00534C01"/>
    <w:rsid w:val="00537026"/>
    <w:rsid w:val="005373E2"/>
    <w:rsid w:val="005400C9"/>
    <w:rsid w:val="0054111B"/>
    <w:rsid w:val="005411EE"/>
    <w:rsid w:val="005417BA"/>
    <w:rsid w:val="00541973"/>
    <w:rsid w:val="00542022"/>
    <w:rsid w:val="00542393"/>
    <w:rsid w:val="00543104"/>
    <w:rsid w:val="00543D60"/>
    <w:rsid w:val="00544FD1"/>
    <w:rsid w:val="0054677E"/>
    <w:rsid w:val="00546D22"/>
    <w:rsid w:val="00547E05"/>
    <w:rsid w:val="0055064B"/>
    <w:rsid w:val="005509E6"/>
    <w:rsid w:val="005513F6"/>
    <w:rsid w:val="00551A66"/>
    <w:rsid w:val="0055371C"/>
    <w:rsid w:val="005540AF"/>
    <w:rsid w:val="00555D44"/>
    <w:rsid w:val="00557B19"/>
    <w:rsid w:val="00557CA0"/>
    <w:rsid w:val="005600A0"/>
    <w:rsid w:val="005609D5"/>
    <w:rsid w:val="005613B7"/>
    <w:rsid w:val="00561D2C"/>
    <w:rsid w:val="0056208A"/>
    <w:rsid w:val="00562C4E"/>
    <w:rsid w:val="00562DD4"/>
    <w:rsid w:val="00564501"/>
    <w:rsid w:val="00564B5E"/>
    <w:rsid w:val="00565405"/>
    <w:rsid w:val="005657A9"/>
    <w:rsid w:val="005659F9"/>
    <w:rsid w:val="0056620D"/>
    <w:rsid w:val="00566E6C"/>
    <w:rsid w:val="00570BF8"/>
    <w:rsid w:val="00571237"/>
    <w:rsid w:val="00571298"/>
    <w:rsid w:val="00572056"/>
    <w:rsid w:val="00572DCC"/>
    <w:rsid w:val="00573140"/>
    <w:rsid w:val="005754FC"/>
    <w:rsid w:val="00576223"/>
    <w:rsid w:val="0057738B"/>
    <w:rsid w:val="00577B42"/>
    <w:rsid w:val="00577FE2"/>
    <w:rsid w:val="00582C20"/>
    <w:rsid w:val="00583420"/>
    <w:rsid w:val="005841C8"/>
    <w:rsid w:val="005858A7"/>
    <w:rsid w:val="0058608D"/>
    <w:rsid w:val="00590540"/>
    <w:rsid w:val="0059079E"/>
    <w:rsid w:val="00591C04"/>
    <w:rsid w:val="00592B80"/>
    <w:rsid w:val="005936ED"/>
    <w:rsid w:val="00593CD2"/>
    <w:rsid w:val="0059400C"/>
    <w:rsid w:val="005946D8"/>
    <w:rsid w:val="005948C8"/>
    <w:rsid w:val="005952B2"/>
    <w:rsid w:val="005A003E"/>
    <w:rsid w:val="005A17F8"/>
    <w:rsid w:val="005A2378"/>
    <w:rsid w:val="005A262B"/>
    <w:rsid w:val="005A2B70"/>
    <w:rsid w:val="005A3536"/>
    <w:rsid w:val="005A355D"/>
    <w:rsid w:val="005A4A2E"/>
    <w:rsid w:val="005A4D38"/>
    <w:rsid w:val="005A57DD"/>
    <w:rsid w:val="005A5ADA"/>
    <w:rsid w:val="005B042F"/>
    <w:rsid w:val="005B1082"/>
    <w:rsid w:val="005B117F"/>
    <w:rsid w:val="005B1645"/>
    <w:rsid w:val="005B1B13"/>
    <w:rsid w:val="005B1EE3"/>
    <w:rsid w:val="005B3483"/>
    <w:rsid w:val="005B490F"/>
    <w:rsid w:val="005B5440"/>
    <w:rsid w:val="005B581A"/>
    <w:rsid w:val="005B6235"/>
    <w:rsid w:val="005B6720"/>
    <w:rsid w:val="005B6846"/>
    <w:rsid w:val="005C0002"/>
    <w:rsid w:val="005C06BA"/>
    <w:rsid w:val="005C13BC"/>
    <w:rsid w:val="005C1400"/>
    <w:rsid w:val="005C1C37"/>
    <w:rsid w:val="005C2177"/>
    <w:rsid w:val="005C2610"/>
    <w:rsid w:val="005C2CB4"/>
    <w:rsid w:val="005C3595"/>
    <w:rsid w:val="005C35F9"/>
    <w:rsid w:val="005C6C76"/>
    <w:rsid w:val="005D06AA"/>
    <w:rsid w:val="005D0BBA"/>
    <w:rsid w:val="005D32C8"/>
    <w:rsid w:val="005D33A4"/>
    <w:rsid w:val="005D4DD7"/>
    <w:rsid w:val="005D53FF"/>
    <w:rsid w:val="005D56BF"/>
    <w:rsid w:val="005D5C82"/>
    <w:rsid w:val="005D6189"/>
    <w:rsid w:val="005D66C7"/>
    <w:rsid w:val="005D7DE8"/>
    <w:rsid w:val="005E03AF"/>
    <w:rsid w:val="005E1247"/>
    <w:rsid w:val="005E1573"/>
    <w:rsid w:val="005E1F57"/>
    <w:rsid w:val="005E2DDE"/>
    <w:rsid w:val="005E3793"/>
    <w:rsid w:val="005E388D"/>
    <w:rsid w:val="005E3A9D"/>
    <w:rsid w:val="005E503D"/>
    <w:rsid w:val="005E53A2"/>
    <w:rsid w:val="005E595D"/>
    <w:rsid w:val="005E5C59"/>
    <w:rsid w:val="005E61A9"/>
    <w:rsid w:val="005E6E94"/>
    <w:rsid w:val="005E7EF4"/>
    <w:rsid w:val="005F07EF"/>
    <w:rsid w:val="005F1860"/>
    <w:rsid w:val="005F1F33"/>
    <w:rsid w:val="005F2EE5"/>
    <w:rsid w:val="005F442B"/>
    <w:rsid w:val="005F4E9F"/>
    <w:rsid w:val="005F5C94"/>
    <w:rsid w:val="005F67E9"/>
    <w:rsid w:val="005F6C58"/>
    <w:rsid w:val="005F7496"/>
    <w:rsid w:val="005F773E"/>
    <w:rsid w:val="00601672"/>
    <w:rsid w:val="006018D4"/>
    <w:rsid w:val="00601E88"/>
    <w:rsid w:val="00602EB8"/>
    <w:rsid w:val="00603207"/>
    <w:rsid w:val="00603650"/>
    <w:rsid w:val="0060471C"/>
    <w:rsid w:val="00604BB8"/>
    <w:rsid w:val="00606D8A"/>
    <w:rsid w:val="00611B7C"/>
    <w:rsid w:val="006121A2"/>
    <w:rsid w:val="006129BD"/>
    <w:rsid w:val="00613264"/>
    <w:rsid w:val="006132A1"/>
    <w:rsid w:val="0061412F"/>
    <w:rsid w:val="00616AEC"/>
    <w:rsid w:val="00617D16"/>
    <w:rsid w:val="006203E1"/>
    <w:rsid w:val="00620C42"/>
    <w:rsid w:val="0062322B"/>
    <w:rsid w:val="00624A01"/>
    <w:rsid w:val="006267CA"/>
    <w:rsid w:val="00626F86"/>
    <w:rsid w:val="006311D5"/>
    <w:rsid w:val="006313E8"/>
    <w:rsid w:val="006314B9"/>
    <w:rsid w:val="00631901"/>
    <w:rsid w:val="0063224C"/>
    <w:rsid w:val="00636700"/>
    <w:rsid w:val="0063705F"/>
    <w:rsid w:val="00637231"/>
    <w:rsid w:val="006375DE"/>
    <w:rsid w:val="00640038"/>
    <w:rsid w:val="00640129"/>
    <w:rsid w:val="00642154"/>
    <w:rsid w:val="006426D4"/>
    <w:rsid w:val="0064360D"/>
    <w:rsid w:val="006470CC"/>
    <w:rsid w:val="00647869"/>
    <w:rsid w:val="006500E4"/>
    <w:rsid w:val="00650DD4"/>
    <w:rsid w:val="006519F6"/>
    <w:rsid w:val="006522EE"/>
    <w:rsid w:val="0065251A"/>
    <w:rsid w:val="00653064"/>
    <w:rsid w:val="0065314E"/>
    <w:rsid w:val="006547B4"/>
    <w:rsid w:val="00655877"/>
    <w:rsid w:val="006562B6"/>
    <w:rsid w:val="006619C9"/>
    <w:rsid w:val="0066381B"/>
    <w:rsid w:val="0066392F"/>
    <w:rsid w:val="00664DDC"/>
    <w:rsid w:val="00664F5E"/>
    <w:rsid w:val="0066701E"/>
    <w:rsid w:val="00667A05"/>
    <w:rsid w:val="006703E4"/>
    <w:rsid w:val="0067091A"/>
    <w:rsid w:val="00670D20"/>
    <w:rsid w:val="0067115A"/>
    <w:rsid w:val="0067128D"/>
    <w:rsid w:val="00672109"/>
    <w:rsid w:val="006733E5"/>
    <w:rsid w:val="00673858"/>
    <w:rsid w:val="006754B5"/>
    <w:rsid w:val="0067607E"/>
    <w:rsid w:val="00677730"/>
    <w:rsid w:val="00680E38"/>
    <w:rsid w:val="006819E2"/>
    <w:rsid w:val="00681AAF"/>
    <w:rsid w:val="00681D54"/>
    <w:rsid w:val="00681F01"/>
    <w:rsid w:val="00681FD0"/>
    <w:rsid w:val="006821E0"/>
    <w:rsid w:val="006822B0"/>
    <w:rsid w:val="00683707"/>
    <w:rsid w:val="00684204"/>
    <w:rsid w:val="0068443B"/>
    <w:rsid w:val="006846B0"/>
    <w:rsid w:val="006846E8"/>
    <w:rsid w:val="00684DF4"/>
    <w:rsid w:val="00685A8E"/>
    <w:rsid w:val="006902AA"/>
    <w:rsid w:val="006902D7"/>
    <w:rsid w:val="00690713"/>
    <w:rsid w:val="00690AED"/>
    <w:rsid w:val="00691430"/>
    <w:rsid w:val="0069161C"/>
    <w:rsid w:val="00691B40"/>
    <w:rsid w:val="00693167"/>
    <w:rsid w:val="00693C3E"/>
    <w:rsid w:val="00693CF4"/>
    <w:rsid w:val="00693DCD"/>
    <w:rsid w:val="00694C6A"/>
    <w:rsid w:val="00696276"/>
    <w:rsid w:val="00697B03"/>
    <w:rsid w:val="006A13B6"/>
    <w:rsid w:val="006A2372"/>
    <w:rsid w:val="006A2DAD"/>
    <w:rsid w:val="006A3B94"/>
    <w:rsid w:val="006A4B89"/>
    <w:rsid w:val="006A544B"/>
    <w:rsid w:val="006A5FC1"/>
    <w:rsid w:val="006A64A4"/>
    <w:rsid w:val="006B0568"/>
    <w:rsid w:val="006B21E0"/>
    <w:rsid w:val="006B2C8F"/>
    <w:rsid w:val="006B2F59"/>
    <w:rsid w:val="006B5964"/>
    <w:rsid w:val="006B679B"/>
    <w:rsid w:val="006C0CA8"/>
    <w:rsid w:val="006C2652"/>
    <w:rsid w:val="006C2D0E"/>
    <w:rsid w:val="006C373D"/>
    <w:rsid w:val="006C37D4"/>
    <w:rsid w:val="006C44B6"/>
    <w:rsid w:val="006C5F5E"/>
    <w:rsid w:val="006C628C"/>
    <w:rsid w:val="006C66D1"/>
    <w:rsid w:val="006C67E5"/>
    <w:rsid w:val="006C6FC1"/>
    <w:rsid w:val="006D0630"/>
    <w:rsid w:val="006D090C"/>
    <w:rsid w:val="006D0CFA"/>
    <w:rsid w:val="006D1B43"/>
    <w:rsid w:val="006D1DC3"/>
    <w:rsid w:val="006D3081"/>
    <w:rsid w:val="006D367F"/>
    <w:rsid w:val="006D5BF8"/>
    <w:rsid w:val="006D7989"/>
    <w:rsid w:val="006D7B3D"/>
    <w:rsid w:val="006D7E33"/>
    <w:rsid w:val="006E0886"/>
    <w:rsid w:val="006E0A72"/>
    <w:rsid w:val="006E1870"/>
    <w:rsid w:val="006E369F"/>
    <w:rsid w:val="006E3843"/>
    <w:rsid w:val="006E5503"/>
    <w:rsid w:val="006E5636"/>
    <w:rsid w:val="006E5FE6"/>
    <w:rsid w:val="006E6685"/>
    <w:rsid w:val="006F06B8"/>
    <w:rsid w:val="006F14AD"/>
    <w:rsid w:val="006F1C7F"/>
    <w:rsid w:val="006F315C"/>
    <w:rsid w:val="006F45B4"/>
    <w:rsid w:val="006F5C8F"/>
    <w:rsid w:val="006F6425"/>
    <w:rsid w:val="006F655B"/>
    <w:rsid w:val="006F76CD"/>
    <w:rsid w:val="006F7BEF"/>
    <w:rsid w:val="006F7E7F"/>
    <w:rsid w:val="00700A26"/>
    <w:rsid w:val="0070190C"/>
    <w:rsid w:val="00702273"/>
    <w:rsid w:val="007029F3"/>
    <w:rsid w:val="00703829"/>
    <w:rsid w:val="007046E1"/>
    <w:rsid w:val="00704CC3"/>
    <w:rsid w:val="00704D10"/>
    <w:rsid w:val="00707E38"/>
    <w:rsid w:val="00711596"/>
    <w:rsid w:val="007129ED"/>
    <w:rsid w:val="0071326F"/>
    <w:rsid w:val="00715742"/>
    <w:rsid w:val="00715F09"/>
    <w:rsid w:val="00720909"/>
    <w:rsid w:val="00721977"/>
    <w:rsid w:val="00722429"/>
    <w:rsid w:val="007256EF"/>
    <w:rsid w:val="00725BE9"/>
    <w:rsid w:val="00725CAC"/>
    <w:rsid w:val="00726058"/>
    <w:rsid w:val="00726105"/>
    <w:rsid w:val="00727BB0"/>
    <w:rsid w:val="007300B5"/>
    <w:rsid w:val="0073041E"/>
    <w:rsid w:val="00730DA3"/>
    <w:rsid w:val="0073128D"/>
    <w:rsid w:val="00731FE6"/>
    <w:rsid w:val="00732689"/>
    <w:rsid w:val="007328B1"/>
    <w:rsid w:val="00732A95"/>
    <w:rsid w:val="00732C38"/>
    <w:rsid w:val="00732C94"/>
    <w:rsid w:val="00733785"/>
    <w:rsid w:val="007337D8"/>
    <w:rsid w:val="00733A58"/>
    <w:rsid w:val="00734010"/>
    <w:rsid w:val="007343B9"/>
    <w:rsid w:val="00736392"/>
    <w:rsid w:val="007370A9"/>
    <w:rsid w:val="007373E6"/>
    <w:rsid w:val="007406C5"/>
    <w:rsid w:val="00740C4D"/>
    <w:rsid w:val="00740DAC"/>
    <w:rsid w:val="007417D4"/>
    <w:rsid w:val="00741CEA"/>
    <w:rsid w:val="00742DD7"/>
    <w:rsid w:val="00742FCA"/>
    <w:rsid w:val="0074405A"/>
    <w:rsid w:val="00745419"/>
    <w:rsid w:val="00745967"/>
    <w:rsid w:val="00745996"/>
    <w:rsid w:val="00745C6B"/>
    <w:rsid w:val="0074639D"/>
    <w:rsid w:val="0074657E"/>
    <w:rsid w:val="00746C6B"/>
    <w:rsid w:val="00750110"/>
    <w:rsid w:val="007525B6"/>
    <w:rsid w:val="00752797"/>
    <w:rsid w:val="00753125"/>
    <w:rsid w:val="007551D8"/>
    <w:rsid w:val="00755B88"/>
    <w:rsid w:val="007600EA"/>
    <w:rsid w:val="00760A31"/>
    <w:rsid w:val="00760C95"/>
    <w:rsid w:val="00760F68"/>
    <w:rsid w:val="007620B7"/>
    <w:rsid w:val="007641E9"/>
    <w:rsid w:val="007667DC"/>
    <w:rsid w:val="00766B8A"/>
    <w:rsid w:val="007674CD"/>
    <w:rsid w:val="007750D2"/>
    <w:rsid w:val="007755FE"/>
    <w:rsid w:val="00775809"/>
    <w:rsid w:val="007759C4"/>
    <w:rsid w:val="007769DD"/>
    <w:rsid w:val="0077704C"/>
    <w:rsid w:val="0077706C"/>
    <w:rsid w:val="00777587"/>
    <w:rsid w:val="00780168"/>
    <w:rsid w:val="00780F80"/>
    <w:rsid w:val="007824BF"/>
    <w:rsid w:val="00782590"/>
    <w:rsid w:val="007826B5"/>
    <w:rsid w:val="007831E8"/>
    <w:rsid w:val="0078322B"/>
    <w:rsid w:val="00783F2C"/>
    <w:rsid w:val="00785E12"/>
    <w:rsid w:val="00786525"/>
    <w:rsid w:val="0078653B"/>
    <w:rsid w:val="00786E8D"/>
    <w:rsid w:val="0078799C"/>
    <w:rsid w:val="00787F5C"/>
    <w:rsid w:val="00790A99"/>
    <w:rsid w:val="00790E9A"/>
    <w:rsid w:val="00791FCD"/>
    <w:rsid w:val="00792E94"/>
    <w:rsid w:val="007932E6"/>
    <w:rsid w:val="007A1202"/>
    <w:rsid w:val="007A13D1"/>
    <w:rsid w:val="007A144B"/>
    <w:rsid w:val="007A2680"/>
    <w:rsid w:val="007A34F3"/>
    <w:rsid w:val="007A3C23"/>
    <w:rsid w:val="007A3EA4"/>
    <w:rsid w:val="007A41EA"/>
    <w:rsid w:val="007A44D1"/>
    <w:rsid w:val="007A56CA"/>
    <w:rsid w:val="007A5F12"/>
    <w:rsid w:val="007B03C1"/>
    <w:rsid w:val="007B14EF"/>
    <w:rsid w:val="007B2EDB"/>
    <w:rsid w:val="007B32B2"/>
    <w:rsid w:val="007B478A"/>
    <w:rsid w:val="007B5046"/>
    <w:rsid w:val="007B6467"/>
    <w:rsid w:val="007B65E2"/>
    <w:rsid w:val="007B6D26"/>
    <w:rsid w:val="007B6D78"/>
    <w:rsid w:val="007C0967"/>
    <w:rsid w:val="007C14F1"/>
    <w:rsid w:val="007C20DB"/>
    <w:rsid w:val="007C23F3"/>
    <w:rsid w:val="007C313F"/>
    <w:rsid w:val="007C35CD"/>
    <w:rsid w:val="007C36FC"/>
    <w:rsid w:val="007C497C"/>
    <w:rsid w:val="007D0993"/>
    <w:rsid w:val="007D0D04"/>
    <w:rsid w:val="007D155F"/>
    <w:rsid w:val="007D35AC"/>
    <w:rsid w:val="007D4A6C"/>
    <w:rsid w:val="007D5548"/>
    <w:rsid w:val="007D5BF7"/>
    <w:rsid w:val="007D619F"/>
    <w:rsid w:val="007D6A2F"/>
    <w:rsid w:val="007D7093"/>
    <w:rsid w:val="007D7406"/>
    <w:rsid w:val="007E0356"/>
    <w:rsid w:val="007E0AFF"/>
    <w:rsid w:val="007E13D1"/>
    <w:rsid w:val="007E1962"/>
    <w:rsid w:val="007E2649"/>
    <w:rsid w:val="007E2D60"/>
    <w:rsid w:val="007E315F"/>
    <w:rsid w:val="007E33FC"/>
    <w:rsid w:val="007E63D9"/>
    <w:rsid w:val="007E678C"/>
    <w:rsid w:val="007E68FB"/>
    <w:rsid w:val="007E69EC"/>
    <w:rsid w:val="007F36C1"/>
    <w:rsid w:val="007F3F61"/>
    <w:rsid w:val="007F5579"/>
    <w:rsid w:val="007F5DEB"/>
    <w:rsid w:val="007F62D7"/>
    <w:rsid w:val="007F6380"/>
    <w:rsid w:val="007F653A"/>
    <w:rsid w:val="0080068C"/>
    <w:rsid w:val="0080101A"/>
    <w:rsid w:val="00801D87"/>
    <w:rsid w:val="008024F0"/>
    <w:rsid w:val="00802F0B"/>
    <w:rsid w:val="008034C9"/>
    <w:rsid w:val="00804251"/>
    <w:rsid w:val="00804563"/>
    <w:rsid w:val="00805A04"/>
    <w:rsid w:val="00807F41"/>
    <w:rsid w:val="00810580"/>
    <w:rsid w:val="008108A3"/>
    <w:rsid w:val="0081228A"/>
    <w:rsid w:val="008122AB"/>
    <w:rsid w:val="00812FD6"/>
    <w:rsid w:val="00814685"/>
    <w:rsid w:val="00815C7A"/>
    <w:rsid w:val="00820437"/>
    <w:rsid w:val="00820C9E"/>
    <w:rsid w:val="00822901"/>
    <w:rsid w:val="00822E31"/>
    <w:rsid w:val="008237E6"/>
    <w:rsid w:val="0082428D"/>
    <w:rsid w:val="00825ACA"/>
    <w:rsid w:val="0082729B"/>
    <w:rsid w:val="00832A43"/>
    <w:rsid w:val="008338D7"/>
    <w:rsid w:val="00833A66"/>
    <w:rsid w:val="0083403B"/>
    <w:rsid w:val="00834575"/>
    <w:rsid w:val="00836F47"/>
    <w:rsid w:val="00837061"/>
    <w:rsid w:val="008403DB"/>
    <w:rsid w:val="0084228B"/>
    <w:rsid w:val="008435CE"/>
    <w:rsid w:val="00843F7D"/>
    <w:rsid w:val="00844631"/>
    <w:rsid w:val="0084566D"/>
    <w:rsid w:val="00845DF7"/>
    <w:rsid w:val="00846C79"/>
    <w:rsid w:val="00846D1A"/>
    <w:rsid w:val="008474B9"/>
    <w:rsid w:val="00851353"/>
    <w:rsid w:val="008519A7"/>
    <w:rsid w:val="00851AC0"/>
    <w:rsid w:val="0085377D"/>
    <w:rsid w:val="00853DA7"/>
    <w:rsid w:val="008560DD"/>
    <w:rsid w:val="0085616C"/>
    <w:rsid w:val="00860041"/>
    <w:rsid w:val="008604E0"/>
    <w:rsid w:val="00862D94"/>
    <w:rsid w:val="00863181"/>
    <w:rsid w:val="00863652"/>
    <w:rsid w:val="00863BAF"/>
    <w:rsid w:val="00863D4D"/>
    <w:rsid w:val="00864087"/>
    <w:rsid w:val="00864295"/>
    <w:rsid w:val="00864A7F"/>
    <w:rsid w:val="008652E5"/>
    <w:rsid w:val="00865E28"/>
    <w:rsid w:val="0086645D"/>
    <w:rsid w:val="0086699B"/>
    <w:rsid w:val="00866CD5"/>
    <w:rsid w:val="008678F1"/>
    <w:rsid w:val="008704B2"/>
    <w:rsid w:val="00871F7A"/>
    <w:rsid w:val="00872226"/>
    <w:rsid w:val="0087233F"/>
    <w:rsid w:val="00872B20"/>
    <w:rsid w:val="008732BC"/>
    <w:rsid w:val="008733DD"/>
    <w:rsid w:val="008747F0"/>
    <w:rsid w:val="00875B73"/>
    <w:rsid w:val="00875EB1"/>
    <w:rsid w:val="00876199"/>
    <w:rsid w:val="008763E9"/>
    <w:rsid w:val="00877829"/>
    <w:rsid w:val="00877D0E"/>
    <w:rsid w:val="008810F8"/>
    <w:rsid w:val="008819FE"/>
    <w:rsid w:val="00883D0A"/>
    <w:rsid w:val="008843B6"/>
    <w:rsid w:val="0088520C"/>
    <w:rsid w:val="00885631"/>
    <w:rsid w:val="00885DDA"/>
    <w:rsid w:val="00886235"/>
    <w:rsid w:val="00886CDD"/>
    <w:rsid w:val="00887663"/>
    <w:rsid w:val="00892E66"/>
    <w:rsid w:val="008930D7"/>
    <w:rsid w:val="00893A97"/>
    <w:rsid w:val="00893F8E"/>
    <w:rsid w:val="00896286"/>
    <w:rsid w:val="00896E17"/>
    <w:rsid w:val="00897473"/>
    <w:rsid w:val="008A0653"/>
    <w:rsid w:val="008A0708"/>
    <w:rsid w:val="008A0F57"/>
    <w:rsid w:val="008A3A8B"/>
    <w:rsid w:val="008A44A8"/>
    <w:rsid w:val="008A5EBF"/>
    <w:rsid w:val="008A700C"/>
    <w:rsid w:val="008A7473"/>
    <w:rsid w:val="008B25AF"/>
    <w:rsid w:val="008B4BDB"/>
    <w:rsid w:val="008B4BF4"/>
    <w:rsid w:val="008B6464"/>
    <w:rsid w:val="008B701E"/>
    <w:rsid w:val="008C0D20"/>
    <w:rsid w:val="008C14D9"/>
    <w:rsid w:val="008C2AE7"/>
    <w:rsid w:val="008C2D9D"/>
    <w:rsid w:val="008C345D"/>
    <w:rsid w:val="008C40F5"/>
    <w:rsid w:val="008C4467"/>
    <w:rsid w:val="008C4643"/>
    <w:rsid w:val="008C4D1F"/>
    <w:rsid w:val="008C50BA"/>
    <w:rsid w:val="008C5E99"/>
    <w:rsid w:val="008C62D0"/>
    <w:rsid w:val="008C7144"/>
    <w:rsid w:val="008C71C4"/>
    <w:rsid w:val="008C7CEC"/>
    <w:rsid w:val="008D0DF9"/>
    <w:rsid w:val="008D4733"/>
    <w:rsid w:val="008D4FAD"/>
    <w:rsid w:val="008D5AA9"/>
    <w:rsid w:val="008D6EFF"/>
    <w:rsid w:val="008E0157"/>
    <w:rsid w:val="008E0A2C"/>
    <w:rsid w:val="008E1158"/>
    <w:rsid w:val="008E1EA4"/>
    <w:rsid w:val="008E32AE"/>
    <w:rsid w:val="008E4120"/>
    <w:rsid w:val="008E4A0F"/>
    <w:rsid w:val="008E5A56"/>
    <w:rsid w:val="008E6DF6"/>
    <w:rsid w:val="008E7341"/>
    <w:rsid w:val="008F0D78"/>
    <w:rsid w:val="008F0E21"/>
    <w:rsid w:val="008F1132"/>
    <w:rsid w:val="008F21D8"/>
    <w:rsid w:val="008F2D6A"/>
    <w:rsid w:val="008F3669"/>
    <w:rsid w:val="008F5433"/>
    <w:rsid w:val="008F54A8"/>
    <w:rsid w:val="008F66AB"/>
    <w:rsid w:val="008F6B48"/>
    <w:rsid w:val="008F7202"/>
    <w:rsid w:val="008F7992"/>
    <w:rsid w:val="008F7C6D"/>
    <w:rsid w:val="009014FB"/>
    <w:rsid w:val="00901576"/>
    <w:rsid w:val="00902504"/>
    <w:rsid w:val="00902783"/>
    <w:rsid w:val="00902AEA"/>
    <w:rsid w:val="00903380"/>
    <w:rsid w:val="00904568"/>
    <w:rsid w:val="009050F4"/>
    <w:rsid w:val="009051A0"/>
    <w:rsid w:val="00905953"/>
    <w:rsid w:val="009076B7"/>
    <w:rsid w:val="00907808"/>
    <w:rsid w:val="009103C8"/>
    <w:rsid w:val="00910A71"/>
    <w:rsid w:val="0091124B"/>
    <w:rsid w:val="00911433"/>
    <w:rsid w:val="009115DC"/>
    <w:rsid w:val="00913982"/>
    <w:rsid w:val="00915C32"/>
    <w:rsid w:val="009166EE"/>
    <w:rsid w:val="00916852"/>
    <w:rsid w:val="00916943"/>
    <w:rsid w:val="009172A6"/>
    <w:rsid w:val="00920D58"/>
    <w:rsid w:val="00922AA6"/>
    <w:rsid w:val="00922CE0"/>
    <w:rsid w:val="00923E91"/>
    <w:rsid w:val="00925B6C"/>
    <w:rsid w:val="00926469"/>
    <w:rsid w:val="00926C11"/>
    <w:rsid w:val="009319E7"/>
    <w:rsid w:val="00932267"/>
    <w:rsid w:val="00932569"/>
    <w:rsid w:val="00932A71"/>
    <w:rsid w:val="00932AB0"/>
    <w:rsid w:val="009330E8"/>
    <w:rsid w:val="0093351A"/>
    <w:rsid w:val="00934214"/>
    <w:rsid w:val="00934253"/>
    <w:rsid w:val="009346E8"/>
    <w:rsid w:val="0093514E"/>
    <w:rsid w:val="00935B3D"/>
    <w:rsid w:val="009368E5"/>
    <w:rsid w:val="0093695B"/>
    <w:rsid w:val="00937172"/>
    <w:rsid w:val="00944888"/>
    <w:rsid w:val="00944EBF"/>
    <w:rsid w:val="00945557"/>
    <w:rsid w:val="00945EFC"/>
    <w:rsid w:val="00950AB2"/>
    <w:rsid w:val="00952B3F"/>
    <w:rsid w:val="00952FD8"/>
    <w:rsid w:val="0095320D"/>
    <w:rsid w:val="00953C27"/>
    <w:rsid w:val="009546B1"/>
    <w:rsid w:val="0095577E"/>
    <w:rsid w:val="009570BC"/>
    <w:rsid w:val="0095712F"/>
    <w:rsid w:val="00957E84"/>
    <w:rsid w:val="00960B81"/>
    <w:rsid w:val="00960D80"/>
    <w:rsid w:val="00963321"/>
    <w:rsid w:val="009633CD"/>
    <w:rsid w:val="00964994"/>
    <w:rsid w:val="009651D2"/>
    <w:rsid w:val="00966E9D"/>
    <w:rsid w:val="00966ECF"/>
    <w:rsid w:val="00966F05"/>
    <w:rsid w:val="00967BEB"/>
    <w:rsid w:val="00970580"/>
    <w:rsid w:val="0097074A"/>
    <w:rsid w:val="00971944"/>
    <w:rsid w:val="0097195C"/>
    <w:rsid w:val="00972080"/>
    <w:rsid w:val="00973C8C"/>
    <w:rsid w:val="00974414"/>
    <w:rsid w:val="00974972"/>
    <w:rsid w:val="00974A8D"/>
    <w:rsid w:val="009759BF"/>
    <w:rsid w:val="00976584"/>
    <w:rsid w:val="00976B54"/>
    <w:rsid w:val="00977A87"/>
    <w:rsid w:val="00980B67"/>
    <w:rsid w:val="009813F2"/>
    <w:rsid w:val="00981C66"/>
    <w:rsid w:val="00983050"/>
    <w:rsid w:val="00984298"/>
    <w:rsid w:val="0098497D"/>
    <w:rsid w:val="00984DF1"/>
    <w:rsid w:val="0098644D"/>
    <w:rsid w:val="00987064"/>
    <w:rsid w:val="009877F1"/>
    <w:rsid w:val="009878D6"/>
    <w:rsid w:val="00987E24"/>
    <w:rsid w:val="00987FB4"/>
    <w:rsid w:val="00990027"/>
    <w:rsid w:val="00990797"/>
    <w:rsid w:val="00991337"/>
    <w:rsid w:val="0099198A"/>
    <w:rsid w:val="00993251"/>
    <w:rsid w:val="00994907"/>
    <w:rsid w:val="00994BB7"/>
    <w:rsid w:val="00995021"/>
    <w:rsid w:val="00995A81"/>
    <w:rsid w:val="0099648A"/>
    <w:rsid w:val="00996690"/>
    <w:rsid w:val="00996F8A"/>
    <w:rsid w:val="00997D75"/>
    <w:rsid w:val="009A0F75"/>
    <w:rsid w:val="009A2FDC"/>
    <w:rsid w:val="009A34A9"/>
    <w:rsid w:val="009A3E05"/>
    <w:rsid w:val="009A3FFC"/>
    <w:rsid w:val="009A4A45"/>
    <w:rsid w:val="009A4CBC"/>
    <w:rsid w:val="009A5428"/>
    <w:rsid w:val="009A653D"/>
    <w:rsid w:val="009A694B"/>
    <w:rsid w:val="009A784A"/>
    <w:rsid w:val="009A7989"/>
    <w:rsid w:val="009B003A"/>
    <w:rsid w:val="009B185E"/>
    <w:rsid w:val="009B2517"/>
    <w:rsid w:val="009B2D76"/>
    <w:rsid w:val="009B3641"/>
    <w:rsid w:val="009B3FC5"/>
    <w:rsid w:val="009B4C4A"/>
    <w:rsid w:val="009B4D1B"/>
    <w:rsid w:val="009B5510"/>
    <w:rsid w:val="009B73B2"/>
    <w:rsid w:val="009B7A0B"/>
    <w:rsid w:val="009B7B14"/>
    <w:rsid w:val="009B7C56"/>
    <w:rsid w:val="009B7F66"/>
    <w:rsid w:val="009C0029"/>
    <w:rsid w:val="009C0963"/>
    <w:rsid w:val="009C1253"/>
    <w:rsid w:val="009C2D64"/>
    <w:rsid w:val="009C4612"/>
    <w:rsid w:val="009C46DF"/>
    <w:rsid w:val="009C473C"/>
    <w:rsid w:val="009C4EA3"/>
    <w:rsid w:val="009C5CAC"/>
    <w:rsid w:val="009C6453"/>
    <w:rsid w:val="009D04D0"/>
    <w:rsid w:val="009D1DCD"/>
    <w:rsid w:val="009D29D8"/>
    <w:rsid w:val="009D3909"/>
    <w:rsid w:val="009D3EBB"/>
    <w:rsid w:val="009D407D"/>
    <w:rsid w:val="009D4F6C"/>
    <w:rsid w:val="009D605F"/>
    <w:rsid w:val="009D63BD"/>
    <w:rsid w:val="009D6ACD"/>
    <w:rsid w:val="009D6B74"/>
    <w:rsid w:val="009D7E54"/>
    <w:rsid w:val="009E11C3"/>
    <w:rsid w:val="009E11CD"/>
    <w:rsid w:val="009E1247"/>
    <w:rsid w:val="009E2A21"/>
    <w:rsid w:val="009E32D2"/>
    <w:rsid w:val="009E3844"/>
    <w:rsid w:val="009E557D"/>
    <w:rsid w:val="009E5F81"/>
    <w:rsid w:val="009E65FA"/>
    <w:rsid w:val="009E74A0"/>
    <w:rsid w:val="009F096E"/>
    <w:rsid w:val="009F1EC4"/>
    <w:rsid w:val="009F3A43"/>
    <w:rsid w:val="009F469E"/>
    <w:rsid w:val="009F4A44"/>
    <w:rsid w:val="009F55E6"/>
    <w:rsid w:val="009F65D5"/>
    <w:rsid w:val="009F6720"/>
    <w:rsid w:val="00A00F8D"/>
    <w:rsid w:val="00A018F7"/>
    <w:rsid w:val="00A01BF1"/>
    <w:rsid w:val="00A02433"/>
    <w:rsid w:val="00A02708"/>
    <w:rsid w:val="00A031A8"/>
    <w:rsid w:val="00A04149"/>
    <w:rsid w:val="00A0419A"/>
    <w:rsid w:val="00A06711"/>
    <w:rsid w:val="00A0696E"/>
    <w:rsid w:val="00A1092A"/>
    <w:rsid w:val="00A10A52"/>
    <w:rsid w:val="00A117CE"/>
    <w:rsid w:val="00A11D49"/>
    <w:rsid w:val="00A1276E"/>
    <w:rsid w:val="00A139B2"/>
    <w:rsid w:val="00A139E8"/>
    <w:rsid w:val="00A13E98"/>
    <w:rsid w:val="00A14243"/>
    <w:rsid w:val="00A15FEF"/>
    <w:rsid w:val="00A170C5"/>
    <w:rsid w:val="00A17E3B"/>
    <w:rsid w:val="00A20243"/>
    <w:rsid w:val="00A20551"/>
    <w:rsid w:val="00A214AF"/>
    <w:rsid w:val="00A21A9B"/>
    <w:rsid w:val="00A21DAC"/>
    <w:rsid w:val="00A22427"/>
    <w:rsid w:val="00A2287E"/>
    <w:rsid w:val="00A233CE"/>
    <w:rsid w:val="00A2424E"/>
    <w:rsid w:val="00A249FD"/>
    <w:rsid w:val="00A24D33"/>
    <w:rsid w:val="00A25BF5"/>
    <w:rsid w:val="00A26A9E"/>
    <w:rsid w:val="00A27430"/>
    <w:rsid w:val="00A27AD9"/>
    <w:rsid w:val="00A300E4"/>
    <w:rsid w:val="00A3066A"/>
    <w:rsid w:val="00A30E64"/>
    <w:rsid w:val="00A34D45"/>
    <w:rsid w:val="00A35CD4"/>
    <w:rsid w:val="00A369EE"/>
    <w:rsid w:val="00A37D6A"/>
    <w:rsid w:val="00A37F43"/>
    <w:rsid w:val="00A41F21"/>
    <w:rsid w:val="00A42365"/>
    <w:rsid w:val="00A42DD1"/>
    <w:rsid w:val="00A44169"/>
    <w:rsid w:val="00A4460E"/>
    <w:rsid w:val="00A44784"/>
    <w:rsid w:val="00A447BF"/>
    <w:rsid w:val="00A4631A"/>
    <w:rsid w:val="00A4640C"/>
    <w:rsid w:val="00A47AFD"/>
    <w:rsid w:val="00A5006B"/>
    <w:rsid w:val="00A51C4D"/>
    <w:rsid w:val="00A51F89"/>
    <w:rsid w:val="00A52A23"/>
    <w:rsid w:val="00A54069"/>
    <w:rsid w:val="00A5421C"/>
    <w:rsid w:val="00A5506C"/>
    <w:rsid w:val="00A55C15"/>
    <w:rsid w:val="00A55F65"/>
    <w:rsid w:val="00A57067"/>
    <w:rsid w:val="00A60D8E"/>
    <w:rsid w:val="00A610DF"/>
    <w:rsid w:val="00A61446"/>
    <w:rsid w:val="00A614A3"/>
    <w:rsid w:val="00A637FC"/>
    <w:rsid w:val="00A6650D"/>
    <w:rsid w:val="00A66CBA"/>
    <w:rsid w:val="00A6719F"/>
    <w:rsid w:val="00A70217"/>
    <w:rsid w:val="00A7072A"/>
    <w:rsid w:val="00A727B2"/>
    <w:rsid w:val="00A7300A"/>
    <w:rsid w:val="00A74DC0"/>
    <w:rsid w:val="00A75181"/>
    <w:rsid w:val="00A75A11"/>
    <w:rsid w:val="00A75E50"/>
    <w:rsid w:val="00A764B4"/>
    <w:rsid w:val="00A76CAB"/>
    <w:rsid w:val="00A81F51"/>
    <w:rsid w:val="00A8313D"/>
    <w:rsid w:val="00A833B3"/>
    <w:rsid w:val="00A834B6"/>
    <w:rsid w:val="00A83748"/>
    <w:rsid w:val="00A8464B"/>
    <w:rsid w:val="00A8507B"/>
    <w:rsid w:val="00A85E26"/>
    <w:rsid w:val="00A87133"/>
    <w:rsid w:val="00A87622"/>
    <w:rsid w:val="00A92639"/>
    <w:rsid w:val="00A94084"/>
    <w:rsid w:val="00A94CA0"/>
    <w:rsid w:val="00A9549F"/>
    <w:rsid w:val="00A958EB"/>
    <w:rsid w:val="00A965E3"/>
    <w:rsid w:val="00A97A64"/>
    <w:rsid w:val="00AA0D51"/>
    <w:rsid w:val="00AA0DC6"/>
    <w:rsid w:val="00AA2D95"/>
    <w:rsid w:val="00AA6017"/>
    <w:rsid w:val="00AB0DCC"/>
    <w:rsid w:val="00AB184B"/>
    <w:rsid w:val="00AB4040"/>
    <w:rsid w:val="00AB5B79"/>
    <w:rsid w:val="00AB74B9"/>
    <w:rsid w:val="00AB7ECF"/>
    <w:rsid w:val="00AC0820"/>
    <w:rsid w:val="00AC0E1B"/>
    <w:rsid w:val="00AC11E5"/>
    <w:rsid w:val="00AC24D2"/>
    <w:rsid w:val="00AC2EB3"/>
    <w:rsid w:val="00AC4390"/>
    <w:rsid w:val="00AC6508"/>
    <w:rsid w:val="00AC75DE"/>
    <w:rsid w:val="00AC77A8"/>
    <w:rsid w:val="00AD03D1"/>
    <w:rsid w:val="00AD0555"/>
    <w:rsid w:val="00AD05A8"/>
    <w:rsid w:val="00AD09C7"/>
    <w:rsid w:val="00AD0F15"/>
    <w:rsid w:val="00AD186C"/>
    <w:rsid w:val="00AD2E5A"/>
    <w:rsid w:val="00AD3A98"/>
    <w:rsid w:val="00AD3B99"/>
    <w:rsid w:val="00AD544F"/>
    <w:rsid w:val="00AD5ECF"/>
    <w:rsid w:val="00AD7546"/>
    <w:rsid w:val="00AD7B6A"/>
    <w:rsid w:val="00AE0064"/>
    <w:rsid w:val="00AE0A8E"/>
    <w:rsid w:val="00AE0D12"/>
    <w:rsid w:val="00AE15D3"/>
    <w:rsid w:val="00AE241A"/>
    <w:rsid w:val="00AE3F0D"/>
    <w:rsid w:val="00AE5A2C"/>
    <w:rsid w:val="00AE5BA7"/>
    <w:rsid w:val="00AE660C"/>
    <w:rsid w:val="00AE692A"/>
    <w:rsid w:val="00AF13A6"/>
    <w:rsid w:val="00AF2EEF"/>
    <w:rsid w:val="00AF46EF"/>
    <w:rsid w:val="00AF5AAF"/>
    <w:rsid w:val="00B0014D"/>
    <w:rsid w:val="00B047E1"/>
    <w:rsid w:val="00B058F2"/>
    <w:rsid w:val="00B05A76"/>
    <w:rsid w:val="00B066F9"/>
    <w:rsid w:val="00B107FA"/>
    <w:rsid w:val="00B10AC0"/>
    <w:rsid w:val="00B11CA8"/>
    <w:rsid w:val="00B11FDB"/>
    <w:rsid w:val="00B125B4"/>
    <w:rsid w:val="00B135C5"/>
    <w:rsid w:val="00B146F2"/>
    <w:rsid w:val="00B14D94"/>
    <w:rsid w:val="00B15287"/>
    <w:rsid w:val="00B163FF"/>
    <w:rsid w:val="00B164CC"/>
    <w:rsid w:val="00B1682F"/>
    <w:rsid w:val="00B172F3"/>
    <w:rsid w:val="00B208BD"/>
    <w:rsid w:val="00B2100C"/>
    <w:rsid w:val="00B21404"/>
    <w:rsid w:val="00B2189D"/>
    <w:rsid w:val="00B22447"/>
    <w:rsid w:val="00B23257"/>
    <w:rsid w:val="00B2327C"/>
    <w:rsid w:val="00B263F5"/>
    <w:rsid w:val="00B27570"/>
    <w:rsid w:val="00B30DBF"/>
    <w:rsid w:val="00B30F59"/>
    <w:rsid w:val="00B314FF"/>
    <w:rsid w:val="00B32806"/>
    <w:rsid w:val="00B3436C"/>
    <w:rsid w:val="00B34D3E"/>
    <w:rsid w:val="00B34DE1"/>
    <w:rsid w:val="00B35966"/>
    <w:rsid w:val="00B35F26"/>
    <w:rsid w:val="00B36127"/>
    <w:rsid w:val="00B36CE1"/>
    <w:rsid w:val="00B36CF8"/>
    <w:rsid w:val="00B40616"/>
    <w:rsid w:val="00B41782"/>
    <w:rsid w:val="00B41991"/>
    <w:rsid w:val="00B41F6F"/>
    <w:rsid w:val="00B42413"/>
    <w:rsid w:val="00B43D40"/>
    <w:rsid w:val="00B44244"/>
    <w:rsid w:val="00B4569B"/>
    <w:rsid w:val="00B47C16"/>
    <w:rsid w:val="00B5048B"/>
    <w:rsid w:val="00B5190E"/>
    <w:rsid w:val="00B5242B"/>
    <w:rsid w:val="00B525D8"/>
    <w:rsid w:val="00B52FE3"/>
    <w:rsid w:val="00B54944"/>
    <w:rsid w:val="00B54B9E"/>
    <w:rsid w:val="00B54BAE"/>
    <w:rsid w:val="00B552A7"/>
    <w:rsid w:val="00B55CB3"/>
    <w:rsid w:val="00B5620A"/>
    <w:rsid w:val="00B5722F"/>
    <w:rsid w:val="00B57B21"/>
    <w:rsid w:val="00B60EDD"/>
    <w:rsid w:val="00B62C23"/>
    <w:rsid w:val="00B62E0F"/>
    <w:rsid w:val="00B635BA"/>
    <w:rsid w:val="00B63AA4"/>
    <w:rsid w:val="00B647C3"/>
    <w:rsid w:val="00B65396"/>
    <w:rsid w:val="00B65CBD"/>
    <w:rsid w:val="00B661B0"/>
    <w:rsid w:val="00B66C0C"/>
    <w:rsid w:val="00B67ABD"/>
    <w:rsid w:val="00B70E25"/>
    <w:rsid w:val="00B71512"/>
    <w:rsid w:val="00B73047"/>
    <w:rsid w:val="00B739DE"/>
    <w:rsid w:val="00B74F30"/>
    <w:rsid w:val="00B759CA"/>
    <w:rsid w:val="00B75C56"/>
    <w:rsid w:val="00B76256"/>
    <w:rsid w:val="00B762B3"/>
    <w:rsid w:val="00B76425"/>
    <w:rsid w:val="00B76534"/>
    <w:rsid w:val="00B76B8C"/>
    <w:rsid w:val="00B76EC5"/>
    <w:rsid w:val="00B80974"/>
    <w:rsid w:val="00B819AA"/>
    <w:rsid w:val="00B81AE6"/>
    <w:rsid w:val="00B82194"/>
    <w:rsid w:val="00B827B8"/>
    <w:rsid w:val="00B82A9E"/>
    <w:rsid w:val="00B82D67"/>
    <w:rsid w:val="00B833CD"/>
    <w:rsid w:val="00B8395E"/>
    <w:rsid w:val="00B840C6"/>
    <w:rsid w:val="00B85763"/>
    <w:rsid w:val="00B85E72"/>
    <w:rsid w:val="00B86979"/>
    <w:rsid w:val="00B91587"/>
    <w:rsid w:val="00B925DF"/>
    <w:rsid w:val="00B93A9F"/>
    <w:rsid w:val="00B93B94"/>
    <w:rsid w:val="00B95303"/>
    <w:rsid w:val="00B95C20"/>
    <w:rsid w:val="00B95CA3"/>
    <w:rsid w:val="00BA0CCA"/>
    <w:rsid w:val="00BA17D2"/>
    <w:rsid w:val="00BA2EF4"/>
    <w:rsid w:val="00BA384F"/>
    <w:rsid w:val="00BA4CBC"/>
    <w:rsid w:val="00BA5AA2"/>
    <w:rsid w:val="00BA6823"/>
    <w:rsid w:val="00BA7FA1"/>
    <w:rsid w:val="00BB0815"/>
    <w:rsid w:val="00BB1C43"/>
    <w:rsid w:val="00BB3366"/>
    <w:rsid w:val="00BB39C8"/>
    <w:rsid w:val="00BB3A8F"/>
    <w:rsid w:val="00BB40C9"/>
    <w:rsid w:val="00BB5054"/>
    <w:rsid w:val="00BB5214"/>
    <w:rsid w:val="00BB5351"/>
    <w:rsid w:val="00BC08E8"/>
    <w:rsid w:val="00BC1854"/>
    <w:rsid w:val="00BC1904"/>
    <w:rsid w:val="00BC2138"/>
    <w:rsid w:val="00BC22C8"/>
    <w:rsid w:val="00BC2383"/>
    <w:rsid w:val="00BC2C1B"/>
    <w:rsid w:val="00BC5D1D"/>
    <w:rsid w:val="00BC6DBC"/>
    <w:rsid w:val="00BC7822"/>
    <w:rsid w:val="00BC7DD5"/>
    <w:rsid w:val="00BD0A34"/>
    <w:rsid w:val="00BD230D"/>
    <w:rsid w:val="00BD2EE9"/>
    <w:rsid w:val="00BD3A74"/>
    <w:rsid w:val="00BD44E9"/>
    <w:rsid w:val="00BD4C48"/>
    <w:rsid w:val="00BD4D3F"/>
    <w:rsid w:val="00BD5797"/>
    <w:rsid w:val="00BD641B"/>
    <w:rsid w:val="00BD6D28"/>
    <w:rsid w:val="00BD6E12"/>
    <w:rsid w:val="00BE168B"/>
    <w:rsid w:val="00BE2F1E"/>
    <w:rsid w:val="00BE31EF"/>
    <w:rsid w:val="00BE380A"/>
    <w:rsid w:val="00BE432A"/>
    <w:rsid w:val="00BE4628"/>
    <w:rsid w:val="00BE4E71"/>
    <w:rsid w:val="00BE5504"/>
    <w:rsid w:val="00BE7ED5"/>
    <w:rsid w:val="00BF0A2C"/>
    <w:rsid w:val="00BF1C05"/>
    <w:rsid w:val="00BF2921"/>
    <w:rsid w:val="00BF325E"/>
    <w:rsid w:val="00BF35ED"/>
    <w:rsid w:val="00BF43FA"/>
    <w:rsid w:val="00BF5683"/>
    <w:rsid w:val="00BF58F1"/>
    <w:rsid w:val="00BF68A1"/>
    <w:rsid w:val="00BF6BE0"/>
    <w:rsid w:val="00BF6FC7"/>
    <w:rsid w:val="00BF70EE"/>
    <w:rsid w:val="00BF7654"/>
    <w:rsid w:val="00BF7EA6"/>
    <w:rsid w:val="00C00899"/>
    <w:rsid w:val="00C010DE"/>
    <w:rsid w:val="00C01451"/>
    <w:rsid w:val="00C03540"/>
    <w:rsid w:val="00C042F4"/>
    <w:rsid w:val="00C04495"/>
    <w:rsid w:val="00C0559C"/>
    <w:rsid w:val="00C076F0"/>
    <w:rsid w:val="00C0798D"/>
    <w:rsid w:val="00C104C7"/>
    <w:rsid w:val="00C109A6"/>
    <w:rsid w:val="00C11559"/>
    <w:rsid w:val="00C11F19"/>
    <w:rsid w:val="00C11F2E"/>
    <w:rsid w:val="00C12F01"/>
    <w:rsid w:val="00C1343E"/>
    <w:rsid w:val="00C138AA"/>
    <w:rsid w:val="00C14DC8"/>
    <w:rsid w:val="00C16B7E"/>
    <w:rsid w:val="00C17181"/>
    <w:rsid w:val="00C20C43"/>
    <w:rsid w:val="00C22A1C"/>
    <w:rsid w:val="00C23D1C"/>
    <w:rsid w:val="00C23DE9"/>
    <w:rsid w:val="00C24C56"/>
    <w:rsid w:val="00C260E9"/>
    <w:rsid w:val="00C261B3"/>
    <w:rsid w:val="00C270F6"/>
    <w:rsid w:val="00C30B91"/>
    <w:rsid w:val="00C31CC3"/>
    <w:rsid w:val="00C3223C"/>
    <w:rsid w:val="00C3334F"/>
    <w:rsid w:val="00C33824"/>
    <w:rsid w:val="00C3500B"/>
    <w:rsid w:val="00C369C3"/>
    <w:rsid w:val="00C40542"/>
    <w:rsid w:val="00C40B9A"/>
    <w:rsid w:val="00C423E9"/>
    <w:rsid w:val="00C4303A"/>
    <w:rsid w:val="00C435DD"/>
    <w:rsid w:val="00C45B34"/>
    <w:rsid w:val="00C45B5B"/>
    <w:rsid w:val="00C470AC"/>
    <w:rsid w:val="00C511BA"/>
    <w:rsid w:val="00C51B6B"/>
    <w:rsid w:val="00C521C3"/>
    <w:rsid w:val="00C52203"/>
    <w:rsid w:val="00C53124"/>
    <w:rsid w:val="00C53B5D"/>
    <w:rsid w:val="00C55B49"/>
    <w:rsid w:val="00C55E44"/>
    <w:rsid w:val="00C563AB"/>
    <w:rsid w:val="00C56FB6"/>
    <w:rsid w:val="00C57238"/>
    <w:rsid w:val="00C60074"/>
    <w:rsid w:val="00C6055F"/>
    <w:rsid w:val="00C6082B"/>
    <w:rsid w:val="00C61252"/>
    <w:rsid w:val="00C6125D"/>
    <w:rsid w:val="00C61B48"/>
    <w:rsid w:val="00C62577"/>
    <w:rsid w:val="00C62E64"/>
    <w:rsid w:val="00C6325B"/>
    <w:rsid w:val="00C6374A"/>
    <w:rsid w:val="00C65BC9"/>
    <w:rsid w:val="00C67FEF"/>
    <w:rsid w:val="00C70E6F"/>
    <w:rsid w:val="00C71C30"/>
    <w:rsid w:val="00C72975"/>
    <w:rsid w:val="00C72C39"/>
    <w:rsid w:val="00C732C3"/>
    <w:rsid w:val="00C73443"/>
    <w:rsid w:val="00C7345D"/>
    <w:rsid w:val="00C75449"/>
    <w:rsid w:val="00C77A46"/>
    <w:rsid w:val="00C806CE"/>
    <w:rsid w:val="00C80DCD"/>
    <w:rsid w:val="00C825FB"/>
    <w:rsid w:val="00C84840"/>
    <w:rsid w:val="00C84BB4"/>
    <w:rsid w:val="00C8504B"/>
    <w:rsid w:val="00C8638D"/>
    <w:rsid w:val="00C879B6"/>
    <w:rsid w:val="00C87ED5"/>
    <w:rsid w:val="00C91D3B"/>
    <w:rsid w:val="00C92343"/>
    <w:rsid w:val="00C92CDE"/>
    <w:rsid w:val="00C950E5"/>
    <w:rsid w:val="00C9561C"/>
    <w:rsid w:val="00C957C7"/>
    <w:rsid w:val="00C95A19"/>
    <w:rsid w:val="00C9707D"/>
    <w:rsid w:val="00C9774B"/>
    <w:rsid w:val="00CA007A"/>
    <w:rsid w:val="00CA0782"/>
    <w:rsid w:val="00CA123C"/>
    <w:rsid w:val="00CA1DB1"/>
    <w:rsid w:val="00CA217A"/>
    <w:rsid w:val="00CA3655"/>
    <w:rsid w:val="00CA49B7"/>
    <w:rsid w:val="00CA53A7"/>
    <w:rsid w:val="00CA5661"/>
    <w:rsid w:val="00CA5F39"/>
    <w:rsid w:val="00CA6686"/>
    <w:rsid w:val="00CA69DB"/>
    <w:rsid w:val="00CA6D52"/>
    <w:rsid w:val="00CA7809"/>
    <w:rsid w:val="00CB00C5"/>
    <w:rsid w:val="00CB0E74"/>
    <w:rsid w:val="00CB11FD"/>
    <w:rsid w:val="00CB3625"/>
    <w:rsid w:val="00CB3EB6"/>
    <w:rsid w:val="00CB427E"/>
    <w:rsid w:val="00CB47DE"/>
    <w:rsid w:val="00CB4B68"/>
    <w:rsid w:val="00CB533E"/>
    <w:rsid w:val="00CB5682"/>
    <w:rsid w:val="00CB5975"/>
    <w:rsid w:val="00CB6EEB"/>
    <w:rsid w:val="00CB7244"/>
    <w:rsid w:val="00CB7AD0"/>
    <w:rsid w:val="00CC0480"/>
    <w:rsid w:val="00CC2D5A"/>
    <w:rsid w:val="00CC3E21"/>
    <w:rsid w:val="00CC3F50"/>
    <w:rsid w:val="00CC45EF"/>
    <w:rsid w:val="00CC4B4A"/>
    <w:rsid w:val="00CC6FE5"/>
    <w:rsid w:val="00CC7744"/>
    <w:rsid w:val="00CC78C9"/>
    <w:rsid w:val="00CD0052"/>
    <w:rsid w:val="00CD06F4"/>
    <w:rsid w:val="00CD1566"/>
    <w:rsid w:val="00CD16AD"/>
    <w:rsid w:val="00CD2B2F"/>
    <w:rsid w:val="00CD2D5A"/>
    <w:rsid w:val="00CD2E33"/>
    <w:rsid w:val="00CD3124"/>
    <w:rsid w:val="00CD3342"/>
    <w:rsid w:val="00CD49EA"/>
    <w:rsid w:val="00CD537A"/>
    <w:rsid w:val="00CD63BD"/>
    <w:rsid w:val="00CD65AC"/>
    <w:rsid w:val="00CD7043"/>
    <w:rsid w:val="00CD73B1"/>
    <w:rsid w:val="00CE22A9"/>
    <w:rsid w:val="00CE6118"/>
    <w:rsid w:val="00CE6146"/>
    <w:rsid w:val="00CE6271"/>
    <w:rsid w:val="00CE6673"/>
    <w:rsid w:val="00CE6A2C"/>
    <w:rsid w:val="00CE6EAF"/>
    <w:rsid w:val="00CF1451"/>
    <w:rsid w:val="00CF18DD"/>
    <w:rsid w:val="00CF1DDF"/>
    <w:rsid w:val="00CF2029"/>
    <w:rsid w:val="00CF2DBF"/>
    <w:rsid w:val="00CF3596"/>
    <w:rsid w:val="00CF39C5"/>
    <w:rsid w:val="00CF6B6A"/>
    <w:rsid w:val="00CF6C5A"/>
    <w:rsid w:val="00CF7205"/>
    <w:rsid w:val="00CF7349"/>
    <w:rsid w:val="00CF7813"/>
    <w:rsid w:val="00D01060"/>
    <w:rsid w:val="00D01C25"/>
    <w:rsid w:val="00D035CD"/>
    <w:rsid w:val="00D03A4B"/>
    <w:rsid w:val="00D03F5F"/>
    <w:rsid w:val="00D0515D"/>
    <w:rsid w:val="00D0549B"/>
    <w:rsid w:val="00D05744"/>
    <w:rsid w:val="00D05B90"/>
    <w:rsid w:val="00D079D2"/>
    <w:rsid w:val="00D100B9"/>
    <w:rsid w:val="00D1034F"/>
    <w:rsid w:val="00D1084E"/>
    <w:rsid w:val="00D10DDC"/>
    <w:rsid w:val="00D11D15"/>
    <w:rsid w:val="00D126D9"/>
    <w:rsid w:val="00D12E8C"/>
    <w:rsid w:val="00D131CA"/>
    <w:rsid w:val="00D14656"/>
    <w:rsid w:val="00D14BE9"/>
    <w:rsid w:val="00D15403"/>
    <w:rsid w:val="00D15965"/>
    <w:rsid w:val="00D16F70"/>
    <w:rsid w:val="00D17314"/>
    <w:rsid w:val="00D176FB"/>
    <w:rsid w:val="00D21D82"/>
    <w:rsid w:val="00D22C6F"/>
    <w:rsid w:val="00D24538"/>
    <w:rsid w:val="00D24D50"/>
    <w:rsid w:val="00D30067"/>
    <w:rsid w:val="00D301A7"/>
    <w:rsid w:val="00D317A7"/>
    <w:rsid w:val="00D31E55"/>
    <w:rsid w:val="00D3273C"/>
    <w:rsid w:val="00D32A50"/>
    <w:rsid w:val="00D32C8C"/>
    <w:rsid w:val="00D32F9E"/>
    <w:rsid w:val="00D3314E"/>
    <w:rsid w:val="00D3317F"/>
    <w:rsid w:val="00D3332B"/>
    <w:rsid w:val="00D337E0"/>
    <w:rsid w:val="00D34091"/>
    <w:rsid w:val="00D3515F"/>
    <w:rsid w:val="00D353BC"/>
    <w:rsid w:val="00D355F2"/>
    <w:rsid w:val="00D35930"/>
    <w:rsid w:val="00D35D8D"/>
    <w:rsid w:val="00D3687E"/>
    <w:rsid w:val="00D368AC"/>
    <w:rsid w:val="00D36C00"/>
    <w:rsid w:val="00D37230"/>
    <w:rsid w:val="00D37903"/>
    <w:rsid w:val="00D37E13"/>
    <w:rsid w:val="00D40BC4"/>
    <w:rsid w:val="00D42D77"/>
    <w:rsid w:val="00D432D3"/>
    <w:rsid w:val="00D44BF8"/>
    <w:rsid w:val="00D4502A"/>
    <w:rsid w:val="00D472ED"/>
    <w:rsid w:val="00D47487"/>
    <w:rsid w:val="00D47894"/>
    <w:rsid w:val="00D47EF8"/>
    <w:rsid w:val="00D47FD7"/>
    <w:rsid w:val="00D50978"/>
    <w:rsid w:val="00D515A0"/>
    <w:rsid w:val="00D5304F"/>
    <w:rsid w:val="00D5321D"/>
    <w:rsid w:val="00D53C80"/>
    <w:rsid w:val="00D53FDF"/>
    <w:rsid w:val="00D54A85"/>
    <w:rsid w:val="00D5537F"/>
    <w:rsid w:val="00D55C0A"/>
    <w:rsid w:val="00D57293"/>
    <w:rsid w:val="00D60610"/>
    <w:rsid w:val="00D60B56"/>
    <w:rsid w:val="00D62AC9"/>
    <w:rsid w:val="00D63C8D"/>
    <w:rsid w:val="00D64051"/>
    <w:rsid w:val="00D644C6"/>
    <w:rsid w:val="00D66525"/>
    <w:rsid w:val="00D666FE"/>
    <w:rsid w:val="00D66A60"/>
    <w:rsid w:val="00D7046E"/>
    <w:rsid w:val="00D7285E"/>
    <w:rsid w:val="00D731C4"/>
    <w:rsid w:val="00D74895"/>
    <w:rsid w:val="00D74BB6"/>
    <w:rsid w:val="00D75D20"/>
    <w:rsid w:val="00D760F3"/>
    <w:rsid w:val="00D7635C"/>
    <w:rsid w:val="00D763C9"/>
    <w:rsid w:val="00D7644E"/>
    <w:rsid w:val="00D769CB"/>
    <w:rsid w:val="00D77BA0"/>
    <w:rsid w:val="00D77E8A"/>
    <w:rsid w:val="00D77EF6"/>
    <w:rsid w:val="00D8071C"/>
    <w:rsid w:val="00D80DBC"/>
    <w:rsid w:val="00D80DDF"/>
    <w:rsid w:val="00D80EFB"/>
    <w:rsid w:val="00D811FA"/>
    <w:rsid w:val="00D81F9C"/>
    <w:rsid w:val="00D83284"/>
    <w:rsid w:val="00D8367A"/>
    <w:rsid w:val="00D83EB4"/>
    <w:rsid w:val="00D84A67"/>
    <w:rsid w:val="00D8612E"/>
    <w:rsid w:val="00D86C88"/>
    <w:rsid w:val="00D91BC1"/>
    <w:rsid w:val="00D91E64"/>
    <w:rsid w:val="00D93038"/>
    <w:rsid w:val="00D93686"/>
    <w:rsid w:val="00D9436E"/>
    <w:rsid w:val="00D95B92"/>
    <w:rsid w:val="00D9732C"/>
    <w:rsid w:val="00DA081F"/>
    <w:rsid w:val="00DA0C20"/>
    <w:rsid w:val="00DA0CBD"/>
    <w:rsid w:val="00DA2549"/>
    <w:rsid w:val="00DA25D2"/>
    <w:rsid w:val="00DA2CF2"/>
    <w:rsid w:val="00DA2EF4"/>
    <w:rsid w:val="00DA3F99"/>
    <w:rsid w:val="00DA48DA"/>
    <w:rsid w:val="00DA4B3A"/>
    <w:rsid w:val="00DA59D1"/>
    <w:rsid w:val="00DA6F4C"/>
    <w:rsid w:val="00DA7BF6"/>
    <w:rsid w:val="00DB4957"/>
    <w:rsid w:val="00DB4D59"/>
    <w:rsid w:val="00DB5097"/>
    <w:rsid w:val="00DB613B"/>
    <w:rsid w:val="00DB6B13"/>
    <w:rsid w:val="00DB6FEA"/>
    <w:rsid w:val="00DB76BD"/>
    <w:rsid w:val="00DB7789"/>
    <w:rsid w:val="00DC0265"/>
    <w:rsid w:val="00DC0B0C"/>
    <w:rsid w:val="00DC177B"/>
    <w:rsid w:val="00DC200C"/>
    <w:rsid w:val="00DC2E9D"/>
    <w:rsid w:val="00DC31C4"/>
    <w:rsid w:val="00DC3A5B"/>
    <w:rsid w:val="00DC6DC0"/>
    <w:rsid w:val="00DC7197"/>
    <w:rsid w:val="00DD09BF"/>
    <w:rsid w:val="00DD2587"/>
    <w:rsid w:val="00DD4010"/>
    <w:rsid w:val="00DD4D6A"/>
    <w:rsid w:val="00DD4E4B"/>
    <w:rsid w:val="00DD51BB"/>
    <w:rsid w:val="00DD5652"/>
    <w:rsid w:val="00DD66AE"/>
    <w:rsid w:val="00DD745B"/>
    <w:rsid w:val="00DD7744"/>
    <w:rsid w:val="00DE1A1C"/>
    <w:rsid w:val="00DE2AD2"/>
    <w:rsid w:val="00DE4840"/>
    <w:rsid w:val="00DE6030"/>
    <w:rsid w:val="00DF0963"/>
    <w:rsid w:val="00DF21ED"/>
    <w:rsid w:val="00DF2A2C"/>
    <w:rsid w:val="00DF391A"/>
    <w:rsid w:val="00DF3BBB"/>
    <w:rsid w:val="00DF54DC"/>
    <w:rsid w:val="00DF5869"/>
    <w:rsid w:val="00DF7232"/>
    <w:rsid w:val="00DF73B7"/>
    <w:rsid w:val="00E000F1"/>
    <w:rsid w:val="00E0036B"/>
    <w:rsid w:val="00E00413"/>
    <w:rsid w:val="00E0047A"/>
    <w:rsid w:val="00E0280E"/>
    <w:rsid w:val="00E035B1"/>
    <w:rsid w:val="00E03725"/>
    <w:rsid w:val="00E05C84"/>
    <w:rsid w:val="00E06263"/>
    <w:rsid w:val="00E065DD"/>
    <w:rsid w:val="00E12386"/>
    <w:rsid w:val="00E138BA"/>
    <w:rsid w:val="00E14048"/>
    <w:rsid w:val="00E14C7B"/>
    <w:rsid w:val="00E1504C"/>
    <w:rsid w:val="00E15562"/>
    <w:rsid w:val="00E15A8C"/>
    <w:rsid w:val="00E1693D"/>
    <w:rsid w:val="00E16F3D"/>
    <w:rsid w:val="00E17F77"/>
    <w:rsid w:val="00E21C8F"/>
    <w:rsid w:val="00E21F40"/>
    <w:rsid w:val="00E23DE8"/>
    <w:rsid w:val="00E24971"/>
    <w:rsid w:val="00E26408"/>
    <w:rsid w:val="00E26DAD"/>
    <w:rsid w:val="00E2701F"/>
    <w:rsid w:val="00E27BBE"/>
    <w:rsid w:val="00E300BD"/>
    <w:rsid w:val="00E30F5F"/>
    <w:rsid w:val="00E32345"/>
    <w:rsid w:val="00E32DA7"/>
    <w:rsid w:val="00E33264"/>
    <w:rsid w:val="00E33C45"/>
    <w:rsid w:val="00E34217"/>
    <w:rsid w:val="00E35210"/>
    <w:rsid w:val="00E35854"/>
    <w:rsid w:val="00E3587B"/>
    <w:rsid w:val="00E36434"/>
    <w:rsid w:val="00E36DDC"/>
    <w:rsid w:val="00E36F69"/>
    <w:rsid w:val="00E37BC9"/>
    <w:rsid w:val="00E37EA1"/>
    <w:rsid w:val="00E4020E"/>
    <w:rsid w:val="00E40432"/>
    <w:rsid w:val="00E40CC4"/>
    <w:rsid w:val="00E41041"/>
    <w:rsid w:val="00E41941"/>
    <w:rsid w:val="00E41C7F"/>
    <w:rsid w:val="00E4239D"/>
    <w:rsid w:val="00E4254D"/>
    <w:rsid w:val="00E42A2B"/>
    <w:rsid w:val="00E44C0A"/>
    <w:rsid w:val="00E475FD"/>
    <w:rsid w:val="00E508CE"/>
    <w:rsid w:val="00E50CCA"/>
    <w:rsid w:val="00E51F14"/>
    <w:rsid w:val="00E52391"/>
    <w:rsid w:val="00E52CDD"/>
    <w:rsid w:val="00E534F7"/>
    <w:rsid w:val="00E54222"/>
    <w:rsid w:val="00E545AE"/>
    <w:rsid w:val="00E55BA1"/>
    <w:rsid w:val="00E56E47"/>
    <w:rsid w:val="00E6133D"/>
    <w:rsid w:val="00E630B0"/>
    <w:rsid w:val="00E634F5"/>
    <w:rsid w:val="00E63895"/>
    <w:rsid w:val="00E64971"/>
    <w:rsid w:val="00E65A56"/>
    <w:rsid w:val="00E65DFA"/>
    <w:rsid w:val="00E70502"/>
    <w:rsid w:val="00E7091E"/>
    <w:rsid w:val="00E70EAE"/>
    <w:rsid w:val="00E7108C"/>
    <w:rsid w:val="00E7474C"/>
    <w:rsid w:val="00E74854"/>
    <w:rsid w:val="00E756EF"/>
    <w:rsid w:val="00E75A0D"/>
    <w:rsid w:val="00E76848"/>
    <w:rsid w:val="00E76BC3"/>
    <w:rsid w:val="00E77372"/>
    <w:rsid w:val="00E77876"/>
    <w:rsid w:val="00E77DB7"/>
    <w:rsid w:val="00E80FBC"/>
    <w:rsid w:val="00E812A2"/>
    <w:rsid w:val="00E81BE1"/>
    <w:rsid w:val="00E82E57"/>
    <w:rsid w:val="00E82EDA"/>
    <w:rsid w:val="00E8350B"/>
    <w:rsid w:val="00E8358F"/>
    <w:rsid w:val="00E8389F"/>
    <w:rsid w:val="00E83905"/>
    <w:rsid w:val="00E843E6"/>
    <w:rsid w:val="00E84754"/>
    <w:rsid w:val="00E85A9C"/>
    <w:rsid w:val="00E87C06"/>
    <w:rsid w:val="00E87C4A"/>
    <w:rsid w:val="00E87CD8"/>
    <w:rsid w:val="00E9179E"/>
    <w:rsid w:val="00E9233F"/>
    <w:rsid w:val="00E92BC7"/>
    <w:rsid w:val="00E946BD"/>
    <w:rsid w:val="00E94815"/>
    <w:rsid w:val="00E94FAF"/>
    <w:rsid w:val="00E95676"/>
    <w:rsid w:val="00E95D66"/>
    <w:rsid w:val="00E96FF3"/>
    <w:rsid w:val="00E97829"/>
    <w:rsid w:val="00EA08FB"/>
    <w:rsid w:val="00EA0E71"/>
    <w:rsid w:val="00EA26C5"/>
    <w:rsid w:val="00EA2D45"/>
    <w:rsid w:val="00EA31FF"/>
    <w:rsid w:val="00EA367E"/>
    <w:rsid w:val="00EA3F83"/>
    <w:rsid w:val="00EA43CD"/>
    <w:rsid w:val="00EA62A3"/>
    <w:rsid w:val="00EA68B1"/>
    <w:rsid w:val="00EA6C50"/>
    <w:rsid w:val="00EA6D0D"/>
    <w:rsid w:val="00EA7BE4"/>
    <w:rsid w:val="00EB169F"/>
    <w:rsid w:val="00EB2C06"/>
    <w:rsid w:val="00EB3460"/>
    <w:rsid w:val="00EB4AEE"/>
    <w:rsid w:val="00EB573B"/>
    <w:rsid w:val="00EB5CD9"/>
    <w:rsid w:val="00EB6BB9"/>
    <w:rsid w:val="00EC0102"/>
    <w:rsid w:val="00EC0D9E"/>
    <w:rsid w:val="00EC1979"/>
    <w:rsid w:val="00EC23A9"/>
    <w:rsid w:val="00EC28A1"/>
    <w:rsid w:val="00EC31A2"/>
    <w:rsid w:val="00EC4D04"/>
    <w:rsid w:val="00EC4D56"/>
    <w:rsid w:val="00EC515B"/>
    <w:rsid w:val="00EC75A5"/>
    <w:rsid w:val="00EC7AD8"/>
    <w:rsid w:val="00ED0583"/>
    <w:rsid w:val="00ED10E8"/>
    <w:rsid w:val="00ED11A6"/>
    <w:rsid w:val="00ED15F3"/>
    <w:rsid w:val="00ED22D4"/>
    <w:rsid w:val="00ED2414"/>
    <w:rsid w:val="00ED39FE"/>
    <w:rsid w:val="00ED53E5"/>
    <w:rsid w:val="00ED5FBC"/>
    <w:rsid w:val="00ED6924"/>
    <w:rsid w:val="00ED6CB3"/>
    <w:rsid w:val="00ED6FFB"/>
    <w:rsid w:val="00ED7E1A"/>
    <w:rsid w:val="00EE00A5"/>
    <w:rsid w:val="00EE05DF"/>
    <w:rsid w:val="00EE1FB5"/>
    <w:rsid w:val="00EE30E0"/>
    <w:rsid w:val="00EE5999"/>
    <w:rsid w:val="00EE6FB3"/>
    <w:rsid w:val="00EE76F7"/>
    <w:rsid w:val="00EF0817"/>
    <w:rsid w:val="00EF0DCB"/>
    <w:rsid w:val="00EF1B7E"/>
    <w:rsid w:val="00EF2428"/>
    <w:rsid w:val="00EF2A11"/>
    <w:rsid w:val="00EF2A37"/>
    <w:rsid w:val="00EF439A"/>
    <w:rsid w:val="00EF613B"/>
    <w:rsid w:val="00EF6FB1"/>
    <w:rsid w:val="00EF7253"/>
    <w:rsid w:val="00F00FA2"/>
    <w:rsid w:val="00F01151"/>
    <w:rsid w:val="00F014F4"/>
    <w:rsid w:val="00F02042"/>
    <w:rsid w:val="00F03A63"/>
    <w:rsid w:val="00F03FEA"/>
    <w:rsid w:val="00F04CB1"/>
    <w:rsid w:val="00F05C9E"/>
    <w:rsid w:val="00F0605E"/>
    <w:rsid w:val="00F07396"/>
    <w:rsid w:val="00F079E3"/>
    <w:rsid w:val="00F110EE"/>
    <w:rsid w:val="00F115B5"/>
    <w:rsid w:val="00F11A60"/>
    <w:rsid w:val="00F11E17"/>
    <w:rsid w:val="00F127B6"/>
    <w:rsid w:val="00F129F7"/>
    <w:rsid w:val="00F12F08"/>
    <w:rsid w:val="00F13DCF"/>
    <w:rsid w:val="00F15656"/>
    <w:rsid w:val="00F15A1C"/>
    <w:rsid w:val="00F15EEF"/>
    <w:rsid w:val="00F1692B"/>
    <w:rsid w:val="00F17D0D"/>
    <w:rsid w:val="00F20AA2"/>
    <w:rsid w:val="00F216ED"/>
    <w:rsid w:val="00F25079"/>
    <w:rsid w:val="00F25608"/>
    <w:rsid w:val="00F264AF"/>
    <w:rsid w:val="00F265B7"/>
    <w:rsid w:val="00F26DB7"/>
    <w:rsid w:val="00F26FFA"/>
    <w:rsid w:val="00F27C8B"/>
    <w:rsid w:val="00F303B0"/>
    <w:rsid w:val="00F30E94"/>
    <w:rsid w:val="00F31F87"/>
    <w:rsid w:val="00F341E9"/>
    <w:rsid w:val="00F34BC4"/>
    <w:rsid w:val="00F350FC"/>
    <w:rsid w:val="00F358AA"/>
    <w:rsid w:val="00F409C2"/>
    <w:rsid w:val="00F41763"/>
    <w:rsid w:val="00F41BD6"/>
    <w:rsid w:val="00F42D87"/>
    <w:rsid w:val="00F431A3"/>
    <w:rsid w:val="00F439B5"/>
    <w:rsid w:val="00F44CA2"/>
    <w:rsid w:val="00F45191"/>
    <w:rsid w:val="00F45BE7"/>
    <w:rsid w:val="00F45E9B"/>
    <w:rsid w:val="00F471B3"/>
    <w:rsid w:val="00F5054F"/>
    <w:rsid w:val="00F5107A"/>
    <w:rsid w:val="00F51088"/>
    <w:rsid w:val="00F51367"/>
    <w:rsid w:val="00F52156"/>
    <w:rsid w:val="00F52968"/>
    <w:rsid w:val="00F54AAF"/>
    <w:rsid w:val="00F54FF2"/>
    <w:rsid w:val="00F5592B"/>
    <w:rsid w:val="00F56D2B"/>
    <w:rsid w:val="00F571AA"/>
    <w:rsid w:val="00F60D4A"/>
    <w:rsid w:val="00F6277A"/>
    <w:rsid w:val="00F62EA5"/>
    <w:rsid w:val="00F633E4"/>
    <w:rsid w:val="00F636C6"/>
    <w:rsid w:val="00F646C4"/>
    <w:rsid w:val="00F65039"/>
    <w:rsid w:val="00F66589"/>
    <w:rsid w:val="00F66652"/>
    <w:rsid w:val="00F672A7"/>
    <w:rsid w:val="00F67FE5"/>
    <w:rsid w:val="00F70C21"/>
    <w:rsid w:val="00F7123F"/>
    <w:rsid w:val="00F71933"/>
    <w:rsid w:val="00F73D49"/>
    <w:rsid w:val="00F74308"/>
    <w:rsid w:val="00F74875"/>
    <w:rsid w:val="00F75AED"/>
    <w:rsid w:val="00F7630E"/>
    <w:rsid w:val="00F766D2"/>
    <w:rsid w:val="00F76DDB"/>
    <w:rsid w:val="00F771C9"/>
    <w:rsid w:val="00F773AC"/>
    <w:rsid w:val="00F814D8"/>
    <w:rsid w:val="00F81877"/>
    <w:rsid w:val="00F834F3"/>
    <w:rsid w:val="00F8438F"/>
    <w:rsid w:val="00F84E4D"/>
    <w:rsid w:val="00F854B4"/>
    <w:rsid w:val="00F91DFB"/>
    <w:rsid w:val="00F92138"/>
    <w:rsid w:val="00F9215A"/>
    <w:rsid w:val="00F92BDC"/>
    <w:rsid w:val="00F92E20"/>
    <w:rsid w:val="00F92F1E"/>
    <w:rsid w:val="00F94E35"/>
    <w:rsid w:val="00F96F44"/>
    <w:rsid w:val="00F97C70"/>
    <w:rsid w:val="00FA0DF6"/>
    <w:rsid w:val="00FA1580"/>
    <w:rsid w:val="00FA202C"/>
    <w:rsid w:val="00FA376B"/>
    <w:rsid w:val="00FA435B"/>
    <w:rsid w:val="00FA4E30"/>
    <w:rsid w:val="00FA78D3"/>
    <w:rsid w:val="00FB1487"/>
    <w:rsid w:val="00FB2502"/>
    <w:rsid w:val="00FB2A52"/>
    <w:rsid w:val="00FB2A93"/>
    <w:rsid w:val="00FB2ABC"/>
    <w:rsid w:val="00FB3299"/>
    <w:rsid w:val="00FB3F8C"/>
    <w:rsid w:val="00FC0DE6"/>
    <w:rsid w:val="00FC2514"/>
    <w:rsid w:val="00FC2B2B"/>
    <w:rsid w:val="00FC2F95"/>
    <w:rsid w:val="00FC4C84"/>
    <w:rsid w:val="00FC4E5D"/>
    <w:rsid w:val="00FC5391"/>
    <w:rsid w:val="00FD11A9"/>
    <w:rsid w:val="00FD54B7"/>
    <w:rsid w:val="00FD56E6"/>
    <w:rsid w:val="00FD672C"/>
    <w:rsid w:val="00FE03B3"/>
    <w:rsid w:val="00FE0420"/>
    <w:rsid w:val="00FE146E"/>
    <w:rsid w:val="00FE1C69"/>
    <w:rsid w:val="00FE24AC"/>
    <w:rsid w:val="00FE47BB"/>
    <w:rsid w:val="00FE503B"/>
    <w:rsid w:val="00FE553D"/>
    <w:rsid w:val="00FE6B04"/>
    <w:rsid w:val="00FE76A6"/>
    <w:rsid w:val="00FF1578"/>
    <w:rsid w:val="00FF162F"/>
    <w:rsid w:val="00FF4C03"/>
    <w:rsid w:val="00FF4E49"/>
    <w:rsid w:val="00FF53FC"/>
    <w:rsid w:val="00FF568A"/>
    <w:rsid w:val="00FF64EA"/>
    <w:rsid w:val="00FF6C91"/>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A0E989"/>
  <w15:docId w15:val="{2687218B-D3D4-4D69-9477-940136AD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1" w:defUIPriority="0" w:defSemiHidden="0" w:defUnhideWhenUsed="0" w:defQFormat="0" w:count="375">
    <w:lsdException w:name="Normal" w:locked="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40B9A"/>
    <w:rPr>
      <w:rFonts w:asciiTheme="minorHAnsi" w:hAnsiTheme="minorHAnsi"/>
    </w:rPr>
  </w:style>
  <w:style w:type="paragraph" w:styleId="Heading1">
    <w:name w:val="heading 1"/>
    <w:basedOn w:val="Normal"/>
    <w:next w:val="Normal"/>
    <w:qFormat/>
    <w:locked/>
    <w:rsid w:val="0095577E"/>
    <w:pPr>
      <w:keepNext/>
      <w:outlineLvl w:val="0"/>
    </w:pPr>
    <w:rPr>
      <w:b/>
      <w:i/>
      <w:iCs/>
      <w:caps/>
      <w:color w:val="1F497D" w:themeColor="text2"/>
      <w:sz w:val="32"/>
    </w:rPr>
  </w:style>
  <w:style w:type="paragraph" w:styleId="Heading2">
    <w:name w:val="heading 2"/>
    <w:basedOn w:val="Normal"/>
    <w:next w:val="Normal"/>
    <w:link w:val="Heading2Char"/>
    <w:qFormat/>
    <w:locked/>
    <w:rsid w:val="00F439B5"/>
    <w:pPr>
      <w:keepNext/>
      <w:outlineLvl w:val="1"/>
    </w:pPr>
    <w:rPr>
      <w:b/>
      <w:iCs/>
      <w:caps/>
      <w:color w:val="1F497D" w:themeColor="text2"/>
      <w:sz w:val="24"/>
      <w:szCs w:val="24"/>
    </w:rPr>
  </w:style>
  <w:style w:type="paragraph" w:styleId="Heading3">
    <w:name w:val="heading 3"/>
    <w:basedOn w:val="Normal"/>
    <w:next w:val="Normal"/>
    <w:qFormat/>
    <w:locked/>
    <w:rsid w:val="00C40B9A"/>
    <w:pPr>
      <w:keepNext/>
      <w:outlineLvl w:val="2"/>
    </w:pPr>
    <w:rPr>
      <w:b/>
      <w:bCs/>
      <w:color w:val="1F497D" w:themeColor="text2"/>
      <w:sz w:val="24"/>
      <w:lang w:eastAsia="zh-CN"/>
    </w:rPr>
  </w:style>
  <w:style w:type="paragraph" w:styleId="Heading4">
    <w:name w:val="heading 4"/>
    <w:basedOn w:val="Normal"/>
    <w:next w:val="Normal"/>
    <w:semiHidden/>
    <w:qFormat/>
    <w:locked/>
    <w:rsid w:val="008C345D"/>
    <w:pPr>
      <w:keepNext/>
      <w:jc w:val="center"/>
      <w:outlineLvl w:val="3"/>
    </w:pPr>
    <w:rPr>
      <w:b/>
      <w:bCs/>
      <w:lang w:eastAsia="zh-CN"/>
    </w:rPr>
  </w:style>
  <w:style w:type="paragraph" w:styleId="Heading5">
    <w:name w:val="heading 5"/>
    <w:basedOn w:val="Normal"/>
    <w:next w:val="Normal"/>
    <w:qFormat/>
    <w:locked/>
    <w:rsid w:val="008C345D"/>
    <w:pPr>
      <w:keepNext/>
      <w:outlineLvl w:val="4"/>
    </w:pPr>
    <w:rPr>
      <w:b/>
      <w:bCs/>
      <w:lang w:eastAsia="zh-CN"/>
    </w:rPr>
  </w:style>
  <w:style w:type="paragraph" w:styleId="Heading6">
    <w:name w:val="heading 6"/>
    <w:basedOn w:val="Normal"/>
    <w:next w:val="Normal"/>
    <w:qFormat/>
    <w:locked/>
    <w:rsid w:val="0024786F"/>
    <w:pPr>
      <w:keepNext/>
      <w:tabs>
        <w:tab w:val="left" w:pos="3285"/>
      </w:tabs>
      <w:jc w:val="both"/>
      <w:outlineLvl w:val="5"/>
    </w:pPr>
    <w:rPr>
      <w:b/>
      <w:bCs/>
      <w:lang w:eastAsia="zh-CN"/>
    </w:rPr>
  </w:style>
  <w:style w:type="paragraph" w:styleId="Heading7">
    <w:name w:val="heading 7"/>
    <w:basedOn w:val="Normal"/>
    <w:next w:val="Normal"/>
    <w:qFormat/>
    <w:locked/>
    <w:rsid w:val="008C345D"/>
    <w:pPr>
      <w:keepNext/>
      <w:jc w:val="center"/>
      <w:outlineLvl w:val="6"/>
    </w:pPr>
    <w:rPr>
      <w:rFonts w:cs="Arial"/>
      <w:b/>
      <w:bCs/>
      <w:sz w:val="28"/>
      <w:lang w:eastAsia="zh-CN"/>
    </w:rPr>
  </w:style>
  <w:style w:type="paragraph" w:styleId="Heading8">
    <w:name w:val="heading 8"/>
    <w:basedOn w:val="Normal"/>
    <w:next w:val="Normal"/>
    <w:qFormat/>
    <w:locked/>
    <w:rsid w:val="008C345D"/>
    <w:pPr>
      <w:keepNext/>
      <w:jc w:val="center"/>
      <w:outlineLvl w:val="7"/>
    </w:pPr>
    <w:rPr>
      <w:rFonts w:ascii="Times New Roman" w:hAnsi="Times New Roman"/>
      <w:b/>
      <w:bCs/>
      <w:sz w:val="24"/>
      <w:lang w:eastAsia="zh-CN"/>
    </w:rPr>
  </w:style>
  <w:style w:type="paragraph" w:styleId="Heading9">
    <w:name w:val="heading 9"/>
    <w:basedOn w:val="Normal"/>
    <w:next w:val="Normal"/>
    <w:qFormat/>
    <w:locked/>
    <w:rsid w:val="008C345D"/>
    <w:pPr>
      <w:keepNext/>
      <w:outlineLvl w:val="8"/>
    </w:pPr>
    <w:rPr>
      <w:rFonts w:cs="Arial"/>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439B5"/>
    <w:rPr>
      <w:rFonts w:asciiTheme="minorHAnsi" w:eastAsia="SimSun" w:hAnsiTheme="minorHAnsi"/>
      <w:b/>
      <w:iCs/>
      <w:caps/>
      <w:color w:val="1F497D" w:themeColor="text2"/>
      <w:sz w:val="24"/>
      <w:szCs w:val="24"/>
    </w:rPr>
  </w:style>
  <w:style w:type="paragraph" w:styleId="BalloonText">
    <w:name w:val="Balloon Text"/>
    <w:basedOn w:val="Normal"/>
    <w:semiHidden/>
    <w:locked/>
    <w:rsid w:val="0044357C"/>
    <w:rPr>
      <w:rFonts w:ascii="Tahoma" w:hAnsi="Tahoma" w:cs="Tahoma"/>
      <w:sz w:val="16"/>
      <w:szCs w:val="16"/>
    </w:rPr>
  </w:style>
  <w:style w:type="paragraph" w:customStyle="1" w:styleId="DSTITLE-FRONTPG">
    <w:name w:val="*DS TITLE-FRONT PG"/>
    <w:basedOn w:val="Normal"/>
    <w:rsid w:val="00C9561C"/>
    <w:rPr>
      <w:b/>
      <w:sz w:val="28"/>
      <w:szCs w:val="28"/>
    </w:rPr>
  </w:style>
  <w:style w:type="paragraph" w:styleId="BodyText3">
    <w:name w:val="Body Text 3"/>
    <w:basedOn w:val="Normal"/>
    <w:semiHidden/>
    <w:locked/>
    <w:rsid w:val="008C345D"/>
    <w:pPr>
      <w:spacing w:after="120"/>
    </w:pPr>
    <w:rPr>
      <w:rFonts w:ascii="Times New Roman" w:hAnsi="Times New Roman"/>
      <w:sz w:val="16"/>
      <w:szCs w:val="16"/>
      <w:lang w:eastAsia="ja-JP"/>
    </w:rPr>
  </w:style>
  <w:style w:type="paragraph" w:customStyle="1" w:styleId="Caption">
    <w:name w:val="*Caption"/>
    <w:basedOn w:val="Normal"/>
    <w:link w:val="CaptionChar"/>
    <w:rsid w:val="00753125"/>
    <w:rPr>
      <w:i/>
      <w:sz w:val="17"/>
      <w:szCs w:val="17"/>
    </w:rPr>
  </w:style>
  <w:style w:type="character" w:customStyle="1" w:styleId="CaptionChar">
    <w:name w:val="*Caption Char"/>
    <w:link w:val="Caption"/>
    <w:rsid w:val="009B4C4A"/>
    <w:rPr>
      <w:rFonts w:ascii="Arial" w:hAnsi="Arial"/>
      <w:i/>
      <w:sz w:val="17"/>
      <w:szCs w:val="17"/>
      <w:lang w:val="en-US" w:eastAsia="en-US" w:bidi="ar-SA"/>
    </w:rPr>
  </w:style>
  <w:style w:type="paragraph" w:customStyle="1" w:styleId="AppText">
    <w:name w:val="*App Text"/>
    <w:basedOn w:val="Normal"/>
    <w:link w:val="AppTextChar"/>
    <w:rsid w:val="00766B8A"/>
    <w:pPr>
      <w:spacing w:after="1"/>
      <w:ind w:left="27"/>
      <w:jc w:val="both"/>
    </w:pPr>
    <w:rPr>
      <w:sz w:val="19"/>
      <w:szCs w:val="19"/>
    </w:rPr>
  </w:style>
  <w:style w:type="character" w:customStyle="1" w:styleId="AppTextChar">
    <w:name w:val="*App Text Char"/>
    <w:link w:val="AppText"/>
    <w:rsid w:val="00766B8A"/>
    <w:rPr>
      <w:rFonts w:ascii="Arial" w:hAnsi="Arial"/>
      <w:sz w:val="19"/>
      <w:szCs w:val="19"/>
    </w:rPr>
  </w:style>
  <w:style w:type="paragraph" w:customStyle="1" w:styleId="H1">
    <w:name w:val="*H1"/>
    <w:link w:val="H1CharChar"/>
    <w:rsid w:val="00542022"/>
    <w:pPr>
      <w:widowControl w:val="0"/>
    </w:pPr>
    <w:rPr>
      <w:rFonts w:ascii="Arial" w:hAnsi="Arial"/>
      <w:b/>
      <w:color w:val="33CCCC"/>
      <w:sz w:val="25"/>
      <w:szCs w:val="25"/>
    </w:rPr>
  </w:style>
  <w:style w:type="character" w:customStyle="1" w:styleId="H1CharChar">
    <w:name w:val="*H1 Char Char"/>
    <w:link w:val="H1"/>
    <w:rsid w:val="00542022"/>
    <w:rPr>
      <w:rFonts w:ascii="Arial" w:hAnsi="Arial"/>
      <w:b/>
      <w:color w:val="33CCCC"/>
      <w:sz w:val="25"/>
      <w:szCs w:val="25"/>
      <w:lang w:val="en-US" w:eastAsia="en-US" w:bidi="ar-SA"/>
    </w:rPr>
  </w:style>
  <w:style w:type="paragraph" w:customStyle="1" w:styleId="ElectSubTitle">
    <w:name w:val="**Elect Sub Title"/>
    <w:basedOn w:val="Normal"/>
    <w:rsid w:val="00642154"/>
    <w:pPr>
      <w:tabs>
        <w:tab w:val="left" w:pos="360"/>
      </w:tabs>
    </w:pPr>
    <w:rPr>
      <w:rFonts w:cs="Arial"/>
      <w:sz w:val="17"/>
    </w:rPr>
  </w:style>
  <w:style w:type="paragraph" w:customStyle="1" w:styleId="H2">
    <w:name w:val="*H2"/>
    <w:basedOn w:val="Normal"/>
    <w:link w:val="H2CharChar"/>
    <w:rsid w:val="00E52391"/>
    <w:pPr>
      <w:tabs>
        <w:tab w:val="left" w:pos="360"/>
      </w:tabs>
    </w:pPr>
    <w:rPr>
      <w:b/>
    </w:rPr>
  </w:style>
  <w:style w:type="character" w:customStyle="1" w:styleId="H2CharChar">
    <w:name w:val="*H2 Char Char"/>
    <w:link w:val="H2"/>
    <w:rsid w:val="00E52391"/>
    <w:rPr>
      <w:rFonts w:ascii="Arial" w:hAnsi="Arial"/>
      <w:b/>
      <w:lang w:val="en-US" w:eastAsia="en-US" w:bidi="ar-SA"/>
    </w:rPr>
  </w:style>
  <w:style w:type="paragraph" w:customStyle="1" w:styleId="TableTitle">
    <w:name w:val="*Table Title"/>
    <w:basedOn w:val="Normal"/>
    <w:link w:val="TableTitleChar"/>
    <w:rsid w:val="00542022"/>
    <w:pPr>
      <w:tabs>
        <w:tab w:val="left" w:pos="360"/>
      </w:tabs>
    </w:pPr>
    <w:rPr>
      <w:b/>
      <w:bCs/>
      <w:iCs/>
      <w:color w:val="33CCCC"/>
      <w:sz w:val="24"/>
      <w:lang w:eastAsia="zh-CN"/>
    </w:rPr>
  </w:style>
  <w:style w:type="character" w:customStyle="1" w:styleId="TableTitleChar">
    <w:name w:val="*Table Title Char"/>
    <w:link w:val="TableTitle"/>
    <w:rsid w:val="00EC515B"/>
    <w:rPr>
      <w:rFonts w:ascii="Arial" w:eastAsia="SimSun" w:hAnsi="Arial"/>
      <w:b/>
      <w:bCs/>
      <w:iCs/>
      <w:color w:val="33CCCC"/>
      <w:sz w:val="24"/>
      <w:lang w:val="en-US" w:eastAsia="zh-CN" w:bidi="ar-SA"/>
    </w:rPr>
  </w:style>
  <w:style w:type="paragraph" w:customStyle="1" w:styleId="Caption-Figures">
    <w:name w:val="*Caption - Figures"/>
    <w:basedOn w:val="Normal"/>
    <w:rsid w:val="006E3843"/>
    <w:pPr>
      <w:tabs>
        <w:tab w:val="left" w:pos="360"/>
      </w:tabs>
      <w:jc w:val="both"/>
    </w:pPr>
    <w:rPr>
      <w:i/>
      <w:sz w:val="19"/>
    </w:rPr>
  </w:style>
  <w:style w:type="paragraph" w:customStyle="1" w:styleId="Heading20">
    <w:name w:val="Heading 20"/>
    <w:basedOn w:val="Heading19"/>
    <w:semiHidden/>
    <w:rsid w:val="008C345D"/>
  </w:style>
  <w:style w:type="paragraph" w:customStyle="1" w:styleId="Heading19">
    <w:name w:val="Heading 19"/>
    <w:basedOn w:val="Heading18"/>
    <w:semiHidden/>
    <w:rsid w:val="008C345D"/>
  </w:style>
  <w:style w:type="paragraph" w:customStyle="1" w:styleId="Heading18">
    <w:name w:val="Heading 18"/>
    <w:basedOn w:val="Heading17"/>
    <w:semiHidden/>
    <w:rsid w:val="008C345D"/>
  </w:style>
  <w:style w:type="paragraph" w:customStyle="1" w:styleId="Heading17">
    <w:name w:val="Heading 17"/>
    <w:basedOn w:val="Heading16"/>
    <w:semiHidden/>
    <w:rsid w:val="008C345D"/>
  </w:style>
  <w:style w:type="paragraph" w:customStyle="1" w:styleId="Heading16">
    <w:name w:val="Heading 16"/>
    <w:basedOn w:val="Heading15"/>
    <w:semiHidden/>
    <w:rsid w:val="008C345D"/>
    <w:rPr>
      <w:rFonts w:ascii="Times New Roman" w:hAnsi="Times New Roman" w:cs="Times New Roman"/>
      <w:b/>
      <w:bCs/>
      <w:sz w:val="20"/>
    </w:rPr>
  </w:style>
  <w:style w:type="paragraph" w:customStyle="1" w:styleId="Heading15">
    <w:name w:val="Heading 15"/>
    <w:basedOn w:val="Heading14"/>
    <w:semiHidden/>
    <w:rsid w:val="008C345D"/>
  </w:style>
  <w:style w:type="paragraph" w:customStyle="1" w:styleId="Heading14">
    <w:name w:val="Heading 14"/>
    <w:basedOn w:val="Heading9"/>
    <w:semiHidden/>
    <w:rsid w:val="008C345D"/>
    <w:pPr>
      <w:keepNext w:val="0"/>
      <w:spacing w:before="240" w:after="60"/>
    </w:pPr>
    <w:rPr>
      <w:b w:val="0"/>
      <w:bCs w:val="0"/>
      <w:i w:val="0"/>
      <w:iCs w:val="0"/>
      <w:sz w:val="22"/>
      <w:szCs w:val="22"/>
    </w:rPr>
  </w:style>
  <w:style w:type="paragraph" w:customStyle="1" w:styleId="Heading12">
    <w:name w:val="Heading 12"/>
    <w:basedOn w:val="Heading9"/>
    <w:semiHidden/>
    <w:rsid w:val="008C345D"/>
    <w:pPr>
      <w:keepNext w:val="0"/>
      <w:spacing w:before="240" w:after="60"/>
    </w:pPr>
    <w:rPr>
      <w:rFonts w:ascii="Times New Roman" w:hAnsi="Times New Roman" w:cs="Times New Roman"/>
      <w:i w:val="0"/>
      <w:iCs w:val="0"/>
      <w:szCs w:val="22"/>
    </w:rPr>
  </w:style>
  <w:style w:type="paragraph" w:customStyle="1" w:styleId="Heading10">
    <w:name w:val="Heading 10"/>
    <w:basedOn w:val="Heading9"/>
    <w:semiHidden/>
    <w:rsid w:val="008C345D"/>
    <w:pPr>
      <w:keepNext w:val="0"/>
      <w:spacing w:before="240" w:after="60"/>
    </w:pPr>
    <w:rPr>
      <w:b w:val="0"/>
      <w:bCs w:val="0"/>
      <w:i w:val="0"/>
      <w:iCs w:val="0"/>
      <w:sz w:val="22"/>
      <w:szCs w:val="22"/>
    </w:rPr>
  </w:style>
  <w:style w:type="paragraph" w:customStyle="1" w:styleId="Heading11">
    <w:name w:val="Heading 11"/>
    <w:basedOn w:val="Heading9"/>
    <w:semiHidden/>
    <w:rsid w:val="008C345D"/>
    <w:pPr>
      <w:keepNext w:val="0"/>
      <w:spacing w:before="240" w:after="60"/>
    </w:pPr>
    <w:rPr>
      <w:b w:val="0"/>
      <w:bCs w:val="0"/>
      <w:i w:val="0"/>
      <w:iCs w:val="0"/>
      <w:sz w:val="22"/>
      <w:szCs w:val="22"/>
    </w:rPr>
  </w:style>
  <w:style w:type="paragraph" w:customStyle="1" w:styleId="Heading13">
    <w:name w:val="Heading 13"/>
    <w:basedOn w:val="Heading9"/>
    <w:semiHidden/>
    <w:rsid w:val="008C345D"/>
    <w:pPr>
      <w:keepNext w:val="0"/>
      <w:spacing w:before="240" w:after="60"/>
    </w:pPr>
    <w:rPr>
      <w:b w:val="0"/>
      <w:bCs w:val="0"/>
      <w:i w:val="0"/>
      <w:iCs w:val="0"/>
      <w:sz w:val="22"/>
      <w:szCs w:val="22"/>
    </w:rPr>
  </w:style>
  <w:style w:type="paragraph" w:customStyle="1" w:styleId="H3">
    <w:name w:val="*H3"/>
    <w:basedOn w:val="Normal"/>
    <w:link w:val="H3Char"/>
    <w:rsid w:val="006E3843"/>
    <w:pPr>
      <w:tabs>
        <w:tab w:val="left" w:pos="360"/>
      </w:tabs>
    </w:pPr>
    <w:rPr>
      <w:b/>
      <w:sz w:val="19"/>
    </w:rPr>
  </w:style>
  <w:style w:type="character" w:customStyle="1" w:styleId="H3Char">
    <w:name w:val="*H3 Char"/>
    <w:link w:val="H3"/>
    <w:rsid w:val="00EC515B"/>
    <w:rPr>
      <w:rFonts w:ascii="Arial" w:hAnsi="Arial"/>
      <w:b/>
      <w:sz w:val="19"/>
      <w:lang w:val="en-US" w:eastAsia="en-US" w:bidi="ar-SA"/>
    </w:rPr>
  </w:style>
  <w:style w:type="paragraph" w:customStyle="1" w:styleId="PackageInfoText">
    <w:name w:val="*Package Info Text"/>
    <w:basedOn w:val="Normal"/>
    <w:rsid w:val="002C6459"/>
    <w:rPr>
      <w:rFonts w:cs="Arial"/>
      <w:sz w:val="17"/>
    </w:rPr>
  </w:style>
  <w:style w:type="paragraph" w:customStyle="1" w:styleId="ProcessBiCMOS">
    <w:name w:val="*Process: BiCMOS"/>
    <w:basedOn w:val="Normal"/>
    <w:rsid w:val="009546B1"/>
    <w:pPr>
      <w:tabs>
        <w:tab w:val="left" w:pos="360"/>
      </w:tabs>
    </w:pPr>
    <w:rPr>
      <w:sz w:val="19"/>
    </w:rPr>
  </w:style>
  <w:style w:type="paragraph" w:customStyle="1" w:styleId="BenefitFeatures">
    <w:name w:val="*Benefit&amp;Features"/>
    <w:basedOn w:val="Normal"/>
    <w:link w:val="BenefitFeaturesCharChar"/>
    <w:rsid w:val="00084355"/>
    <w:pPr>
      <w:spacing w:after="20"/>
    </w:pPr>
    <w:rPr>
      <w:rFonts w:cs="DTP Symbols"/>
      <w:sz w:val="19"/>
      <w:szCs w:val="19"/>
    </w:rPr>
  </w:style>
  <w:style w:type="character" w:customStyle="1" w:styleId="BenefitFeaturesCharChar">
    <w:name w:val="*Benefit&amp;Features Char Char"/>
    <w:link w:val="BenefitFeatures"/>
    <w:rsid w:val="00084355"/>
    <w:rPr>
      <w:rFonts w:ascii="Arial" w:hAnsi="Arial" w:cs="DTP Symbols"/>
      <w:sz w:val="19"/>
      <w:szCs w:val="19"/>
      <w:lang w:val="en-US" w:eastAsia="en-US" w:bidi="ar-SA"/>
    </w:rPr>
  </w:style>
  <w:style w:type="paragraph" w:customStyle="1" w:styleId="Bullet">
    <w:name w:val="Bullet"/>
    <w:basedOn w:val="Normal"/>
    <w:link w:val="BulletChar"/>
    <w:semiHidden/>
    <w:locked/>
    <w:rsid w:val="004E64CA"/>
    <w:pPr>
      <w:spacing w:after="20"/>
    </w:pPr>
    <w:rPr>
      <w:rFonts w:ascii="ITC Zapf Dingbats Std" w:hAnsi="ITC Zapf Dingbats Std" w:cs="DTP Symbols"/>
      <w:sz w:val="19"/>
      <w:szCs w:val="19"/>
    </w:rPr>
  </w:style>
  <w:style w:type="character" w:customStyle="1" w:styleId="BulletChar">
    <w:name w:val="Bullet Char"/>
    <w:link w:val="Bullet"/>
    <w:semiHidden/>
    <w:rsid w:val="002E6AA2"/>
    <w:rPr>
      <w:rFonts w:ascii="ITC Zapf Dingbats Std" w:hAnsi="ITC Zapf Dingbats Std" w:cs="DTP Symbols"/>
      <w:sz w:val="19"/>
      <w:szCs w:val="19"/>
    </w:rPr>
  </w:style>
  <w:style w:type="character" w:customStyle="1" w:styleId="BodyTextSubscript">
    <w:name w:val="**Body Text Subscript"/>
    <w:rsid w:val="00B82A9E"/>
    <w:rPr>
      <w:rFonts w:ascii="Arial" w:hAnsi="Arial"/>
      <w:spacing w:val="0"/>
      <w:w w:val="100"/>
      <w:position w:val="-4"/>
      <w:sz w:val="17"/>
      <w:szCs w:val="17"/>
    </w:rPr>
  </w:style>
  <w:style w:type="character" w:customStyle="1" w:styleId="Website">
    <w:name w:val="**Website"/>
    <w:rsid w:val="00B3436C"/>
    <w:rPr>
      <w:rFonts w:ascii="Arial" w:hAnsi="Arial" w:cs="DTP HelBol"/>
      <w:b/>
      <w:color w:val="993366"/>
      <w:sz w:val="17"/>
      <w:u w:val="thick"/>
    </w:rPr>
  </w:style>
  <w:style w:type="paragraph" w:customStyle="1" w:styleId="PARTNUMBER-FRONTPG">
    <w:name w:val="*PART NUMBER-FRONT PG"/>
    <w:basedOn w:val="Normal"/>
    <w:rsid w:val="00542022"/>
    <w:pPr>
      <w:tabs>
        <w:tab w:val="left" w:pos="360"/>
      </w:tabs>
    </w:pPr>
    <w:rPr>
      <w:b/>
      <w:sz w:val="28"/>
      <w:szCs w:val="28"/>
    </w:rPr>
  </w:style>
  <w:style w:type="paragraph" w:customStyle="1" w:styleId="BodyTextSuperscript">
    <w:name w:val="**Body Text Superscript"/>
    <w:basedOn w:val="Normal"/>
    <w:link w:val="BodyTextSuperscriptChar"/>
    <w:rsid w:val="008733DD"/>
    <w:pPr>
      <w:jc w:val="both"/>
    </w:pPr>
    <w:rPr>
      <w:position w:val="4"/>
      <w:sz w:val="16"/>
      <w:szCs w:val="15"/>
      <w:lang w:eastAsia="zh-CN"/>
    </w:rPr>
  </w:style>
  <w:style w:type="character" w:customStyle="1" w:styleId="BodyTextSuperscriptChar">
    <w:name w:val="**Body Text Superscript Char"/>
    <w:link w:val="BodyTextSuperscript"/>
    <w:rsid w:val="008733DD"/>
    <w:rPr>
      <w:rFonts w:ascii="Arial" w:eastAsia="SimSun" w:hAnsi="Arial"/>
      <w:position w:val="4"/>
      <w:sz w:val="16"/>
      <w:szCs w:val="15"/>
      <w:lang w:val="en-US" w:eastAsia="zh-CN" w:bidi="ar-SA"/>
    </w:rPr>
  </w:style>
  <w:style w:type="paragraph" w:customStyle="1" w:styleId="TableHeader">
    <w:name w:val="*Table Header"/>
    <w:basedOn w:val="Normal"/>
    <w:rsid w:val="00266D29"/>
    <w:pPr>
      <w:spacing w:line="220" w:lineRule="exact"/>
      <w:jc w:val="center"/>
    </w:pPr>
    <w:rPr>
      <w:rFonts w:cs="Arial"/>
      <w:b/>
      <w:sz w:val="17"/>
      <w:szCs w:val="17"/>
    </w:rPr>
  </w:style>
  <w:style w:type="character" w:customStyle="1" w:styleId="ECTOCNotesSubscript">
    <w:name w:val="**EC/TOC/Notes Subscript"/>
    <w:rsid w:val="009877F1"/>
    <w:rPr>
      <w:rFonts w:ascii="Arial" w:hAnsi="Arial"/>
      <w:spacing w:val="0"/>
      <w:w w:val="100"/>
      <w:position w:val="-4"/>
      <w:sz w:val="15"/>
      <w:szCs w:val="15"/>
    </w:rPr>
  </w:style>
  <w:style w:type="character" w:customStyle="1" w:styleId="H1Subscript">
    <w:name w:val="**H1 Subscript"/>
    <w:rsid w:val="002C687B"/>
    <w:rPr>
      <w:rFonts w:ascii="Arial" w:hAnsi="Arial"/>
      <w:b/>
      <w:spacing w:val="0"/>
      <w:w w:val="100"/>
      <w:position w:val="-4"/>
      <w:sz w:val="23"/>
      <w:szCs w:val="23"/>
    </w:rPr>
  </w:style>
  <w:style w:type="character" w:customStyle="1" w:styleId="H2Subscript">
    <w:name w:val="**H2 Subscript"/>
    <w:rsid w:val="002C687B"/>
    <w:rPr>
      <w:rFonts w:ascii="Arial" w:hAnsi="Arial"/>
      <w:b/>
      <w:spacing w:val="0"/>
      <w:w w:val="100"/>
      <w:position w:val="-4"/>
      <w:sz w:val="18"/>
      <w:szCs w:val="18"/>
    </w:rPr>
  </w:style>
  <w:style w:type="character" w:customStyle="1" w:styleId="H1Superscript">
    <w:name w:val="**H1 Superscript"/>
    <w:rsid w:val="002C687B"/>
    <w:rPr>
      <w:rFonts w:ascii="Arial" w:hAnsi="Arial"/>
      <w:b/>
      <w:spacing w:val="0"/>
      <w:w w:val="100"/>
      <w:position w:val="6"/>
      <w:sz w:val="20"/>
      <w:szCs w:val="20"/>
    </w:rPr>
  </w:style>
  <w:style w:type="character" w:customStyle="1" w:styleId="H2Superscript">
    <w:name w:val="**H2 Superscript"/>
    <w:rsid w:val="002C687B"/>
    <w:rPr>
      <w:rFonts w:ascii="Arial" w:hAnsi="Arial"/>
      <w:b/>
      <w:spacing w:val="0"/>
      <w:w w:val="100"/>
      <w:position w:val="6"/>
      <w:sz w:val="16"/>
      <w:szCs w:val="16"/>
    </w:rPr>
  </w:style>
  <w:style w:type="character" w:customStyle="1" w:styleId="TableTitleSuperscript">
    <w:name w:val="**Table Title Superscript"/>
    <w:rsid w:val="00583420"/>
    <w:rPr>
      <w:rFonts w:ascii="Arial" w:hAnsi="Arial"/>
      <w:spacing w:val="0"/>
      <w:w w:val="100"/>
      <w:position w:val="6"/>
      <w:sz w:val="20"/>
      <w:szCs w:val="20"/>
    </w:rPr>
  </w:style>
  <w:style w:type="character" w:customStyle="1" w:styleId="AbsMaxText">
    <w:name w:val="*Abs Max Text"/>
    <w:rsid w:val="00753125"/>
    <w:rPr>
      <w:rFonts w:ascii="Arial" w:hAnsi="Arial"/>
      <w:sz w:val="17"/>
      <w:szCs w:val="17"/>
      <w:lang w:val="en-US" w:eastAsia="en-US" w:bidi="ar-SA"/>
    </w:rPr>
  </w:style>
  <w:style w:type="paragraph" w:customStyle="1" w:styleId="ElectNotes">
    <w:name w:val="*Elect Notes"/>
    <w:basedOn w:val="Normal"/>
    <w:link w:val="ElectNotesChar"/>
    <w:rsid w:val="002D46C0"/>
    <w:pPr>
      <w:ind w:left="720" w:hanging="720"/>
    </w:pPr>
    <w:rPr>
      <w:sz w:val="17"/>
      <w:szCs w:val="17"/>
    </w:rPr>
  </w:style>
  <w:style w:type="character" w:customStyle="1" w:styleId="ElectNotesChar">
    <w:name w:val="*Elect Notes Char"/>
    <w:link w:val="ElectNotes"/>
    <w:rsid w:val="002D46C0"/>
    <w:rPr>
      <w:rFonts w:ascii="Arial" w:eastAsia="SimSun" w:hAnsi="Arial" w:cs="Arial"/>
      <w:bCs/>
      <w:i/>
      <w:iCs/>
      <w:sz w:val="17"/>
      <w:szCs w:val="17"/>
      <w:lang w:val="en-US" w:eastAsia="en-US" w:bidi="ar-SA"/>
    </w:rPr>
  </w:style>
  <w:style w:type="paragraph" w:customStyle="1" w:styleId="BodyText">
    <w:name w:val="*Body Text"/>
    <w:basedOn w:val="Normal"/>
    <w:rsid w:val="008733DD"/>
    <w:pPr>
      <w:jc w:val="both"/>
    </w:pPr>
    <w:rPr>
      <w:sz w:val="19"/>
      <w:szCs w:val="19"/>
      <w:lang w:eastAsia="zh-CN"/>
    </w:rPr>
  </w:style>
  <w:style w:type="paragraph" w:customStyle="1" w:styleId="TableSub-Header">
    <w:name w:val="*Table Sub-Header"/>
    <w:basedOn w:val="Normal"/>
    <w:rsid w:val="00266D29"/>
    <w:pPr>
      <w:spacing w:line="220" w:lineRule="exact"/>
    </w:pPr>
    <w:rPr>
      <w:b/>
      <w:bCs/>
      <w:sz w:val="17"/>
    </w:rPr>
  </w:style>
  <w:style w:type="paragraph" w:customStyle="1" w:styleId="TableText">
    <w:name w:val="*Table Text"/>
    <w:basedOn w:val="Normal"/>
    <w:link w:val="TableTextChar"/>
    <w:rsid w:val="00266D29"/>
    <w:pPr>
      <w:spacing w:line="220" w:lineRule="exact"/>
    </w:pPr>
    <w:rPr>
      <w:sz w:val="17"/>
    </w:rPr>
  </w:style>
  <w:style w:type="character" w:customStyle="1" w:styleId="TableTextChar">
    <w:name w:val="*Table Text Char"/>
    <w:link w:val="TableText"/>
    <w:rsid w:val="00266D29"/>
    <w:rPr>
      <w:rFonts w:ascii="Arial" w:hAnsi="Arial"/>
      <w:sz w:val="17"/>
    </w:rPr>
  </w:style>
  <w:style w:type="character" w:customStyle="1" w:styleId="TableSub-HeaderSubscript">
    <w:name w:val="**Table Sub-Header Subscript"/>
    <w:rsid w:val="00BC1904"/>
    <w:rPr>
      <w:position w:val="-4"/>
      <w:sz w:val="15"/>
      <w:szCs w:val="15"/>
    </w:rPr>
  </w:style>
  <w:style w:type="character" w:customStyle="1" w:styleId="TableTextSuperscript">
    <w:name w:val="**Table Text Superscript"/>
    <w:rsid w:val="00BC1904"/>
    <w:rPr>
      <w:position w:val="4"/>
      <w:sz w:val="14"/>
      <w:szCs w:val="14"/>
    </w:rPr>
  </w:style>
  <w:style w:type="paragraph" w:customStyle="1" w:styleId="TableTextSubscript">
    <w:name w:val="**Table Text Subscript"/>
    <w:basedOn w:val="Normal"/>
    <w:link w:val="TableTextSubscriptChar"/>
    <w:rsid w:val="00834575"/>
    <w:pPr>
      <w:spacing w:line="220" w:lineRule="exact"/>
    </w:pPr>
    <w:rPr>
      <w:rFonts w:cs="Arial"/>
      <w:position w:val="-4"/>
      <w:sz w:val="15"/>
      <w:szCs w:val="15"/>
    </w:rPr>
  </w:style>
  <w:style w:type="character" w:customStyle="1" w:styleId="TableTextSubscriptChar">
    <w:name w:val="**Table Text Subscript Char"/>
    <w:link w:val="TableTextSubscript"/>
    <w:rsid w:val="00834575"/>
    <w:rPr>
      <w:rFonts w:ascii="Arial" w:hAnsi="Arial" w:cs="Arial"/>
      <w:position w:val="-4"/>
      <w:sz w:val="15"/>
      <w:szCs w:val="15"/>
      <w:lang w:val="en-US" w:eastAsia="en-US" w:bidi="ar-SA"/>
    </w:rPr>
  </w:style>
  <w:style w:type="character" w:customStyle="1" w:styleId="TableSub-HeaderSuperscript">
    <w:name w:val="**Table Sub-Header Superscript"/>
    <w:rsid w:val="008E32AE"/>
    <w:rPr>
      <w:rFonts w:ascii="Arial" w:hAnsi="Arial"/>
      <w:position w:val="4"/>
      <w:sz w:val="14"/>
      <w:szCs w:val="14"/>
    </w:rPr>
  </w:style>
  <w:style w:type="character" w:customStyle="1" w:styleId="BodyTextOverbar">
    <w:name w:val="**Body Text Overbar"/>
    <w:rsid w:val="00EC515B"/>
    <w:rPr>
      <w:rFonts w:ascii="ArialOverbar" w:hAnsi="ArialOverbar"/>
      <w:sz w:val="19"/>
      <w:szCs w:val="19"/>
    </w:rPr>
  </w:style>
  <w:style w:type="paragraph" w:customStyle="1" w:styleId="H1Overbar">
    <w:name w:val="**H1 Overbar"/>
    <w:basedOn w:val="H1"/>
    <w:link w:val="H1OverbarChar"/>
    <w:rsid w:val="00EC515B"/>
    <w:rPr>
      <w:rFonts w:ascii="ArialOverbar" w:hAnsi="ArialOverbar"/>
    </w:rPr>
  </w:style>
  <w:style w:type="character" w:customStyle="1" w:styleId="H1OverbarChar">
    <w:name w:val="**H1 Overbar Char"/>
    <w:link w:val="H1Overbar"/>
    <w:rsid w:val="00EC515B"/>
    <w:rPr>
      <w:rFonts w:ascii="ArialOverbar" w:hAnsi="ArialOverbar"/>
      <w:b/>
      <w:color w:val="33CCCC"/>
      <w:sz w:val="25"/>
      <w:szCs w:val="25"/>
      <w:lang w:val="en-US" w:eastAsia="en-US" w:bidi="ar-SA"/>
    </w:rPr>
  </w:style>
  <w:style w:type="paragraph" w:customStyle="1" w:styleId="H2Overbar">
    <w:name w:val="**H2 Overbar"/>
    <w:basedOn w:val="H2"/>
    <w:link w:val="H2OverbarChar"/>
    <w:rsid w:val="00EC515B"/>
    <w:rPr>
      <w:rFonts w:ascii="ArialOverbar" w:hAnsi="ArialOverbar"/>
    </w:rPr>
  </w:style>
  <w:style w:type="character" w:customStyle="1" w:styleId="H2OverbarChar">
    <w:name w:val="**H2 Overbar Char"/>
    <w:link w:val="H2Overbar"/>
    <w:rsid w:val="00EC515B"/>
    <w:rPr>
      <w:rFonts w:ascii="ArialOverbar" w:hAnsi="ArialOverbar"/>
      <w:b/>
      <w:lang w:val="en-US" w:eastAsia="en-US" w:bidi="ar-SA"/>
    </w:rPr>
  </w:style>
  <w:style w:type="paragraph" w:customStyle="1" w:styleId="H3Overbar">
    <w:name w:val="**H3 Overbar"/>
    <w:basedOn w:val="H3"/>
    <w:link w:val="H3OverbarChar"/>
    <w:rsid w:val="00EC515B"/>
    <w:rPr>
      <w:rFonts w:ascii="ArialOverbar" w:hAnsi="ArialOverbar"/>
      <w:szCs w:val="19"/>
    </w:rPr>
  </w:style>
  <w:style w:type="character" w:customStyle="1" w:styleId="H3OverbarChar">
    <w:name w:val="**H3 Overbar Char"/>
    <w:link w:val="H3Overbar"/>
    <w:rsid w:val="00EC515B"/>
    <w:rPr>
      <w:rFonts w:ascii="ArialOverbar" w:hAnsi="ArialOverbar"/>
      <w:b/>
      <w:sz w:val="19"/>
      <w:szCs w:val="19"/>
      <w:lang w:val="en-US" w:eastAsia="en-US" w:bidi="ar-SA"/>
    </w:rPr>
  </w:style>
  <w:style w:type="paragraph" w:customStyle="1" w:styleId="TableTitleOverbar">
    <w:name w:val="**Table Title Overbar"/>
    <w:basedOn w:val="TableTitle"/>
    <w:link w:val="TableTitleOverbarChar"/>
    <w:rsid w:val="00EC515B"/>
    <w:rPr>
      <w:rFonts w:ascii="ArialOverbar" w:hAnsi="ArialOverbar"/>
      <w:szCs w:val="24"/>
    </w:rPr>
  </w:style>
  <w:style w:type="character" w:customStyle="1" w:styleId="TableTitleOverbarChar">
    <w:name w:val="**Table Title Overbar Char"/>
    <w:link w:val="TableTitleOverbar"/>
    <w:rsid w:val="00EC515B"/>
    <w:rPr>
      <w:rFonts w:ascii="ArialOverbar" w:eastAsia="SimSun" w:hAnsi="ArialOverbar"/>
      <w:b/>
      <w:bCs/>
      <w:iCs/>
      <w:color w:val="33CCCC"/>
      <w:sz w:val="24"/>
      <w:szCs w:val="24"/>
      <w:lang w:val="en-US" w:eastAsia="zh-CN" w:bidi="ar-SA"/>
    </w:rPr>
  </w:style>
  <w:style w:type="character" w:customStyle="1" w:styleId="TableTextOverbar">
    <w:name w:val="**Table Text Overbar"/>
    <w:rsid w:val="00562C4E"/>
    <w:rPr>
      <w:rFonts w:ascii="ArialOverbar" w:hAnsi="ArialOverbar"/>
      <w:sz w:val="19"/>
      <w:szCs w:val="19"/>
    </w:rPr>
  </w:style>
  <w:style w:type="character" w:customStyle="1" w:styleId="ElectSubTitleOverbar">
    <w:name w:val="**Elect Sub Title Overbar"/>
    <w:rsid w:val="007B32B2"/>
    <w:rPr>
      <w:rFonts w:ascii="ArialOverbar" w:hAnsi="ArialOverbar"/>
      <w:sz w:val="17"/>
      <w:szCs w:val="17"/>
    </w:rPr>
  </w:style>
  <w:style w:type="character" w:customStyle="1" w:styleId="ElectNotesOverbar">
    <w:name w:val="**Elect Notes Overbar"/>
    <w:rsid w:val="007B32B2"/>
    <w:rPr>
      <w:rFonts w:ascii="ArialOverbar" w:hAnsi="ArialOverbar"/>
      <w:sz w:val="17"/>
      <w:szCs w:val="17"/>
    </w:rPr>
  </w:style>
  <w:style w:type="character" w:customStyle="1" w:styleId="TableSub-HeaderOverbar">
    <w:name w:val="**Table Sub-Header Overbar"/>
    <w:rsid w:val="00CC3E21"/>
    <w:rPr>
      <w:rFonts w:ascii="ArialOverbar" w:hAnsi="ArialOverbar"/>
      <w:b/>
      <w:sz w:val="17"/>
      <w:szCs w:val="17"/>
    </w:rPr>
  </w:style>
  <w:style w:type="character" w:customStyle="1" w:styleId="AbsMaxTextOverbar">
    <w:name w:val="*Abs Max Text Overbar"/>
    <w:rsid w:val="00CC3E21"/>
    <w:rPr>
      <w:rFonts w:ascii="ArialOverbar" w:hAnsi="ArialOverbar"/>
      <w:sz w:val="17"/>
      <w:szCs w:val="17"/>
      <w:lang w:val="en-US" w:eastAsia="en-US" w:bidi="ar-SA"/>
    </w:rPr>
  </w:style>
  <w:style w:type="paragraph" w:customStyle="1" w:styleId="AppTextOverbar">
    <w:name w:val="**App Text Overbar"/>
    <w:basedOn w:val="AppText"/>
    <w:link w:val="AppTextOverbarChar"/>
    <w:rsid w:val="005F07EF"/>
    <w:rPr>
      <w:rFonts w:ascii="ArialOverbar" w:hAnsi="ArialOverbar"/>
    </w:rPr>
  </w:style>
  <w:style w:type="character" w:customStyle="1" w:styleId="AppTextOverbarChar">
    <w:name w:val="**App Text Overbar Char"/>
    <w:link w:val="AppTextOverbar"/>
    <w:rsid w:val="005F07EF"/>
    <w:rPr>
      <w:rFonts w:ascii="ArialOverbar" w:hAnsi="ArialOverbar"/>
      <w:sz w:val="19"/>
      <w:szCs w:val="19"/>
      <w:lang w:val="en-US" w:eastAsia="en-US" w:bidi="ar-SA"/>
    </w:rPr>
  </w:style>
  <w:style w:type="character" w:customStyle="1" w:styleId="BenefitFeaturesOverbar">
    <w:name w:val="**Benefit&amp; Features Overbar"/>
    <w:rsid w:val="005F07EF"/>
    <w:rPr>
      <w:rFonts w:ascii="ArialOverbar" w:hAnsi="ArialOverbar" w:cs="DTP Symbols"/>
      <w:sz w:val="19"/>
      <w:szCs w:val="19"/>
      <w:lang w:val="en-US" w:eastAsia="en-US" w:bidi="ar-SA"/>
    </w:rPr>
  </w:style>
  <w:style w:type="paragraph" w:customStyle="1" w:styleId="TableTextCenter">
    <w:name w:val="*Table Text (Center)"/>
    <w:basedOn w:val="TableText"/>
    <w:qFormat/>
    <w:rsid w:val="003936E4"/>
    <w:pPr>
      <w:jc w:val="center"/>
    </w:pPr>
  </w:style>
  <w:style w:type="character" w:styleId="Hyperlink">
    <w:name w:val="Hyperlink"/>
    <w:uiPriority w:val="99"/>
    <w:locked/>
    <w:rsid w:val="00902783"/>
    <w:rPr>
      <w:color w:val="0000FF"/>
      <w:u w:val="single"/>
    </w:rPr>
  </w:style>
  <w:style w:type="paragraph" w:styleId="ListParagraph">
    <w:name w:val="List Paragraph"/>
    <w:basedOn w:val="Normal"/>
    <w:uiPriority w:val="34"/>
    <w:qFormat/>
    <w:locked/>
    <w:rsid w:val="00017B71"/>
    <w:pPr>
      <w:ind w:left="720"/>
      <w:contextualSpacing/>
    </w:pPr>
  </w:style>
  <w:style w:type="paragraph" w:styleId="Header">
    <w:name w:val="header"/>
    <w:basedOn w:val="Normal"/>
    <w:link w:val="HeaderChar"/>
    <w:locked/>
    <w:rsid w:val="007F3F61"/>
    <w:pPr>
      <w:tabs>
        <w:tab w:val="center" w:pos="4680"/>
        <w:tab w:val="right" w:pos="9360"/>
      </w:tabs>
    </w:pPr>
  </w:style>
  <w:style w:type="character" w:customStyle="1" w:styleId="HeaderChar">
    <w:name w:val="Header Char"/>
    <w:basedOn w:val="DefaultParagraphFont"/>
    <w:link w:val="Header"/>
    <w:rsid w:val="007F3F61"/>
    <w:rPr>
      <w:rFonts w:ascii="Arial" w:hAnsi="Arial"/>
    </w:rPr>
  </w:style>
  <w:style w:type="paragraph" w:styleId="Footer">
    <w:name w:val="footer"/>
    <w:basedOn w:val="Normal"/>
    <w:link w:val="FooterChar"/>
    <w:locked/>
    <w:rsid w:val="007F3F61"/>
    <w:pPr>
      <w:tabs>
        <w:tab w:val="center" w:pos="4680"/>
        <w:tab w:val="right" w:pos="9360"/>
      </w:tabs>
    </w:pPr>
  </w:style>
  <w:style w:type="character" w:customStyle="1" w:styleId="FooterChar">
    <w:name w:val="Footer Char"/>
    <w:basedOn w:val="DefaultParagraphFont"/>
    <w:link w:val="Footer"/>
    <w:rsid w:val="007F3F61"/>
    <w:rPr>
      <w:rFonts w:ascii="Arial" w:hAnsi="Arial"/>
    </w:rPr>
  </w:style>
  <w:style w:type="table" w:styleId="TableGrid">
    <w:name w:val="Table Grid"/>
    <w:basedOn w:val="TableNormal"/>
    <w:locked/>
    <w:rsid w:val="00D73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30DA3"/>
    <w:pPr>
      <w:autoSpaceDE w:val="0"/>
      <w:autoSpaceDN w:val="0"/>
      <w:adjustRightInd w:val="0"/>
    </w:pPr>
    <w:rPr>
      <w:rFonts w:ascii="Arial" w:hAnsi="Arial" w:cs="Arial"/>
      <w:color w:val="000000"/>
      <w:sz w:val="24"/>
      <w:szCs w:val="24"/>
    </w:rPr>
  </w:style>
  <w:style w:type="paragraph" w:customStyle="1" w:styleId="HeaderOdd">
    <w:name w:val="Header Odd"/>
    <w:basedOn w:val="NoSpacing"/>
    <w:qFormat/>
    <w:rsid w:val="006D7B3D"/>
    <w:pPr>
      <w:pBdr>
        <w:bottom w:val="single" w:sz="4" w:space="1" w:color="4F81BD" w:themeColor="accent1"/>
      </w:pBdr>
      <w:jc w:val="right"/>
    </w:pPr>
    <w:rPr>
      <w:rFonts w:asciiTheme="minorHAnsi" w:eastAsiaTheme="minorHAnsi" w:hAnsiTheme="minorHAnsi"/>
      <w:b/>
      <w:color w:val="1F497D" w:themeColor="text2"/>
      <w:lang w:eastAsia="ja-JP"/>
    </w:rPr>
  </w:style>
  <w:style w:type="paragraph" w:styleId="NoSpacing">
    <w:name w:val="No Spacing"/>
    <w:uiPriority w:val="1"/>
    <w:semiHidden/>
    <w:qFormat/>
    <w:locked/>
    <w:rsid w:val="006D7B3D"/>
    <w:rPr>
      <w:rFonts w:ascii="Arial" w:hAnsi="Arial"/>
    </w:rPr>
  </w:style>
  <w:style w:type="paragraph" w:customStyle="1" w:styleId="TableHeader0">
    <w:name w:val="Table Header"/>
    <w:basedOn w:val="Normal"/>
    <w:autoRedefine/>
    <w:rsid w:val="00066CB0"/>
    <w:pPr>
      <w:tabs>
        <w:tab w:val="left" w:pos="360"/>
      </w:tabs>
      <w:spacing w:after="120"/>
      <w:jc w:val="center"/>
    </w:pPr>
    <w:rPr>
      <w:rFonts w:cs="Arial"/>
      <w:sz w:val="17"/>
      <w:szCs w:val="17"/>
    </w:rPr>
  </w:style>
  <w:style w:type="paragraph" w:styleId="Caption0">
    <w:name w:val="caption"/>
    <w:basedOn w:val="Normal"/>
    <w:next w:val="Normal"/>
    <w:link w:val="CaptionChar0"/>
    <w:qFormat/>
    <w:locked/>
    <w:rsid w:val="00BC5D1D"/>
    <w:pPr>
      <w:spacing w:before="120" w:after="120"/>
      <w:jc w:val="center"/>
    </w:pPr>
    <w:rPr>
      <w:b/>
      <w:bCs/>
      <w:sz w:val="18"/>
      <w:szCs w:val="18"/>
    </w:rPr>
  </w:style>
  <w:style w:type="character" w:customStyle="1" w:styleId="TableText10ptCharChar">
    <w:name w:val="TableText10pt Char Char"/>
    <w:basedOn w:val="DefaultParagraphFont"/>
    <w:link w:val="TableText10pt"/>
    <w:uiPriority w:val="99"/>
    <w:locked/>
    <w:rsid w:val="00D14BE9"/>
    <w:rPr>
      <w:rFonts w:ascii="Arial" w:hAnsi="Arial"/>
    </w:rPr>
  </w:style>
  <w:style w:type="paragraph" w:customStyle="1" w:styleId="TableText10pt">
    <w:name w:val="TableText10pt"/>
    <w:basedOn w:val="Normal"/>
    <w:link w:val="TableText10ptCharChar"/>
    <w:uiPriority w:val="99"/>
    <w:rsid w:val="00D14BE9"/>
    <w:pPr>
      <w:spacing w:after="120"/>
      <w:jc w:val="both"/>
    </w:pPr>
  </w:style>
  <w:style w:type="paragraph" w:customStyle="1" w:styleId="TableHeader10pt">
    <w:name w:val="TableHeader10pt"/>
    <w:basedOn w:val="Normal"/>
    <w:uiPriority w:val="99"/>
    <w:rsid w:val="00D14BE9"/>
    <w:pPr>
      <w:spacing w:after="120"/>
      <w:jc w:val="both"/>
    </w:pPr>
    <w:rPr>
      <w:b/>
    </w:rPr>
  </w:style>
  <w:style w:type="paragraph" w:customStyle="1" w:styleId="TableText10ptL-Jstfy">
    <w:name w:val="TableText10pt L-Jstfy"/>
    <w:basedOn w:val="TableHeader10pt"/>
    <w:qFormat/>
    <w:rsid w:val="00D14BE9"/>
    <w:pPr>
      <w:spacing w:after="0"/>
    </w:pPr>
    <w:rPr>
      <w:b w:val="0"/>
    </w:rPr>
  </w:style>
  <w:style w:type="paragraph" w:customStyle="1" w:styleId="TableText10ptBoldL-Jstfy">
    <w:name w:val="TableText10pt Bold  L-Jstfy"/>
    <w:basedOn w:val="TableText10pt"/>
    <w:rsid w:val="00D14BE9"/>
    <w:pPr>
      <w:spacing w:after="0"/>
    </w:pPr>
    <w:rPr>
      <w:b/>
      <w:bCs/>
    </w:rPr>
  </w:style>
  <w:style w:type="paragraph" w:customStyle="1" w:styleId="csnormal">
    <w:name w:val="csnormal"/>
    <w:basedOn w:val="Normal"/>
    <w:rsid w:val="00D14BE9"/>
    <w:pPr>
      <w:widowControl w:val="0"/>
      <w:overflowPunct w:val="0"/>
      <w:autoSpaceDE w:val="0"/>
      <w:autoSpaceDN w:val="0"/>
      <w:adjustRightInd w:val="0"/>
      <w:spacing w:after="120"/>
      <w:jc w:val="both"/>
      <w:textAlignment w:val="baseline"/>
    </w:pPr>
    <w:rPr>
      <w:color w:val="000000"/>
    </w:rPr>
  </w:style>
  <w:style w:type="paragraph" w:styleId="TOCHeading">
    <w:name w:val="TOC Heading"/>
    <w:basedOn w:val="Heading1"/>
    <w:next w:val="Normal"/>
    <w:uiPriority w:val="39"/>
    <w:unhideWhenUsed/>
    <w:qFormat/>
    <w:locked/>
    <w:rsid w:val="001A2AA2"/>
    <w:pPr>
      <w:keepLines/>
      <w:spacing w:before="480" w:line="276" w:lineRule="auto"/>
      <w:outlineLvl w:val="9"/>
    </w:pPr>
    <w:rPr>
      <w:rFonts w:asciiTheme="majorHAnsi" w:eastAsiaTheme="majorEastAsia" w:hAnsiTheme="majorHAnsi" w:cstheme="majorBidi"/>
      <w:bCs/>
      <w:i w:val="0"/>
      <w:iCs w:val="0"/>
      <w:color w:val="365F91" w:themeColor="accent1" w:themeShade="BF"/>
      <w:sz w:val="28"/>
      <w:szCs w:val="28"/>
      <w:lang w:eastAsia="ja-JP"/>
    </w:rPr>
  </w:style>
  <w:style w:type="paragraph" w:styleId="TOC1">
    <w:name w:val="toc 1"/>
    <w:basedOn w:val="Normal"/>
    <w:next w:val="Normal"/>
    <w:autoRedefine/>
    <w:uiPriority w:val="39"/>
    <w:qFormat/>
    <w:locked/>
    <w:rsid w:val="001A2AA2"/>
    <w:pPr>
      <w:spacing w:after="100"/>
    </w:pPr>
  </w:style>
  <w:style w:type="paragraph" w:styleId="TOC2">
    <w:name w:val="toc 2"/>
    <w:basedOn w:val="Normal"/>
    <w:next w:val="Normal"/>
    <w:autoRedefine/>
    <w:uiPriority w:val="39"/>
    <w:qFormat/>
    <w:locked/>
    <w:rsid w:val="004B7A61"/>
    <w:pPr>
      <w:tabs>
        <w:tab w:val="right" w:leader="dot" w:pos="9430"/>
      </w:tabs>
      <w:spacing w:after="100"/>
      <w:ind w:left="560"/>
    </w:pPr>
  </w:style>
  <w:style w:type="paragraph" w:styleId="TOC3">
    <w:name w:val="toc 3"/>
    <w:basedOn w:val="Normal"/>
    <w:next w:val="Normal"/>
    <w:autoRedefine/>
    <w:uiPriority w:val="39"/>
    <w:qFormat/>
    <w:locked/>
    <w:rsid w:val="001A2AA2"/>
    <w:pPr>
      <w:spacing w:after="100"/>
      <w:ind w:left="400"/>
    </w:pPr>
  </w:style>
  <w:style w:type="paragraph" w:styleId="TOC4">
    <w:name w:val="toc 4"/>
    <w:basedOn w:val="Normal"/>
    <w:next w:val="Normal"/>
    <w:autoRedefine/>
    <w:uiPriority w:val="39"/>
    <w:unhideWhenUsed/>
    <w:locked/>
    <w:rsid w:val="00F66589"/>
    <w:pPr>
      <w:spacing w:after="100" w:line="276" w:lineRule="auto"/>
      <w:ind w:left="660"/>
    </w:pPr>
    <w:rPr>
      <w:rFonts w:eastAsiaTheme="minorEastAsia" w:cstheme="minorBidi"/>
      <w:sz w:val="22"/>
      <w:szCs w:val="22"/>
    </w:rPr>
  </w:style>
  <w:style w:type="paragraph" w:styleId="TOC5">
    <w:name w:val="toc 5"/>
    <w:basedOn w:val="Normal"/>
    <w:next w:val="Normal"/>
    <w:autoRedefine/>
    <w:uiPriority w:val="39"/>
    <w:unhideWhenUsed/>
    <w:locked/>
    <w:rsid w:val="00F66589"/>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locked/>
    <w:rsid w:val="00F66589"/>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locked/>
    <w:rsid w:val="00F66589"/>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locked/>
    <w:rsid w:val="00F66589"/>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locked/>
    <w:rsid w:val="00F66589"/>
    <w:pPr>
      <w:spacing w:after="100" w:line="276" w:lineRule="auto"/>
      <w:ind w:left="1760"/>
    </w:pPr>
    <w:rPr>
      <w:rFonts w:eastAsiaTheme="minorEastAsia" w:cstheme="minorBidi"/>
      <w:sz w:val="22"/>
      <w:szCs w:val="22"/>
    </w:rPr>
  </w:style>
  <w:style w:type="character" w:styleId="CommentReference">
    <w:name w:val="annotation reference"/>
    <w:basedOn w:val="DefaultParagraphFont"/>
    <w:locked/>
    <w:rsid w:val="00ED7E1A"/>
    <w:rPr>
      <w:sz w:val="16"/>
      <w:szCs w:val="16"/>
    </w:rPr>
  </w:style>
  <w:style w:type="paragraph" w:styleId="CommentText">
    <w:name w:val="annotation text"/>
    <w:basedOn w:val="Normal"/>
    <w:link w:val="CommentTextChar"/>
    <w:locked/>
    <w:rsid w:val="00ED7E1A"/>
  </w:style>
  <w:style w:type="character" w:customStyle="1" w:styleId="CommentTextChar">
    <w:name w:val="Comment Text Char"/>
    <w:basedOn w:val="DefaultParagraphFont"/>
    <w:link w:val="CommentText"/>
    <w:rsid w:val="00ED7E1A"/>
    <w:rPr>
      <w:rFonts w:ascii="Arial" w:hAnsi="Arial"/>
    </w:rPr>
  </w:style>
  <w:style w:type="paragraph" w:styleId="CommentSubject">
    <w:name w:val="annotation subject"/>
    <w:basedOn w:val="CommentText"/>
    <w:next w:val="CommentText"/>
    <w:link w:val="CommentSubjectChar"/>
    <w:semiHidden/>
    <w:locked/>
    <w:rsid w:val="00ED7E1A"/>
    <w:rPr>
      <w:b/>
      <w:bCs/>
    </w:rPr>
  </w:style>
  <w:style w:type="character" w:customStyle="1" w:styleId="CommentSubjectChar">
    <w:name w:val="Comment Subject Char"/>
    <w:basedOn w:val="CommentTextChar"/>
    <w:link w:val="CommentSubject"/>
    <w:semiHidden/>
    <w:rsid w:val="00ED7E1A"/>
    <w:rPr>
      <w:rFonts w:ascii="Arial" w:hAnsi="Arial"/>
      <w:b/>
      <w:bCs/>
    </w:rPr>
  </w:style>
  <w:style w:type="paragraph" w:styleId="Title">
    <w:name w:val="Title"/>
    <w:basedOn w:val="Header"/>
    <w:next w:val="Normal"/>
    <w:link w:val="TitleChar"/>
    <w:qFormat/>
    <w:locked/>
    <w:rsid w:val="007E0AFF"/>
    <w:pPr>
      <w:jc w:val="center"/>
    </w:pPr>
    <w:rPr>
      <w:rFonts w:eastAsiaTheme="majorEastAsia"/>
      <w:b/>
      <w:bCs/>
      <w:i/>
      <w:iCs/>
      <w:color w:val="1F497D" w:themeColor="text2"/>
      <w:sz w:val="44"/>
      <w:szCs w:val="44"/>
    </w:rPr>
  </w:style>
  <w:style w:type="character" w:customStyle="1" w:styleId="TitleChar">
    <w:name w:val="Title Char"/>
    <w:basedOn w:val="DefaultParagraphFont"/>
    <w:link w:val="Title"/>
    <w:rsid w:val="007E0AFF"/>
    <w:rPr>
      <w:rFonts w:asciiTheme="minorHAnsi" w:eastAsiaTheme="majorEastAsia" w:hAnsiTheme="minorHAnsi"/>
      <w:b/>
      <w:bCs/>
      <w:i/>
      <w:iCs/>
      <w:color w:val="1F497D" w:themeColor="text2"/>
      <w:sz w:val="44"/>
      <w:szCs w:val="44"/>
    </w:rPr>
  </w:style>
  <w:style w:type="paragraph" w:styleId="Subtitle">
    <w:name w:val="Subtitle"/>
    <w:basedOn w:val="Header"/>
    <w:next w:val="Normal"/>
    <w:link w:val="SubtitleChar"/>
    <w:qFormat/>
    <w:locked/>
    <w:rsid w:val="00C40B9A"/>
    <w:pPr>
      <w:jc w:val="center"/>
    </w:pPr>
    <w:rPr>
      <w:color w:val="1F497D" w:themeColor="text2"/>
      <w:sz w:val="28"/>
      <w:szCs w:val="28"/>
    </w:rPr>
  </w:style>
  <w:style w:type="character" w:customStyle="1" w:styleId="SubtitleChar">
    <w:name w:val="Subtitle Char"/>
    <w:basedOn w:val="DefaultParagraphFont"/>
    <w:link w:val="Subtitle"/>
    <w:rsid w:val="00C40B9A"/>
    <w:rPr>
      <w:rFonts w:asciiTheme="minorHAnsi" w:hAnsiTheme="minorHAnsi"/>
      <w:color w:val="1F497D" w:themeColor="text2"/>
      <w:sz w:val="28"/>
      <w:szCs w:val="28"/>
    </w:rPr>
  </w:style>
  <w:style w:type="paragraph" w:customStyle="1" w:styleId="ListPage1">
    <w:name w:val="List Page 1"/>
    <w:basedOn w:val="Normal"/>
    <w:rsid w:val="00374CD3"/>
    <w:pPr>
      <w:keepNext/>
      <w:spacing w:after="120" w:line="240" w:lineRule="exact"/>
      <w:ind w:left="187" w:hanging="187"/>
      <w:contextualSpacing/>
    </w:pPr>
    <w:rPr>
      <w:rFonts w:ascii="Myriad Pro" w:hAnsi="Myriad Pro"/>
      <w:b/>
      <w:kern w:val="18"/>
      <w:sz w:val="18"/>
      <w:szCs w:val="19"/>
    </w:rPr>
  </w:style>
  <w:style w:type="paragraph" w:styleId="BodyText0">
    <w:name w:val="Body Text"/>
    <w:basedOn w:val="Normal"/>
    <w:link w:val="BodyTextChar"/>
    <w:locked/>
    <w:rsid w:val="00715742"/>
    <w:pPr>
      <w:spacing w:after="120"/>
    </w:pPr>
  </w:style>
  <w:style w:type="character" w:customStyle="1" w:styleId="BodyTextChar">
    <w:name w:val="Body Text Char"/>
    <w:basedOn w:val="DefaultParagraphFont"/>
    <w:link w:val="BodyText0"/>
    <w:rsid w:val="00715742"/>
    <w:rPr>
      <w:rFonts w:ascii="Arial" w:hAnsi="Arial"/>
    </w:rPr>
  </w:style>
  <w:style w:type="character" w:customStyle="1" w:styleId="NormalBefore0ptChar">
    <w:name w:val="Normal + Before:  0 pt Char"/>
    <w:aliases w:val="After:  0 pt Char"/>
    <w:link w:val="NormalBefore0pt"/>
    <w:uiPriority w:val="99"/>
    <w:semiHidden/>
    <w:locked/>
    <w:rsid w:val="00023EC0"/>
    <w:rPr>
      <w:rFonts w:ascii="Minion Pro" w:hAnsi="Minion Pro"/>
      <w:kern w:val="18"/>
      <w:sz w:val="19"/>
      <w:szCs w:val="19"/>
    </w:rPr>
  </w:style>
  <w:style w:type="paragraph" w:customStyle="1" w:styleId="NormalBefore0pt">
    <w:name w:val="Normal + Before:  0 pt"/>
    <w:aliases w:val="After:  0 pt"/>
    <w:basedOn w:val="Normal"/>
    <w:next w:val="Normal"/>
    <w:link w:val="NormalBefore0ptChar"/>
    <w:uiPriority w:val="99"/>
    <w:semiHidden/>
    <w:rsid w:val="00023EC0"/>
    <w:rPr>
      <w:rFonts w:ascii="Minion Pro" w:hAnsi="Minion Pro"/>
      <w:kern w:val="18"/>
      <w:sz w:val="19"/>
      <w:szCs w:val="19"/>
    </w:rPr>
  </w:style>
  <w:style w:type="character" w:styleId="EndnoteReference">
    <w:name w:val="endnote reference"/>
    <w:uiPriority w:val="99"/>
    <w:semiHidden/>
    <w:locked/>
    <w:rsid w:val="00BC08E8"/>
    <w:rPr>
      <w:vertAlign w:val="superscript"/>
    </w:rPr>
  </w:style>
  <w:style w:type="paragraph" w:styleId="EndnoteText">
    <w:name w:val="endnote text"/>
    <w:basedOn w:val="FootnoteText"/>
    <w:link w:val="EndnoteTextChar"/>
    <w:locked/>
    <w:rsid w:val="00BC08E8"/>
    <w:pPr>
      <w:ind w:left="79" w:hanging="79"/>
    </w:pPr>
    <w:rPr>
      <w:rFonts w:ascii="Myriad Pro" w:hAnsi="Myriad Pro"/>
      <w:sz w:val="15"/>
      <w:lang w:val="x-none" w:eastAsia="x-none" w:bidi="he-IL"/>
    </w:rPr>
  </w:style>
  <w:style w:type="character" w:customStyle="1" w:styleId="EndnoteTextChar">
    <w:name w:val="Endnote Text Char"/>
    <w:basedOn w:val="DefaultParagraphFont"/>
    <w:link w:val="EndnoteText"/>
    <w:rsid w:val="00BC08E8"/>
    <w:rPr>
      <w:rFonts w:ascii="Myriad Pro" w:hAnsi="Myriad Pro"/>
      <w:sz w:val="15"/>
      <w:lang w:val="x-none" w:eastAsia="x-none" w:bidi="he-IL"/>
    </w:rPr>
  </w:style>
  <w:style w:type="paragraph" w:styleId="FootnoteText">
    <w:name w:val="footnote text"/>
    <w:basedOn w:val="Normal"/>
    <w:link w:val="FootnoteTextChar"/>
    <w:semiHidden/>
    <w:locked/>
    <w:rsid w:val="00BC08E8"/>
  </w:style>
  <w:style w:type="character" w:customStyle="1" w:styleId="FootnoteTextChar">
    <w:name w:val="Footnote Text Char"/>
    <w:basedOn w:val="DefaultParagraphFont"/>
    <w:link w:val="FootnoteText"/>
    <w:semiHidden/>
    <w:rsid w:val="00BC08E8"/>
    <w:rPr>
      <w:rFonts w:ascii="Arial" w:hAnsi="Arial"/>
    </w:rPr>
  </w:style>
  <w:style w:type="character" w:customStyle="1" w:styleId="CaptionChar0">
    <w:name w:val="Caption Char"/>
    <w:link w:val="Caption0"/>
    <w:locked/>
    <w:rsid w:val="00BC5D1D"/>
    <w:rPr>
      <w:rFonts w:asciiTheme="minorHAnsi" w:eastAsia="SimSun" w:hAnsiTheme="minorHAnsi"/>
      <w:b/>
      <w:bCs/>
      <w:sz w:val="18"/>
      <w:szCs w:val="18"/>
    </w:rPr>
  </w:style>
  <w:style w:type="paragraph" w:customStyle="1" w:styleId="Figure">
    <w:name w:val="Figure"/>
    <w:basedOn w:val="Caption0"/>
    <w:next w:val="Caption0"/>
    <w:link w:val="FigureChar"/>
    <w:rsid w:val="00070670"/>
    <w:pPr>
      <w:keepNext/>
      <w:widowControl w:val="0"/>
      <w:spacing w:before="60" w:after="0"/>
    </w:pPr>
    <w:rPr>
      <w:rFonts w:ascii="Myriad Pro" w:eastAsia="Times New Roman" w:hAnsi="Myriad Pro"/>
      <w:b w:val="0"/>
      <w:bCs w:val="0"/>
      <w:i/>
      <w:iCs/>
      <w:sz w:val="16"/>
      <w:szCs w:val="16"/>
      <w:lang w:val="x-none" w:eastAsia="x-none" w:bidi="he-IL"/>
    </w:rPr>
  </w:style>
  <w:style w:type="character" w:customStyle="1" w:styleId="FigureChar">
    <w:name w:val="Figure Char"/>
    <w:link w:val="Figure"/>
    <w:locked/>
    <w:rsid w:val="00070670"/>
    <w:rPr>
      <w:rFonts w:ascii="Myriad Pro" w:hAnsi="Myriad Pro"/>
      <w:i/>
      <w:iCs/>
      <w:sz w:val="16"/>
      <w:szCs w:val="16"/>
      <w:lang w:val="x-none" w:eastAsia="x-none" w:bidi="he-IL"/>
    </w:rPr>
  </w:style>
  <w:style w:type="paragraph" w:customStyle="1" w:styleId="TableTitle0">
    <w:name w:val="Table Title"/>
    <w:next w:val="BodyText0"/>
    <w:link w:val="TableTitleChar0"/>
    <w:rsid w:val="00ED6924"/>
    <w:pPr>
      <w:keepNext/>
      <w:widowControl w:val="0"/>
      <w:spacing w:before="160"/>
    </w:pPr>
    <w:rPr>
      <w:rFonts w:ascii="Minion Pro" w:hAnsi="Minion Pro"/>
      <w:b/>
      <w:bCs/>
      <w:sz w:val="19"/>
      <w:szCs w:val="16"/>
      <w:lang w:bidi="he-IL"/>
    </w:rPr>
  </w:style>
  <w:style w:type="character" w:customStyle="1" w:styleId="TableTitleChar0">
    <w:name w:val="Table Title Char"/>
    <w:link w:val="TableTitle0"/>
    <w:locked/>
    <w:rsid w:val="00ED6924"/>
    <w:rPr>
      <w:rFonts w:ascii="Minion Pro" w:hAnsi="Minion Pro"/>
      <w:b/>
      <w:bCs/>
      <w:sz w:val="19"/>
      <w:szCs w:val="16"/>
      <w:lang w:bidi="he-IL"/>
    </w:rPr>
  </w:style>
  <w:style w:type="paragraph" w:styleId="ListBullet">
    <w:name w:val="List Bullet"/>
    <w:basedOn w:val="Normal"/>
    <w:locked/>
    <w:rsid w:val="003E188D"/>
    <w:pPr>
      <w:tabs>
        <w:tab w:val="num" w:pos="360"/>
      </w:tabs>
      <w:spacing w:before="80" w:after="120"/>
      <w:ind w:left="360" w:hanging="360"/>
      <w:contextualSpacing/>
    </w:pPr>
    <w:rPr>
      <w:rFonts w:ascii="Minion Pro" w:hAnsi="Minion Pro"/>
      <w:iCs/>
      <w:kern w:val="2"/>
      <w:sz w:val="19"/>
      <w:szCs w:val="24"/>
    </w:rPr>
  </w:style>
  <w:style w:type="character" w:customStyle="1" w:styleId="Heading2Char1">
    <w:name w:val="Heading 2 Char1"/>
    <w:basedOn w:val="DefaultParagraphFont"/>
    <w:rsid w:val="004A151D"/>
    <w:rPr>
      <w:rFonts w:cs="Arial"/>
      <w:b/>
      <w:color w:val="000000"/>
    </w:rPr>
  </w:style>
  <w:style w:type="paragraph" w:customStyle="1" w:styleId="Subject">
    <w:name w:val="Subject"/>
    <w:semiHidden/>
    <w:rsid w:val="006D367F"/>
    <w:pPr>
      <w:widowControl w:val="0"/>
      <w:jc w:val="right"/>
    </w:pPr>
    <w:rPr>
      <w:rFonts w:ascii="Trade Gothic LT Std Cn" w:hAnsi="Trade Gothic LT Std Cn" w:cs="Trade Gothic LT Std Cn"/>
      <w:sz w:val="45"/>
      <w:szCs w:val="45"/>
    </w:rPr>
  </w:style>
  <w:style w:type="paragraph" w:customStyle="1" w:styleId="90CD937CCE0C4344A43FA2B798EC2665">
    <w:name w:val="90CD937CCE0C4344A43FA2B798EC2665"/>
    <w:rsid w:val="001B5BF8"/>
    <w:pPr>
      <w:spacing w:after="200" w:line="276" w:lineRule="auto"/>
    </w:pPr>
    <w:rPr>
      <w:rFonts w:asciiTheme="minorHAnsi" w:eastAsiaTheme="minorEastAsia" w:hAnsiTheme="minorHAnsi" w:cstheme="minorBidi"/>
      <w:sz w:val="22"/>
      <w:szCs w:val="22"/>
      <w:lang w:eastAsia="ja-JP"/>
    </w:rPr>
  </w:style>
  <w:style w:type="paragraph" w:customStyle="1" w:styleId="FooterEven">
    <w:name w:val="Footer Even"/>
    <w:basedOn w:val="Normal"/>
    <w:qFormat/>
    <w:rsid w:val="00185CD4"/>
    <w:pPr>
      <w:pBdr>
        <w:top w:val="single" w:sz="4" w:space="1" w:color="4F81BD" w:themeColor="accent1"/>
      </w:pBdr>
      <w:spacing w:after="180" w:line="264" w:lineRule="auto"/>
    </w:pPr>
    <w:rPr>
      <w:rFonts w:eastAsiaTheme="minorHAnsi"/>
      <w:color w:val="1F497D" w:themeColor="text2"/>
      <w:lang w:eastAsia="ja-JP"/>
    </w:rPr>
  </w:style>
  <w:style w:type="paragraph" w:customStyle="1" w:styleId="Heading1Page1">
    <w:name w:val="Heading 1 Page 1"/>
    <w:basedOn w:val="Heading1"/>
    <w:next w:val="Normal"/>
    <w:link w:val="Heading1Page1Char"/>
    <w:rsid w:val="00FC0DE6"/>
    <w:pPr>
      <w:widowControl w:val="0"/>
      <w:spacing w:after="60"/>
    </w:pPr>
    <w:rPr>
      <w:rFonts w:ascii="Myriad Pro" w:eastAsia="Times New Roman" w:hAnsi="Myriad Pro"/>
      <w:i w:val="0"/>
      <w:iCs w:val="0"/>
      <w:color w:val="auto"/>
      <w:kern w:val="22"/>
      <w:sz w:val="22"/>
      <w:szCs w:val="22"/>
    </w:rPr>
  </w:style>
  <w:style w:type="character" w:customStyle="1" w:styleId="Heading1Page1Char">
    <w:name w:val="Heading 1 Page 1 Char"/>
    <w:link w:val="Heading1Page1"/>
    <w:rsid w:val="00FC0DE6"/>
    <w:rPr>
      <w:rFonts w:ascii="Myriad Pro" w:hAnsi="Myriad Pro"/>
      <w:b/>
      <w:caps/>
      <w:kern w:val="22"/>
      <w:sz w:val="22"/>
      <w:szCs w:val="22"/>
    </w:rPr>
  </w:style>
  <w:style w:type="paragraph" w:customStyle="1" w:styleId="Equation">
    <w:name w:val="Equation"/>
    <w:next w:val="Normal"/>
    <w:rsid w:val="008930D7"/>
    <w:pPr>
      <w:tabs>
        <w:tab w:val="right" w:pos="4867"/>
      </w:tabs>
      <w:spacing w:after="80"/>
      <w:ind w:left="360"/>
    </w:pPr>
    <w:rPr>
      <w:rFonts w:ascii="Minion Pro" w:hAnsi="Minion Pro" w:cs="Minion Pro"/>
      <w:sz w:val="19"/>
      <w:szCs w:val="19"/>
    </w:rPr>
  </w:style>
  <w:style w:type="character" w:customStyle="1" w:styleId="GreyText">
    <w:name w:val="Grey Text"/>
    <w:semiHidden/>
    <w:rsid w:val="008930D7"/>
    <w:rPr>
      <w:color w:val="C0C0C0"/>
    </w:rPr>
  </w:style>
  <w:style w:type="paragraph" w:customStyle="1" w:styleId="AppNoteSubject">
    <w:name w:val="AppNote Subject"/>
    <w:basedOn w:val="Heading1Page1"/>
    <w:rsid w:val="008930D7"/>
    <w:pPr>
      <w:jc w:val="center"/>
    </w:pPr>
    <w:rPr>
      <w:caps w:val="0"/>
      <w:sz w:val="28"/>
      <w:szCs w:val="28"/>
    </w:rPr>
  </w:style>
  <w:style w:type="paragraph" w:customStyle="1" w:styleId="header2">
    <w:name w:val="header 2"/>
    <w:basedOn w:val="Normal"/>
    <w:link w:val="header2Char"/>
    <w:rsid w:val="008930D7"/>
    <w:pPr>
      <w:keepNext/>
      <w:widowControl w:val="0"/>
      <w:spacing w:before="60"/>
      <w:outlineLvl w:val="1"/>
    </w:pPr>
    <w:rPr>
      <w:rFonts w:ascii="Myriad Pro" w:hAnsi="Myriad Pro" w:cs="Arial"/>
      <w:b/>
      <w:caps/>
      <w:color w:val="1F497D" w:themeColor="text2"/>
      <w:sz w:val="22"/>
      <w:szCs w:val="22"/>
    </w:rPr>
  </w:style>
  <w:style w:type="character" w:customStyle="1" w:styleId="header2Char">
    <w:name w:val="header 2 Char"/>
    <w:basedOn w:val="Heading2Char"/>
    <w:link w:val="header2"/>
    <w:rsid w:val="008930D7"/>
    <w:rPr>
      <w:rFonts w:ascii="Myriad Pro" w:eastAsia="SimSun" w:hAnsi="Myriad Pro" w:cs="Arial"/>
      <w:b/>
      <w:iCs w:val="0"/>
      <w:caps/>
      <w:color w:val="1F497D" w:themeColor="text2"/>
      <w:sz w:val="22"/>
      <w:szCs w:val="22"/>
    </w:rPr>
  </w:style>
  <w:style w:type="paragraph" w:styleId="ListNumber">
    <w:name w:val="List Number"/>
    <w:basedOn w:val="Normal"/>
    <w:locked/>
    <w:rsid w:val="00394E54"/>
    <w:pPr>
      <w:numPr>
        <w:numId w:val="1"/>
      </w:numPr>
      <w:spacing w:before="80" w:after="120"/>
      <w:contextualSpacing/>
    </w:pPr>
    <w:rPr>
      <w:rFonts w:ascii="Minion Pro" w:hAnsi="Minion Pro"/>
      <w:iCs/>
      <w:kern w:val="2"/>
      <w:sz w:val="19"/>
      <w:szCs w:val="24"/>
    </w:rPr>
  </w:style>
  <w:style w:type="paragraph" w:styleId="PlainText">
    <w:name w:val="Plain Text"/>
    <w:basedOn w:val="Normal"/>
    <w:link w:val="PlainTextChar"/>
    <w:uiPriority w:val="99"/>
    <w:semiHidden/>
    <w:unhideWhenUsed/>
    <w:locked/>
    <w:rsid w:val="006C37D4"/>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6C37D4"/>
    <w:rPr>
      <w:rFonts w:ascii="Calibri" w:eastAsiaTheme="minorHAnsi" w:hAnsi="Calibri" w:cs="Consolas"/>
      <w:sz w:val="22"/>
      <w:szCs w:val="21"/>
    </w:rPr>
  </w:style>
  <w:style w:type="paragraph" w:customStyle="1" w:styleId="LeftBigBold26">
    <w:name w:val="Left Big_Bold 26"/>
    <w:basedOn w:val="Normal"/>
    <w:rsid w:val="00FD672C"/>
    <w:pPr>
      <w:spacing w:after="120"/>
    </w:pPr>
    <w:rPr>
      <w:rFonts w:ascii="Times New Roman" w:hAnsi="Times New Roman"/>
      <w:b/>
      <w:sz w:val="52"/>
    </w:rPr>
  </w:style>
  <w:style w:type="paragraph" w:customStyle="1" w:styleId="SWreqid">
    <w:name w:val="SW req id"/>
    <w:basedOn w:val="Normal"/>
    <w:qFormat/>
    <w:rsid w:val="00FD672C"/>
    <w:pPr>
      <w:numPr>
        <w:ilvl w:val="4"/>
        <w:numId w:val="4"/>
      </w:numPr>
      <w:spacing w:after="120"/>
    </w:pPr>
    <w:rPr>
      <w:rFonts w:ascii="Calibri" w:eastAsia="MS Mincho" w:hAnsi="Calibri"/>
      <w:color w:val="548DD4" w:themeColor="text2" w:themeTint="99"/>
    </w:rPr>
  </w:style>
  <w:style w:type="numbering" w:customStyle="1" w:styleId="SwReq">
    <w:name w:val="Sw Req"/>
    <w:uiPriority w:val="99"/>
    <w:rsid w:val="00FD672C"/>
    <w:pPr>
      <w:numPr>
        <w:numId w:val="3"/>
      </w:numPr>
    </w:pPr>
  </w:style>
  <w:style w:type="paragraph" w:customStyle="1" w:styleId="TestReqid">
    <w:name w:val="Test Req id"/>
    <w:basedOn w:val="SWreqid"/>
    <w:qFormat/>
    <w:rsid w:val="00FD672C"/>
    <w:pPr>
      <w:numPr>
        <w:ilvl w:val="5"/>
      </w:numPr>
    </w:pPr>
    <w:rPr>
      <w:color w:val="4F6228" w:themeColor="accent3" w:themeShade="80"/>
    </w:rPr>
  </w:style>
  <w:style w:type="paragraph" w:customStyle="1" w:styleId="DocReqid">
    <w:name w:val="Doc Req id"/>
    <w:basedOn w:val="TestReqid"/>
    <w:qFormat/>
    <w:rsid w:val="00FD672C"/>
    <w:pPr>
      <w:numPr>
        <w:ilvl w:val="6"/>
      </w:numPr>
    </w:pPr>
    <w:rPr>
      <w:color w:val="E36C0A" w:themeColor="accent6" w:themeShade="BF"/>
    </w:rPr>
  </w:style>
  <w:style w:type="paragraph" w:customStyle="1" w:styleId="Riskid">
    <w:name w:val="Risk id"/>
    <w:basedOn w:val="SWreqid"/>
    <w:qFormat/>
    <w:rsid w:val="00FD672C"/>
    <w:pPr>
      <w:numPr>
        <w:ilvl w:val="7"/>
      </w:numPr>
    </w:pPr>
  </w:style>
  <w:style w:type="paragraph" w:styleId="NormalWeb">
    <w:name w:val="Normal (Web)"/>
    <w:basedOn w:val="Normal"/>
    <w:uiPriority w:val="99"/>
    <w:semiHidden/>
    <w:unhideWhenUsed/>
    <w:locked/>
    <w:rsid w:val="00AE692A"/>
    <w:rPr>
      <w:rFonts w:ascii="Times New Roman" w:eastAsiaTheme="minorHAnsi" w:hAnsi="Times New Roman"/>
      <w:sz w:val="24"/>
      <w:szCs w:val="24"/>
    </w:rPr>
  </w:style>
  <w:style w:type="character" w:styleId="Strong">
    <w:name w:val="Strong"/>
    <w:basedOn w:val="DefaultParagraphFont"/>
    <w:uiPriority w:val="22"/>
    <w:qFormat/>
    <w:locked/>
    <w:rsid w:val="00B36CF8"/>
    <w:rPr>
      <w:b/>
      <w:bCs/>
    </w:rPr>
  </w:style>
  <w:style w:type="character" w:styleId="FollowedHyperlink">
    <w:name w:val="FollowedHyperlink"/>
    <w:basedOn w:val="DefaultParagraphFont"/>
    <w:semiHidden/>
    <w:unhideWhenUsed/>
    <w:locked/>
    <w:rsid w:val="007F5DEB"/>
    <w:rPr>
      <w:color w:val="800080" w:themeColor="followedHyperlink"/>
      <w:u w:val="single"/>
    </w:rPr>
  </w:style>
  <w:style w:type="table" w:styleId="GridTable5Dark-Accent1">
    <w:name w:val="Grid Table 5 Dark Accent 1"/>
    <w:basedOn w:val="TableNormal"/>
    <w:uiPriority w:val="50"/>
    <w:rsid w:val="0056540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Mention">
    <w:name w:val="Mention"/>
    <w:basedOn w:val="DefaultParagraphFont"/>
    <w:uiPriority w:val="99"/>
    <w:semiHidden/>
    <w:unhideWhenUsed/>
    <w:rsid w:val="00304C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3757">
      <w:bodyDiv w:val="1"/>
      <w:marLeft w:val="0"/>
      <w:marRight w:val="0"/>
      <w:marTop w:val="0"/>
      <w:marBottom w:val="0"/>
      <w:divBdr>
        <w:top w:val="none" w:sz="0" w:space="0" w:color="auto"/>
        <w:left w:val="none" w:sz="0" w:space="0" w:color="auto"/>
        <w:bottom w:val="none" w:sz="0" w:space="0" w:color="auto"/>
        <w:right w:val="none" w:sz="0" w:space="0" w:color="auto"/>
      </w:divBdr>
    </w:div>
    <w:div w:id="16322492">
      <w:bodyDiv w:val="1"/>
      <w:marLeft w:val="0"/>
      <w:marRight w:val="0"/>
      <w:marTop w:val="0"/>
      <w:marBottom w:val="0"/>
      <w:divBdr>
        <w:top w:val="none" w:sz="0" w:space="0" w:color="auto"/>
        <w:left w:val="none" w:sz="0" w:space="0" w:color="auto"/>
        <w:bottom w:val="none" w:sz="0" w:space="0" w:color="auto"/>
        <w:right w:val="none" w:sz="0" w:space="0" w:color="auto"/>
      </w:divBdr>
    </w:div>
    <w:div w:id="26689252">
      <w:bodyDiv w:val="1"/>
      <w:marLeft w:val="0"/>
      <w:marRight w:val="0"/>
      <w:marTop w:val="0"/>
      <w:marBottom w:val="0"/>
      <w:divBdr>
        <w:top w:val="none" w:sz="0" w:space="0" w:color="auto"/>
        <w:left w:val="none" w:sz="0" w:space="0" w:color="auto"/>
        <w:bottom w:val="none" w:sz="0" w:space="0" w:color="auto"/>
        <w:right w:val="none" w:sz="0" w:space="0" w:color="auto"/>
      </w:divBdr>
    </w:div>
    <w:div w:id="27149846">
      <w:bodyDiv w:val="1"/>
      <w:marLeft w:val="0"/>
      <w:marRight w:val="0"/>
      <w:marTop w:val="0"/>
      <w:marBottom w:val="0"/>
      <w:divBdr>
        <w:top w:val="none" w:sz="0" w:space="0" w:color="auto"/>
        <w:left w:val="none" w:sz="0" w:space="0" w:color="auto"/>
        <w:bottom w:val="none" w:sz="0" w:space="0" w:color="auto"/>
        <w:right w:val="none" w:sz="0" w:space="0" w:color="auto"/>
      </w:divBdr>
    </w:div>
    <w:div w:id="29889498">
      <w:bodyDiv w:val="1"/>
      <w:marLeft w:val="0"/>
      <w:marRight w:val="0"/>
      <w:marTop w:val="0"/>
      <w:marBottom w:val="0"/>
      <w:divBdr>
        <w:top w:val="none" w:sz="0" w:space="0" w:color="auto"/>
        <w:left w:val="none" w:sz="0" w:space="0" w:color="auto"/>
        <w:bottom w:val="none" w:sz="0" w:space="0" w:color="auto"/>
        <w:right w:val="none" w:sz="0" w:space="0" w:color="auto"/>
      </w:divBdr>
      <w:divsChild>
        <w:div w:id="1296065400">
          <w:marLeft w:val="547"/>
          <w:marRight w:val="0"/>
          <w:marTop w:val="0"/>
          <w:marBottom w:val="0"/>
          <w:divBdr>
            <w:top w:val="none" w:sz="0" w:space="0" w:color="auto"/>
            <w:left w:val="none" w:sz="0" w:space="0" w:color="auto"/>
            <w:bottom w:val="none" w:sz="0" w:space="0" w:color="auto"/>
            <w:right w:val="none" w:sz="0" w:space="0" w:color="auto"/>
          </w:divBdr>
        </w:div>
        <w:div w:id="1651253424">
          <w:marLeft w:val="547"/>
          <w:marRight w:val="0"/>
          <w:marTop w:val="0"/>
          <w:marBottom w:val="0"/>
          <w:divBdr>
            <w:top w:val="none" w:sz="0" w:space="0" w:color="auto"/>
            <w:left w:val="none" w:sz="0" w:space="0" w:color="auto"/>
            <w:bottom w:val="none" w:sz="0" w:space="0" w:color="auto"/>
            <w:right w:val="none" w:sz="0" w:space="0" w:color="auto"/>
          </w:divBdr>
        </w:div>
        <w:div w:id="1168206888">
          <w:marLeft w:val="547"/>
          <w:marRight w:val="0"/>
          <w:marTop w:val="0"/>
          <w:marBottom w:val="0"/>
          <w:divBdr>
            <w:top w:val="none" w:sz="0" w:space="0" w:color="auto"/>
            <w:left w:val="none" w:sz="0" w:space="0" w:color="auto"/>
            <w:bottom w:val="none" w:sz="0" w:space="0" w:color="auto"/>
            <w:right w:val="none" w:sz="0" w:space="0" w:color="auto"/>
          </w:divBdr>
        </w:div>
        <w:div w:id="1228345852">
          <w:marLeft w:val="547"/>
          <w:marRight w:val="0"/>
          <w:marTop w:val="0"/>
          <w:marBottom w:val="0"/>
          <w:divBdr>
            <w:top w:val="none" w:sz="0" w:space="0" w:color="auto"/>
            <w:left w:val="none" w:sz="0" w:space="0" w:color="auto"/>
            <w:bottom w:val="none" w:sz="0" w:space="0" w:color="auto"/>
            <w:right w:val="none" w:sz="0" w:space="0" w:color="auto"/>
          </w:divBdr>
        </w:div>
        <w:div w:id="2053771805">
          <w:marLeft w:val="547"/>
          <w:marRight w:val="0"/>
          <w:marTop w:val="0"/>
          <w:marBottom w:val="0"/>
          <w:divBdr>
            <w:top w:val="none" w:sz="0" w:space="0" w:color="auto"/>
            <w:left w:val="none" w:sz="0" w:space="0" w:color="auto"/>
            <w:bottom w:val="none" w:sz="0" w:space="0" w:color="auto"/>
            <w:right w:val="none" w:sz="0" w:space="0" w:color="auto"/>
          </w:divBdr>
        </w:div>
      </w:divsChild>
    </w:div>
    <w:div w:id="37168441">
      <w:bodyDiv w:val="1"/>
      <w:marLeft w:val="0"/>
      <w:marRight w:val="0"/>
      <w:marTop w:val="0"/>
      <w:marBottom w:val="0"/>
      <w:divBdr>
        <w:top w:val="none" w:sz="0" w:space="0" w:color="auto"/>
        <w:left w:val="none" w:sz="0" w:space="0" w:color="auto"/>
        <w:bottom w:val="none" w:sz="0" w:space="0" w:color="auto"/>
        <w:right w:val="none" w:sz="0" w:space="0" w:color="auto"/>
      </w:divBdr>
    </w:div>
    <w:div w:id="37970899">
      <w:bodyDiv w:val="1"/>
      <w:marLeft w:val="0"/>
      <w:marRight w:val="0"/>
      <w:marTop w:val="0"/>
      <w:marBottom w:val="0"/>
      <w:divBdr>
        <w:top w:val="none" w:sz="0" w:space="0" w:color="auto"/>
        <w:left w:val="none" w:sz="0" w:space="0" w:color="auto"/>
        <w:bottom w:val="none" w:sz="0" w:space="0" w:color="auto"/>
        <w:right w:val="none" w:sz="0" w:space="0" w:color="auto"/>
      </w:divBdr>
    </w:div>
    <w:div w:id="52656388">
      <w:bodyDiv w:val="1"/>
      <w:marLeft w:val="0"/>
      <w:marRight w:val="0"/>
      <w:marTop w:val="0"/>
      <w:marBottom w:val="0"/>
      <w:divBdr>
        <w:top w:val="none" w:sz="0" w:space="0" w:color="auto"/>
        <w:left w:val="none" w:sz="0" w:space="0" w:color="auto"/>
        <w:bottom w:val="none" w:sz="0" w:space="0" w:color="auto"/>
        <w:right w:val="none" w:sz="0" w:space="0" w:color="auto"/>
      </w:divBdr>
    </w:div>
    <w:div w:id="54550376">
      <w:bodyDiv w:val="1"/>
      <w:marLeft w:val="0"/>
      <w:marRight w:val="0"/>
      <w:marTop w:val="0"/>
      <w:marBottom w:val="0"/>
      <w:divBdr>
        <w:top w:val="none" w:sz="0" w:space="0" w:color="auto"/>
        <w:left w:val="none" w:sz="0" w:space="0" w:color="auto"/>
        <w:bottom w:val="none" w:sz="0" w:space="0" w:color="auto"/>
        <w:right w:val="none" w:sz="0" w:space="0" w:color="auto"/>
      </w:divBdr>
    </w:div>
    <w:div w:id="73674201">
      <w:bodyDiv w:val="1"/>
      <w:marLeft w:val="0"/>
      <w:marRight w:val="0"/>
      <w:marTop w:val="0"/>
      <w:marBottom w:val="0"/>
      <w:divBdr>
        <w:top w:val="none" w:sz="0" w:space="0" w:color="auto"/>
        <w:left w:val="none" w:sz="0" w:space="0" w:color="auto"/>
        <w:bottom w:val="none" w:sz="0" w:space="0" w:color="auto"/>
        <w:right w:val="none" w:sz="0" w:space="0" w:color="auto"/>
      </w:divBdr>
    </w:div>
    <w:div w:id="74404110">
      <w:bodyDiv w:val="1"/>
      <w:marLeft w:val="0"/>
      <w:marRight w:val="0"/>
      <w:marTop w:val="0"/>
      <w:marBottom w:val="0"/>
      <w:divBdr>
        <w:top w:val="none" w:sz="0" w:space="0" w:color="auto"/>
        <w:left w:val="none" w:sz="0" w:space="0" w:color="auto"/>
        <w:bottom w:val="none" w:sz="0" w:space="0" w:color="auto"/>
        <w:right w:val="none" w:sz="0" w:space="0" w:color="auto"/>
      </w:divBdr>
    </w:div>
    <w:div w:id="78330934">
      <w:bodyDiv w:val="1"/>
      <w:marLeft w:val="0"/>
      <w:marRight w:val="0"/>
      <w:marTop w:val="0"/>
      <w:marBottom w:val="0"/>
      <w:divBdr>
        <w:top w:val="none" w:sz="0" w:space="0" w:color="auto"/>
        <w:left w:val="none" w:sz="0" w:space="0" w:color="auto"/>
        <w:bottom w:val="none" w:sz="0" w:space="0" w:color="auto"/>
        <w:right w:val="none" w:sz="0" w:space="0" w:color="auto"/>
      </w:divBdr>
    </w:div>
    <w:div w:id="98836328">
      <w:bodyDiv w:val="1"/>
      <w:marLeft w:val="0"/>
      <w:marRight w:val="0"/>
      <w:marTop w:val="0"/>
      <w:marBottom w:val="0"/>
      <w:divBdr>
        <w:top w:val="none" w:sz="0" w:space="0" w:color="auto"/>
        <w:left w:val="none" w:sz="0" w:space="0" w:color="auto"/>
        <w:bottom w:val="none" w:sz="0" w:space="0" w:color="auto"/>
        <w:right w:val="none" w:sz="0" w:space="0" w:color="auto"/>
      </w:divBdr>
    </w:div>
    <w:div w:id="108941773">
      <w:bodyDiv w:val="1"/>
      <w:marLeft w:val="0"/>
      <w:marRight w:val="0"/>
      <w:marTop w:val="0"/>
      <w:marBottom w:val="0"/>
      <w:divBdr>
        <w:top w:val="none" w:sz="0" w:space="0" w:color="auto"/>
        <w:left w:val="none" w:sz="0" w:space="0" w:color="auto"/>
        <w:bottom w:val="none" w:sz="0" w:space="0" w:color="auto"/>
        <w:right w:val="none" w:sz="0" w:space="0" w:color="auto"/>
      </w:divBdr>
    </w:div>
    <w:div w:id="126240652">
      <w:bodyDiv w:val="1"/>
      <w:marLeft w:val="0"/>
      <w:marRight w:val="0"/>
      <w:marTop w:val="0"/>
      <w:marBottom w:val="0"/>
      <w:divBdr>
        <w:top w:val="none" w:sz="0" w:space="0" w:color="auto"/>
        <w:left w:val="none" w:sz="0" w:space="0" w:color="auto"/>
        <w:bottom w:val="none" w:sz="0" w:space="0" w:color="auto"/>
        <w:right w:val="none" w:sz="0" w:space="0" w:color="auto"/>
      </w:divBdr>
    </w:div>
    <w:div w:id="143277936">
      <w:bodyDiv w:val="1"/>
      <w:marLeft w:val="0"/>
      <w:marRight w:val="0"/>
      <w:marTop w:val="0"/>
      <w:marBottom w:val="0"/>
      <w:divBdr>
        <w:top w:val="none" w:sz="0" w:space="0" w:color="auto"/>
        <w:left w:val="none" w:sz="0" w:space="0" w:color="auto"/>
        <w:bottom w:val="none" w:sz="0" w:space="0" w:color="auto"/>
        <w:right w:val="none" w:sz="0" w:space="0" w:color="auto"/>
      </w:divBdr>
    </w:div>
    <w:div w:id="162555885">
      <w:bodyDiv w:val="1"/>
      <w:marLeft w:val="0"/>
      <w:marRight w:val="0"/>
      <w:marTop w:val="0"/>
      <w:marBottom w:val="0"/>
      <w:divBdr>
        <w:top w:val="none" w:sz="0" w:space="0" w:color="auto"/>
        <w:left w:val="none" w:sz="0" w:space="0" w:color="auto"/>
        <w:bottom w:val="none" w:sz="0" w:space="0" w:color="auto"/>
        <w:right w:val="none" w:sz="0" w:space="0" w:color="auto"/>
      </w:divBdr>
    </w:div>
    <w:div w:id="166868882">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0246005">
      <w:bodyDiv w:val="1"/>
      <w:marLeft w:val="0"/>
      <w:marRight w:val="0"/>
      <w:marTop w:val="0"/>
      <w:marBottom w:val="0"/>
      <w:divBdr>
        <w:top w:val="none" w:sz="0" w:space="0" w:color="auto"/>
        <w:left w:val="none" w:sz="0" w:space="0" w:color="auto"/>
        <w:bottom w:val="none" w:sz="0" w:space="0" w:color="auto"/>
        <w:right w:val="none" w:sz="0" w:space="0" w:color="auto"/>
      </w:divBdr>
    </w:div>
    <w:div w:id="181358345">
      <w:bodyDiv w:val="1"/>
      <w:marLeft w:val="0"/>
      <w:marRight w:val="0"/>
      <w:marTop w:val="0"/>
      <w:marBottom w:val="0"/>
      <w:divBdr>
        <w:top w:val="none" w:sz="0" w:space="0" w:color="auto"/>
        <w:left w:val="none" w:sz="0" w:space="0" w:color="auto"/>
        <w:bottom w:val="none" w:sz="0" w:space="0" w:color="auto"/>
        <w:right w:val="none" w:sz="0" w:space="0" w:color="auto"/>
      </w:divBdr>
    </w:div>
    <w:div w:id="209001479">
      <w:bodyDiv w:val="1"/>
      <w:marLeft w:val="0"/>
      <w:marRight w:val="0"/>
      <w:marTop w:val="0"/>
      <w:marBottom w:val="0"/>
      <w:divBdr>
        <w:top w:val="none" w:sz="0" w:space="0" w:color="auto"/>
        <w:left w:val="none" w:sz="0" w:space="0" w:color="auto"/>
        <w:bottom w:val="none" w:sz="0" w:space="0" w:color="auto"/>
        <w:right w:val="none" w:sz="0" w:space="0" w:color="auto"/>
      </w:divBdr>
    </w:div>
    <w:div w:id="216093863">
      <w:bodyDiv w:val="1"/>
      <w:marLeft w:val="0"/>
      <w:marRight w:val="0"/>
      <w:marTop w:val="0"/>
      <w:marBottom w:val="0"/>
      <w:divBdr>
        <w:top w:val="none" w:sz="0" w:space="0" w:color="auto"/>
        <w:left w:val="none" w:sz="0" w:space="0" w:color="auto"/>
        <w:bottom w:val="none" w:sz="0" w:space="0" w:color="auto"/>
        <w:right w:val="none" w:sz="0" w:space="0" w:color="auto"/>
      </w:divBdr>
    </w:div>
    <w:div w:id="235870241">
      <w:bodyDiv w:val="1"/>
      <w:marLeft w:val="0"/>
      <w:marRight w:val="0"/>
      <w:marTop w:val="0"/>
      <w:marBottom w:val="0"/>
      <w:divBdr>
        <w:top w:val="none" w:sz="0" w:space="0" w:color="auto"/>
        <w:left w:val="none" w:sz="0" w:space="0" w:color="auto"/>
        <w:bottom w:val="none" w:sz="0" w:space="0" w:color="auto"/>
        <w:right w:val="none" w:sz="0" w:space="0" w:color="auto"/>
      </w:divBdr>
      <w:divsChild>
        <w:div w:id="185948777">
          <w:marLeft w:val="0"/>
          <w:marRight w:val="0"/>
          <w:marTop w:val="0"/>
          <w:marBottom w:val="0"/>
          <w:divBdr>
            <w:top w:val="none" w:sz="0" w:space="0" w:color="auto"/>
            <w:left w:val="none" w:sz="0" w:space="0" w:color="auto"/>
            <w:bottom w:val="none" w:sz="0" w:space="0" w:color="auto"/>
            <w:right w:val="none" w:sz="0" w:space="0" w:color="auto"/>
          </w:divBdr>
          <w:divsChild>
            <w:div w:id="34818991">
              <w:marLeft w:val="0"/>
              <w:marRight w:val="0"/>
              <w:marTop w:val="0"/>
              <w:marBottom w:val="0"/>
              <w:divBdr>
                <w:top w:val="none" w:sz="0" w:space="0" w:color="auto"/>
                <w:left w:val="none" w:sz="0" w:space="0" w:color="auto"/>
                <w:bottom w:val="none" w:sz="0" w:space="0" w:color="auto"/>
                <w:right w:val="none" w:sz="0" w:space="0" w:color="auto"/>
              </w:divBdr>
              <w:divsChild>
                <w:div w:id="17202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79577">
      <w:bodyDiv w:val="1"/>
      <w:marLeft w:val="0"/>
      <w:marRight w:val="0"/>
      <w:marTop w:val="0"/>
      <w:marBottom w:val="0"/>
      <w:divBdr>
        <w:top w:val="none" w:sz="0" w:space="0" w:color="auto"/>
        <w:left w:val="none" w:sz="0" w:space="0" w:color="auto"/>
        <w:bottom w:val="none" w:sz="0" w:space="0" w:color="auto"/>
        <w:right w:val="none" w:sz="0" w:space="0" w:color="auto"/>
      </w:divBdr>
    </w:div>
    <w:div w:id="292291593">
      <w:bodyDiv w:val="1"/>
      <w:marLeft w:val="0"/>
      <w:marRight w:val="0"/>
      <w:marTop w:val="0"/>
      <w:marBottom w:val="0"/>
      <w:divBdr>
        <w:top w:val="none" w:sz="0" w:space="0" w:color="auto"/>
        <w:left w:val="none" w:sz="0" w:space="0" w:color="auto"/>
        <w:bottom w:val="none" w:sz="0" w:space="0" w:color="auto"/>
        <w:right w:val="none" w:sz="0" w:space="0" w:color="auto"/>
      </w:divBdr>
    </w:div>
    <w:div w:id="315576062">
      <w:bodyDiv w:val="1"/>
      <w:marLeft w:val="0"/>
      <w:marRight w:val="0"/>
      <w:marTop w:val="0"/>
      <w:marBottom w:val="0"/>
      <w:divBdr>
        <w:top w:val="none" w:sz="0" w:space="0" w:color="auto"/>
        <w:left w:val="none" w:sz="0" w:space="0" w:color="auto"/>
        <w:bottom w:val="none" w:sz="0" w:space="0" w:color="auto"/>
        <w:right w:val="none" w:sz="0" w:space="0" w:color="auto"/>
      </w:divBdr>
    </w:div>
    <w:div w:id="322010293">
      <w:bodyDiv w:val="1"/>
      <w:marLeft w:val="0"/>
      <w:marRight w:val="0"/>
      <w:marTop w:val="0"/>
      <w:marBottom w:val="0"/>
      <w:divBdr>
        <w:top w:val="none" w:sz="0" w:space="0" w:color="auto"/>
        <w:left w:val="none" w:sz="0" w:space="0" w:color="auto"/>
        <w:bottom w:val="none" w:sz="0" w:space="0" w:color="auto"/>
        <w:right w:val="none" w:sz="0" w:space="0" w:color="auto"/>
      </w:divBdr>
    </w:div>
    <w:div w:id="330842165">
      <w:bodyDiv w:val="1"/>
      <w:marLeft w:val="0"/>
      <w:marRight w:val="0"/>
      <w:marTop w:val="0"/>
      <w:marBottom w:val="0"/>
      <w:divBdr>
        <w:top w:val="none" w:sz="0" w:space="0" w:color="auto"/>
        <w:left w:val="none" w:sz="0" w:space="0" w:color="auto"/>
        <w:bottom w:val="none" w:sz="0" w:space="0" w:color="auto"/>
        <w:right w:val="none" w:sz="0" w:space="0" w:color="auto"/>
      </w:divBdr>
    </w:div>
    <w:div w:id="349454922">
      <w:bodyDiv w:val="1"/>
      <w:marLeft w:val="0"/>
      <w:marRight w:val="0"/>
      <w:marTop w:val="0"/>
      <w:marBottom w:val="0"/>
      <w:divBdr>
        <w:top w:val="none" w:sz="0" w:space="0" w:color="auto"/>
        <w:left w:val="none" w:sz="0" w:space="0" w:color="auto"/>
        <w:bottom w:val="none" w:sz="0" w:space="0" w:color="auto"/>
        <w:right w:val="none" w:sz="0" w:space="0" w:color="auto"/>
      </w:divBdr>
    </w:div>
    <w:div w:id="351998177">
      <w:bodyDiv w:val="1"/>
      <w:marLeft w:val="0"/>
      <w:marRight w:val="0"/>
      <w:marTop w:val="0"/>
      <w:marBottom w:val="0"/>
      <w:divBdr>
        <w:top w:val="none" w:sz="0" w:space="0" w:color="auto"/>
        <w:left w:val="none" w:sz="0" w:space="0" w:color="auto"/>
        <w:bottom w:val="none" w:sz="0" w:space="0" w:color="auto"/>
        <w:right w:val="none" w:sz="0" w:space="0" w:color="auto"/>
      </w:divBdr>
    </w:div>
    <w:div w:id="375131948">
      <w:bodyDiv w:val="1"/>
      <w:marLeft w:val="0"/>
      <w:marRight w:val="0"/>
      <w:marTop w:val="0"/>
      <w:marBottom w:val="0"/>
      <w:divBdr>
        <w:top w:val="none" w:sz="0" w:space="0" w:color="auto"/>
        <w:left w:val="none" w:sz="0" w:space="0" w:color="auto"/>
        <w:bottom w:val="none" w:sz="0" w:space="0" w:color="auto"/>
        <w:right w:val="none" w:sz="0" w:space="0" w:color="auto"/>
      </w:divBdr>
    </w:div>
    <w:div w:id="385227360">
      <w:bodyDiv w:val="1"/>
      <w:marLeft w:val="0"/>
      <w:marRight w:val="0"/>
      <w:marTop w:val="0"/>
      <w:marBottom w:val="0"/>
      <w:divBdr>
        <w:top w:val="none" w:sz="0" w:space="0" w:color="auto"/>
        <w:left w:val="none" w:sz="0" w:space="0" w:color="auto"/>
        <w:bottom w:val="none" w:sz="0" w:space="0" w:color="auto"/>
        <w:right w:val="none" w:sz="0" w:space="0" w:color="auto"/>
      </w:divBdr>
    </w:div>
    <w:div w:id="388919757">
      <w:bodyDiv w:val="1"/>
      <w:marLeft w:val="0"/>
      <w:marRight w:val="0"/>
      <w:marTop w:val="0"/>
      <w:marBottom w:val="0"/>
      <w:divBdr>
        <w:top w:val="none" w:sz="0" w:space="0" w:color="auto"/>
        <w:left w:val="none" w:sz="0" w:space="0" w:color="auto"/>
        <w:bottom w:val="none" w:sz="0" w:space="0" w:color="auto"/>
        <w:right w:val="none" w:sz="0" w:space="0" w:color="auto"/>
      </w:divBdr>
    </w:div>
    <w:div w:id="411007871">
      <w:bodyDiv w:val="1"/>
      <w:marLeft w:val="0"/>
      <w:marRight w:val="0"/>
      <w:marTop w:val="0"/>
      <w:marBottom w:val="0"/>
      <w:divBdr>
        <w:top w:val="none" w:sz="0" w:space="0" w:color="auto"/>
        <w:left w:val="none" w:sz="0" w:space="0" w:color="auto"/>
        <w:bottom w:val="none" w:sz="0" w:space="0" w:color="auto"/>
        <w:right w:val="none" w:sz="0" w:space="0" w:color="auto"/>
      </w:divBdr>
    </w:div>
    <w:div w:id="413744466">
      <w:bodyDiv w:val="1"/>
      <w:marLeft w:val="0"/>
      <w:marRight w:val="0"/>
      <w:marTop w:val="0"/>
      <w:marBottom w:val="0"/>
      <w:divBdr>
        <w:top w:val="none" w:sz="0" w:space="0" w:color="auto"/>
        <w:left w:val="none" w:sz="0" w:space="0" w:color="auto"/>
        <w:bottom w:val="none" w:sz="0" w:space="0" w:color="auto"/>
        <w:right w:val="none" w:sz="0" w:space="0" w:color="auto"/>
      </w:divBdr>
    </w:div>
    <w:div w:id="416102380">
      <w:bodyDiv w:val="1"/>
      <w:marLeft w:val="0"/>
      <w:marRight w:val="0"/>
      <w:marTop w:val="0"/>
      <w:marBottom w:val="0"/>
      <w:divBdr>
        <w:top w:val="none" w:sz="0" w:space="0" w:color="auto"/>
        <w:left w:val="none" w:sz="0" w:space="0" w:color="auto"/>
        <w:bottom w:val="none" w:sz="0" w:space="0" w:color="auto"/>
        <w:right w:val="none" w:sz="0" w:space="0" w:color="auto"/>
      </w:divBdr>
    </w:div>
    <w:div w:id="434636232">
      <w:bodyDiv w:val="1"/>
      <w:marLeft w:val="0"/>
      <w:marRight w:val="0"/>
      <w:marTop w:val="0"/>
      <w:marBottom w:val="0"/>
      <w:divBdr>
        <w:top w:val="none" w:sz="0" w:space="0" w:color="auto"/>
        <w:left w:val="none" w:sz="0" w:space="0" w:color="auto"/>
        <w:bottom w:val="none" w:sz="0" w:space="0" w:color="auto"/>
        <w:right w:val="none" w:sz="0" w:space="0" w:color="auto"/>
      </w:divBdr>
    </w:div>
    <w:div w:id="434713621">
      <w:bodyDiv w:val="1"/>
      <w:marLeft w:val="0"/>
      <w:marRight w:val="0"/>
      <w:marTop w:val="0"/>
      <w:marBottom w:val="0"/>
      <w:divBdr>
        <w:top w:val="none" w:sz="0" w:space="0" w:color="auto"/>
        <w:left w:val="none" w:sz="0" w:space="0" w:color="auto"/>
        <w:bottom w:val="none" w:sz="0" w:space="0" w:color="auto"/>
        <w:right w:val="none" w:sz="0" w:space="0" w:color="auto"/>
      </w:divBdr>
    </w:div>
    <w:div w:id="482089857">
      <w:bodyDiv w:val="1"/>
      <w:marLeft w:val="0"/>
      <w:marRight w:val="0"/>
      <w:marTop w:val="0"/>
      <w:marBottom w:val="0"/>
      <w:divBdr>
        <w:top w:val="none" w:sz="0" w:space="0" w:color="auto"/>
        <w:left w:val="none" w:sz="0" w:space="0" w:color="auto"/>
        <w:bottom w:val="none" w:sz="0" w:space="0" w:color="auto"/>
        <w:right w:val="none" w:sz="0" w:space="0" w:color="auto"/>
      </w:divBdr>
    </w:div>
    <w:div w:id="487748165">
      <w:bodyDiv w:val="1"/>
      <w:marLeft w:val="0"/>
      <w:marRight w:val="0"/>
      <w:marTop w:val="0"/>
      <w:marBottom w:val="0"/>
      <w:divBdr>
        <w:top w:val="none" w:sz="0" w:space="0" w:color="auto"/>
        <w:left w:val="none" w:sz="0" w:space="0" w:color="auto"/>
        <w:bottom w:val="none" w:sz="0" w:space="0" w:color="auto"/>
        <w:right w:val="none" w:sz="0" w:space="0" w:color="auto"/>
      </w:divBdr>
    </w:div>
    <w:div w:id="518004914">
      <w:bodyDiv w:val="1"/>
      <w:marLeft w:val="0"/>
      <w:marRight w:val="0"/>
      <w:marTop w:val="0"/>
      <w:marBottom w:val="0"/>
      <w:divBdr>
        <w:top w:val="none" w:sz="0" w:space="0" w:color="auto"/>
        <w:left w:val="none" w:sz="0" w:space="0" w:color="auto"/>
        <w:bottom w:val="none" w:sz="0" w:space="0" w:color="auto"/>
        <w:right w:val="none" w:sz="0" w:space="0" w:color="auto"/>
      </w:divBdr>
    </w:div>
    <w:div w:id="539822093">
      <w:bodyDiv w:val="1"/>
      <w:marLeft w:val="0"/>
      <w:marRight w:val="0"/>
      <w:marTop w:val="0"/>
      <w:marBottom w:val="0"/>
      <w:divBdr>
        <w:top w:val="none" w:sz="0" w:space="0" w:color="auto"/>
        <w:left w:val="none" w:sz="0" w:space="0" w:color="auto"/>
        <w:bottom w:val="none" w:sz="0" w:space="0" w:color="auto"/>
        <w:right w:val="none" w:sz="0" w:space="0" w:color="auto"/>
      </w:divBdr>
    </w:div>
    <w:div w:id="577594442">
      <w:bodyDiv w:val="1"/>
      <w:marLeft w:val="0"/>
      <w:marRight w:val="0"/>
      <w:marTop w:val="0"/>
      <w:marBottom w:val="0"/>
      <w:divBdr>
        <w:top w:val="none" w:sz="0" w:space="0" w:color="auto"/>
        <w:left w:val="none" w:sz="0" w:space="0" w:color="auto"/>
        <w:bottom w:val="none" w:sz="0" w:space="0" w:color="auto"/>
        <w:right w:val="none" w:sz="0" w:space="0" w:color="auto"/>
      </w:divBdr>
    </w:div>
    <w:div w:id="580257888">
      <w:bodyDiv w:val="1"/>
      <w:marLeft w:val="0"/>
      <w:marRight w:val="0"/>
      <w:marTop w:val="0"/>
      <w:marBottom w:val="0"/>
      <w:divBdr>
        <w:top w:val="none" w:sz="0" w:space="0" w:color="auto"/>
        <w:left w:val="none" w:sz="0" w:space="0" w:color="auto"/>
        <w:bottom w:val="none" w:sz="0" w:space="0" w:color="auto"/>
        <w:right w:val="none" w:sz="0" w:space="0" w:color="auto"/>
      </w:divBdr>
    </w:div>
    <w:div w:id="615868750">
      <w:bodyDiv w:val="1"/>
      <w:marLeft w:val="0"/>
      <w:marRight w:val="0"/>
      <w:marTop w:val="0"/>
      <w:marBottom w:val="0"/>
      <w:divBdr>
        <w:top w:val="none" w:sz="0" w:space="0" w:color="auto"/>
        <w:left w:val="none" w:sz="0" w:space="0" w:color="auto"/>
        <w:bottom w:val="none" w:sz="0" w:space="0" w:color="auto"/>
        <w:right w:val="none" w:sz="0" w:space="0" w:color="auto"/>
      </w:divBdr>
    </w:div>
    <w:div w:id="623850856">
      <w:bodyDiv w:val="1"/>
      <w:marLeft w:val="0"/>
      <w:marRight w:val="0"/>
      <w:marTop w:val="0"/>
      <w:marBottom w:val="0"/>
      <w:divBdr>
        <w:top w:val="none" w:sz="0" w:space="0" w:color="auto"/>
        <w:left w:val="none" w:sz="0" w:space="0" w:color="auto"/>
        <w:bottom w:val="none" w:sz="0" w:space="0" w:color="auto"/>
        <w:right w:val="none" w:sz="0" w:space="0" w:color="auto"/>
      </w:divBdr>
    </w:div>
    <w:div w:id="647368019">
      <w:bodyDiv w:val="1"/>
      <w:marLeft w:val="0"/>
      <w:marRight w:val="0"/>
      <w:marTop w:val="0"/>
      <w:marBottom w:val="0"/>
      <w:divBdr>
        <w:top w:val="none" w:sz="0" w:space="0" w:color="auto"/>
        <w:left w:val="none" w:sz="0" w:space="0" w:color="auto"/>
        <w:bottom w:val="none" w:sz="0" w:space="0" w:color="auto"/>
        <w:right w:val="none" w:sz="0" w:space="0" w:color="auto"/>
      </w:divBdr>
    </w:div>
    <w:div w:id="653919585">
      <w:bodyDiv w:val="1"/>
      <w:marLeft w:val="0"/>
      <w:marRight w:val="0"/>
      <w:marTop w:val="0"/>
      <w:marBottom w:val="0"/>
      <w:divBdr>
        <w:top w:val="none" w:sz="0" w:space="0" w:color="auto"/>
        <w:left w:val="none" w:sz="0" w:space="0" w:color="auto"/>
        <w:bottom w:val="none" w:sz="0" w:space="0" w:color="auto"/>
        <w:right w:val="none" w:sz="0" w:space="0" w:color="auto"/>
      </w:divBdr>
    </w:div>
    <w:div w:id="705982290">
      <w:bodyDiv w:val="1"/>
      <w:marLeft w:val="0"/>
      <w:marRight w:val="0"/>
      <w:marTop w:val="0"/>
      <w:marBottom w:val="0"/>
      <w:divBdr>
        <w:top w:val="none" w:sz="0" w:space="0" w:color="auto"/>
        <w:left w:val="none" w:sz="0" w:space="0" w:color="auto"/>
        <w:bottom w:val="none" w:sz="0" w:space="0" w:color="auto"/>
        <w:right w:val="none" w:sz="0" w:space="0" w:color="auto"/>
      </w:divBdr>
    </w:div>
    <w:div w:id="721253008">
      <w:bodyDiv w:val="1"/>
      <w:marLeft w:val="0"/>
      <w:marRight w:val="0"/>
      <w:marTop w:val="0"/>
      <w:marBottom w:val="0"/>
      <w:divBdr>
        <w:top w:val="none" w:sz="0" w:space="0" w:color="auto"/>
        <w:left w:val="none" w:sz="0" w:space="0" w:color="auto"/>
        <w:bottom w:val="none" w:sz="0" w:space="0" w:color="auto"/>
        <w:right w:val="none" w:sz="0" w:space="0" w:color="auto"/>
      </w:divBdr>
    </w:div>
    <w:div w:id="734937088">
      <w:bodyDiv w:val="1"/>
      <w:marLeft w:val="0"/>
      <w:marRight w:val="0"/>
      <w:marTop w:val="0"/>
      <w:marBottom w:val="0"/>
      <w:divBdr>
        <w:top w:val="none" w:sz="0" w:space="0" w:color="auto"/>
        <w:left w:val="none" w:sz="0" w:space="0" w:color="auto"/>
        <w:bottom w:val="none" w:sz="0" w:space="0" w:color="auto"/>
        <w:right w:val="none" w:sz="0" w:space="0" w:color="auto"/>
      </w:divBdr>
    </w:div>
    <w:div w:id="741685759">
      <w:bodyDiv w:val="1"/>
      <w:marLeft w:val="0"/>
      <w:marRight w:val="0"/>
      <w:marTop w:val="0"/>
      <w:marBottom w:val="0"/>
      <w:divBdr>
        <w:top w:val="none" w:sz="0" w:space="0" w:color="auto"/>
        <w:left w:val="none" w:sz="0" w:space="0" w:color="auto"/>
        <w:bottom w:val="none" w:sz="0" w:space="0" w:color="auto"/>
        <w:right w:val="none" w:sz="0" w:space="0" w:color="auto"/>
      </w:divBdr>
    </w:div>
    <w:div w:id="760831777">
      <w:bodyDiv w:val="1"/>
      <w:marLeft w:val="0"/>
      <w:marRight w:val="0"/>
      <w:marTop w:val="0"/>
      <w:marBottom w:val="0"/>
      <w:divBdr>
        <w:top w:val="none" w:sz="0" w:space="0" w:color="auto"/>
        <w:left w:val="none" w:sz="0" w:space="0" w:color="auto"/>
        <w:bottom w:val="none" w:sz="0" w:space="0" w:color="auto"/>
        <w:right w:val="none" w:sz="0" w:space="0" w:color="auto"/>
      </w:divBdr>
    </w:div>
    <w:div w:id="807013351">
      <w:bodyDiv w:val="1"/>
      <w:marLeft w:val="0"/>
      <w:marRight w:val="0"/>
      <w:marTop w:val="0"/>
      <w:marBottom w:val="0"/>
      <w:divBdr>
        <w:top w:val="none" w:sz="0" w:space="0" w:color="auto"/>
        <w:left w:val="none" w:sz="0" w:space="0" w:color="auto"/>
        <w:bottom w:val="none" w:sz="0" w:space="0" w:color="auto"/>
        <w:right w:val="none" w:sz="0" w:space="0" w:color="auto"/>
      </w:divBdr>
    </w:div>
    <w:div w:id="807862273">
      <w:bodyDiv w:val="1"/>
      <w:marLeft w:val="0"/>
      <w:marRight w:val="0"/>
      <w:marTop w:val="0"/>
      <w:marBottom w:val="0"/>
      <w:divBdr>
        <w:top w:val="none" w:sz="0" w:space="0" w:color="auto"/>
        <w:left w:val="none" w:sz="0" w:space="0" w:color="auto"/>
        <w:bottom w:val="none" w:sz="0" w:space="0" w:color="auto"/>
        <w:right w:val="none" w:sz="0" w:space="0" w:color="auto"/>
      </w:divBdr>
    </w:div>
    <w:div w:id="828834866">
      <w:bodyDiv w:val="1"/>
      <w:marLeft w:val="0"/>
      <w:marRight w:val="0"/>
      <w:marTop w:val="0"/>
      <w:marBottom w:val="0"/>
      <w:divBdr>
        <w:top w:val="none" w:sz="0" w:space="0" w:color="auto"/>
        <w:left w:val="none" w:sz="0" w:space="0" w:color="auto"/>
        <w:bottom w:val="none" w:sz="0" w:space="0" w:color="auto"/>
        <w:right w:val="none" w:sz="0" w:space="0" w:color="auto"/>
      </w:divBdr>
    </w:div>
    <w:div w:id="839389579">
      <w:bodyDiv w:val="1"/>
      <w:marLeft w:val="0"/>
      <w:marRight w:val="0"/>
      <w:marTop w:val="0"/>
      <w:marBottom w:val="0"/>
      <w:divBdr>
        <w:top w:val="none" w:sz="0" w:space="0" w:color="auto"/>
        <w:left w:val="none" w:sz="0" w:space="0" w:color="auto"/>
        <w:bottom w:val="none" w:sz="0" w:space="0" w:color="auto"/>
        <w:right w:val="none" w:sz="0" w:space="0" w:color="auto"/>
      </w:divBdr>
    </w:div>
    <w:div w:id="843790058">
      <w:bodyDiv w:val="1"/>
      <w:marLeft w:val="0"/>
      <w:marRight w:val="0"/>
      <w:marTop w:val="0"/>
      <w:marBottom w:val="0"/>
      <w:divBdr>
        <w:top w:val="none" w:sz="0" w:space="0" w:color="auto"/>
        <w:left w:val="none" w:sz="0" w:space="0" w:color="auto"/>
        <w:bottom w:val="none" w:sz="0" w:space="0" w:color="auto"/>
        <w:right w:val="none" w:sz="0" w:space="0" w:color="auto"/>
      </w:divBdr>
    </w:div>
    <w:div w:id="848447285">
      <w:bodyDiv w:val="1"/>
      <w:marLeft w:val="0"/>
      <w:marRight w:val="0"/>
      <w:marTop w:val="0"/>
      <w:marBottom w:val="0"/>
      <w:divBdr>
        <w:top w:val="none" w:sz="0" w:space="0" w:color="auto"/>
        <w:left w:val="none" w:sz="0" w:space="0" w:color="auto"/>
        <w:bottom w:val="none" w:sz="0" w:space="0" w:color="auto"/>
        <w:right w:val="none" w:sz="0" w:space="0" w:color="auto"/>
      </w:divBdr>
    </w:div>
    <w:div w:id="851067549">
      <w:bodyDiv w:val="1"/>
      <w:marLeft w:val="0"/>
      <w:marRight w:val="0"/>
      <w:marTop w:val="0"/>
      <w:marBottom w:val="0"/>
      <w:divBdr>
        <w:top w:val="none" w:sz="0" w:space="0" w:color="auto"/>
        <w:left w:val="none" w:sz="0" w:space="0" w:color="auto"/>
        <w:bottom w:val="none" w:sz="0" w:space="0" w:color="auto"/>
        <w:right w:val="none" w:sz="0" w:space="0" w:color="auto"/>
      </w:divBdr>
    </w:div>
    <w:div w:id="868756322">
      <w:bodyDiv w:val="1"/>
      <w:marLeft w:val="0"/>
      <w:marRight w:val="0"/>
      <w:marTop w:val="0"/>
      <w:marBottom w:val="0"/>
      <w:divBdr>
        <w:top w:val="none" w:sz="0" w:space="0" w:color="auto"/>
        <w:left w:val="none" w:sz="0" w:space="0" w:color="auto"/>
        <w:bottom w:val="none" w:sz="0" w:space="0" w:color="auto"/>
        <w:right w:val="none" w:sz="0" w:space="0" w:color="auto"/>
      </w:divBdr>
    </w:div>
    <w:div w:id="885798820">
      <w:bodyDiv w:val="1"/>
      <w:marLeft w:val="0"/>
      <w:marRight w:val="0"/>
      <w:marTop w:val="0"/>
      <w:marBottom w:val="0"/>
      <w:divBdr>
        <w:top w:val="none" w:sz="0" w:space="0" w:color="auto"/>
        <w:left w:val="none" w:sz="0" w:space="0" w:color="auto"/>
        <w:bottom w:val="none" w:sz="0" w:space="0" w:color="auto"/>
        <w:right w:val="none" w:sz="0" w:space="0" w:color="auto"/>
      </w:divBdr>
    </w:div>
    <w:div w:id="897934219">
      <w:bodyDiv w:val="1"/>
      <w:marLeft w:val="0"/>
      <w:marRight w:val="0"/>
      <w:marTop w:val="0"/>
      <w:marBottom w:val="0"/>
      <w:divBdr>
        <w:top w:val="none" w:sz="0" w:space="0" w:color="auto"/>
        <w:left w:val="none" w:sz="0" w:space="0" w:color="auto"/>
        <w:bottom w:val="none" w:sz="0" w:space="0" w:color="auto"/>
        <w:right w:val="none" w:sz="0" w:space="0" w:color="auto"/>
      </w:divBdr>
    </w:div>
    <w:div w:id="924456855">
      <w:bodyDiv w:val="1"/>
      <w:marLeft w:val="0"/>
      <w:marRight w:val="0"/>
      <w:marTop w:val="0"/>
      <w:marBottom w:val="0"/>
      <w:divBdr>
        <w:top w:val="none" w:sz="0" w:space="0" w:color="auto"/>
        <w:left w:val="none" w:sz="0" w:space="0" w:color="auto"/>
        <w:bottom w:val="none" w:sz="0" w:space="0" w:color="auto"/>
        <w:right w:val="none" w:sz="0" w:space="0" w:color="auto"/>
      </w:divBdr>
    </w:div>
    <w:div w:id="943074725">
      <w:bodyDiv w:val="1"/>
      <w:marLeft w:val="0"/>
      <w:marRight w:val="0"/>
      <w:marTop w:val="0"/>
      <w:marBottom w:val="0"/>
      <w:divBdr>
        <w:top w:val="none" w:sz="0" w:space="0" w:color="auto"/>
        <w:left w:val="none" w:sz="0" w:space="0" w:color="auto"/>
        <w:bottom w:val="none" w:sz="0" w:space="0" w:color="auto"/>
        <w:right w:val="none" w:sz="0" w:space="0" w:color="auto"/>
      </w:divBdr>
    </w:div>
    <w:div w:id="961110689">
      <w:bodyDiv w:val="1"/>
      <w:marLeft w:val="0"/>
      <w:marRight w:val="0"/>
      <w:marTop w:val="0"/>
      <w:marBottom w:val="0"/>
      <w:divBdr>
        <w:top w:val="none" w:sz="0" w:space="0" w:color="auto"/>
        <w:left w:val="none" w:sz="0" w:space="0" w:color="auto"/>
        <w:bottom w:val="none" w:sz="0" w:space="0" w:color="auto"/>
        <w:right w:val="none" w:sz="0" w:space="0" w:color="auto"/>
      </w:divBdr>
    </w:div>
    <w:div w:id="968820667">
      <w:bodyDiv w:val="1"/>
      <w:marLeft w:val="0"/>
      <w:marRight w:val="0"/>
      <w:marTop w:val="0"/>
      <w:marBottom w:val="0"/>
      <w:divBdr>
        <w:top w:val="none" w:sz="0" w:space="0" w:color="auto"/>
        <w:left w:val="none" w:sz="0" w:space="0" w:color="auto"/>
        <w:bottom w:val="none" w:sz="0" w:space="0" w:color="auto"/>
        <w:right w:val="none" w:sz="0" w:space="0" w:color="auto"/>
      </w:divBdr>
    </w:div>
    <w:div w:id="986740937">
      <w:bodyDiv w:val="1"/>
      <w:marLeft w:val="0"/>
      <w:marRight w:val="0"/>
      <w:marTop w:val="0"/>
      <w:marBottom w:val="0"/>
      <w:divBdr>
        <w:top w:val="none" w:sz="0" w:space="0" w:color="auto"/>
        <w:left w:val="none" w:sz="0" w:space="0" w:color="auto"/>
        <w:bottom w:val="none" w:sz="0" w:space="0" w:color="auto"/>
        <w:right w:val="none" w:sz="0" w:space="0" w:color="auto"/>
      </w:divBdr>
    </w:div>
    <w:div w:id="992874930">
      <w:bodyDiv w:val="1"/>
      <w:marLeft w:val="0"/>
      <w:marRight w:val="0"/>
      <w:marTop w:val="0"/>
      <w:marBottom w:val="0"/>
      <w:divBdr>
        <w:top w:val="none" w:sz="0" w:space="0" w:color="auto"/>
        <w:left w:val="none" w:sz="0" w:space="0" w:color="auto"/>
        <w:bottom w:val="none" w:sz="0" w:space="0" w:color="auto"/>
        <w:right w:val="none" w:sz="0" w:space="0" w:color="auto"/>
      </w:divBdr>
    </w:div>
    <w:div w:id="1005670302">
      <w:bodyDiv w:val="1"/>
      <w:marLeft w:val="0"/>
      <w:marRight w:val="0"/>
      <w:marTop w:val="0"/>
      <w:marBottom w:val="0"/>
      <w:divBdr>
        <w:top w:val="none" w:sz="0" w:space="0" w:color="auto"/>
        <w:left w:val="none" w:sz="0" w:space="0" w:color="auto"/>
        <w:bottom w:val="none" w:sz="0" w:space="0" w:color="auto"/>
        <w:right w:val="none" w:sz="0" w:space="0" w:color="auto"/>
      </w:divBdr>
    </w:div>
    <w:div w:id="1007053057">
      <w:bodyDiv w:val="1"/>
      <w:marLeft w:val="0"/>
      <w:marRight w:val="0"/>
      <w:marTop w:val="0"/>
      <w:marBottom w:val="0"/>
      <w:divBdr>
        <w:top w:val="none" w:sz="0" w:space="0" w:color="auto"/>
        <w:left w:val="none" w:sz="0" w:space="0" w:color="auto"/>
        <w:bottom w:val="none" w:sz="0" w:space="0" w:color="auto"/>
        <w:right w:val="none" w:sz="0" w:space="0" w:color="auto"/>
      </w:divBdr>
    </w:div>
    <w:div w:id="1031539619">
      <w:bodyDiv w:val="1"/>
      <w:marLeft w:val="0"/>
      <w:marRight w:val="0"/>
      <w:marTop w:val="0"/>
      <w:marBottom w:val="0"/>
      <w:divBdr>
        <w:top w:val="none" w:sz="0" w:space="0" w:color="auto"/>
        <w:left w:val="none" w:sz="0" w:space="0" w:color="auto"/>
        <w:bottom w:val="none" w:sz="0" w:space="0" w:color="auto"/>
        <w:right w:val="none" w:sz="0" w:space="0" w:color="auto"/>
      </w:divBdr>
    </w:div>
    <w:div w:id="1031733534">
      <w:bodyDiv w:val="1"/>
      <w:marLeft w:val="0"/>
      <w:marRight w:val="0"/>
      <w:marTop w:val="0"/>
      <w:marBottom w:val="0"/>
      <w:divBdr>
        <w:top w:val="none" w:sz="0" w:space="0" w:color="auto"/>
        <w:left w:val="none" w:sz="0" w:space="0" w:color="auto"/>
        <w:bottom w:val="none" w:sz="0" w:space="0" w:color="auto"/>
        <w:right w:val="none" w:sz="0" w:space="0" w:color="auto"/>
      </w:divBdr>
    </w:div>
    <w:div w:id="1036151118">
      <w:bodyDiv w:val="1"/>
      <w:marLeft w:val="0"/>
      <w:marRight w:val="0"/>
      <w:marTop w:val="0"/>
      <w:marBottom w:val="0"/>
      <w:divBdr>
        <w:top w:val="none" w:sz="0" w:space="0" w:color="auto"/>
        <w:left w:val="none" w:sz="0" w:space="0" w:color="auto"/>
        <w:bottom w:val="none" w:sz="0" w:space="0" w:color="auto"/>
        <w:right w:val="none" w:sz="0" w:space="0" w:color="auto"/>
      </w:divBdr>
    </w:div>
    <w:div w:id="1114443405">
      <w:bodyDiv w:val="1"/>
      <w:marLeft w:val="0"/>
      <w:marRight w:val="0"/>
      <w:marTop w:val="0"/>
      <w:marBottom w:val="0"/>
      <w:divBdr>
        <w:top w:val="none" w:sz="0" w:space="0" w:color="auto"/>
        <w:left w:val="none" w:sz="0" w:space="0" w:color="auto"/>
        <w:bottom w:val="none" w:sz="0" w:space="0" w:color="auto"/>
        <w:right w:val="none" w:sz="0" w:space="0" w:color="auto"/>
      </w:divBdr>
    </w:div>
    <w:div w:id="1117454779">
      <w:bodyDiv w:val="1"/>
      <w:marLeft w:val="0"/>
      <w:marRight w:val="0"/>
      <w:marTop w:val="0"/>
      <w:marBottom w:val="0"/>
      <w:divBdr>
        <w:top w:val="none" w:sz="0" w:space="0" w:color="auto"/>
        <w:left w:val="none" w:sz="0" w:space="0" w:color="auto"/>
        <w:bottom w:val="none" w:sz="0" w:space="0" w:color="auto"/>
        <w:right w:val="none" w:sz="0" w:space="0" w:color="auto"/>
      </w:divBdr>
    </w:div>
    <w:div w:id="1119224037">
      <w:bodyDiv w:val="1"/>
      <w:marLeft w:val="0"/>
      <w:marRight w:val="0"/>
      <w:marTop w:val="0"/>
      <w:marBottom w:val="0"/>
      <w:divBdr>
        <w:top w:val="none" w:sz="0" w:space="0" w:color="auto"/>
        <w:left w:val="none" w:sz="0" w:space="0" w:color="auto"/>
        <w:bottom w:val="none" w:sz="0" w:space="0" w:color="auto"/>
        <w:right w:val="none" w:sz="0" w:space="0" w:color="auto"/>
      </w:divBdr>
    </w:div>
    <w:div w:id="1126701506">
      <w:bodyDiv w:val="1"/>
      <w:marLeft w:val="0"/>
      <w:marRight w:val="0"/>
      <w:marTop w:val="0"/>
      <w:marBottom w:val="0"/>
      <w:divBdr>
        <w:top w:val="none" w:sz="0" w:space="0" w:color="auto"/>
        <w:left w:val="none" w:sz="0" w:space="0" w:color="auto"/>
        <w:bottom w:val="none" w:sz="0" w:space="0" w:color="auto"/>
        <w:right w:val="none" w:sz="0" w:space="0" w:color="auto"/>
      </w:divBdr>
    </w:div>
    <w:div w:id="1148210340">
      <w:bodyDiv w:val="1"/>
      <w:marLeft w:val="0"/>
      <w:marRight w:val="0"/>
      <w:marTop w:val="0"/>
      <w:marBottom w:val="0"/>
      <w:divBdr>
        <w:top w:val="none" w:sz="0" w:space="0" w:color="auto"/>
        <w:left w:val="none" w:sz="0" w:space="0" w:color="auto"/>
        <w:bottom w:val="none" w:sz="0" w:space="0" w:color="auto"/>
        <w:right w:val="none" w:sz="0" w:space="0" w:color="auto"/>
      </w:divBdr>
    </w:div>
    <w:div w:id="1167476882">
      <w:bodyDiv w:val="1"/>
      <w:marLeft w:val="0"/>
      <w:marRight w:val="0"/>
      <w:marTop w:val="0"/>
      <w:marBottom w:val="0"/>
      <w:divBdr>
        <w:top w:val="none" w:sz="0" w:space="0" w:color="auto"/>
        <w:left w:val="none" w:sz="0" w:space="0" w:color="auto"/>
        <w:bottom w:val="none" w:sz="0" w:space="0" w:color="auto"/>
        <w:right w:val="none" w:sz="0" w:space="0" w:color="auto"/>
      </w:divBdr>
    </w:div>
    <w:div w:id="1181549319">
      <w:bodyDiv w:val="1"/>
      <w:marLeft w:val="0"/>
      <w:marRight w:val="0"/>
      <w:marTop w:val="0"/>
      <w:marBottom w:val="0"/>
      <w:divBdr>
        <w:top w:val="none" w:sz="0" w:space="0" w:color="auto"/>
        <w:left w:val="none" w:sz="0" w:space="0" w:color="auto"/>
        <w:bottom w:val="none" w:sz="0" w:space="0" w:color="auto"/>
        <w:right w:val="none" w:sz="0" w:space="0" w:color="auto"/>
      </w:divBdr>
    </w:div>
    <w:div w:id="1183326184">
      <w:bodyDiv w:val="1"/>
      <w:marLeft w:val="0"/>
      <w:marRight w:val="0"/>
      <w:marTop w:val="0"/>
      <w:marBottom w:val="0"/>
      <w:divBdr>
        <w:top w:val="none" w:sz="0" w:space="0" w:color="auto"/>
        <w:left w:val="none" w:sz="0" w:space="0" w:color="auto"/>
        <w:bottom w:val="none" w:sz="0" w:space="0" w:color="auto"/>
        <w:right w:val="none" w:sz="0" w:space="0" w:color="auto"/>
      </w:divBdr>
    </w:div>
    <w:div w:id="1196776938">
      <w:bodyDiv w:val="1"/>
      <w:marLeft w:val="0"/>
      <w:marRight w:val="0"/>
      <w:marTop w:val="0"/>
      <w:marBottom w:val="0"/>
      <w:divBdr>
        <w:top w:val="none" w:sz="0" w:space="0" w:color="auto"/>
        <w:left w:val="none" w:sz="0" w:space="0" w:color="auto"/>
        <w:bottom w:val="none" w:sz="0" w:space="0" w:color="auto"/>
        <w:right w:val="none" w:sz="0" w:space="0" w:color="auto"/>
      </w:divBdr>
    </w:div>
    <w:div w:id="1199778461">
      <w:bodyDiv w:val="1"/>
      <w:marLeft w:val="0"/>
      <w:marRight w:val="0"/>
      <w:marTop w:val="0"/>
      <w:marBottom w:val="0"/>
      <w:divBdr>
        <w:top w:val="none" w:sz="0" w:space="0" w:color="auto"/>
        <w:left w:val="none" w:sz="0" w:space="0" w:color="auto"/>
        <w:bottom w:val="none" w:sz="0" w:space="0" w:color="auto"/>
        <w:right w:val="none" w:sz="0" w:space="0" w:color="auto"/>
      </w:divBdr>
    </w:div>
    <w:div w:id="1202864368">
      <w:bodyDiv w:val="1"/>
      <w:marLeft w:val="0"/>
      <w:marRight w:val="0"/>
      <w:marTop w:val="0"/>
      <w:marBottom w:val="0"/>
      <w:divBdr>
        <w:top w:val="none" w:sz="0" w:space="0" w:color="auto"/>
        <w:left w:val="none" w:sz="0" w:space="0" w:color="auto"/>
        <w:bottom w:val="none" w:sz="0" w:space="0" w:color="auto"/>
        <w:right w:val="none" w:sz="0" w:space="0" w:color="auto"/>
      </w:divBdr>
    </w:div>
    <w:div w:id="1225484659">
      <w:bodyDiv w:val="1"/>
      <w:marLeft w:val="0"/>
      <w:marRight w:val="0"/>
      <w:marTop w:val="0"/>
      <w:marBottom w:val="0"/>
      <w:divBdr>
        <w:top w:val="none" w:sz="0" w:space="0" w:color="auto"/>
        <w:left w:val="none" w:sz="0" w:space="0" w:color="auto"/>
        <w:bottom w:val="none" w:sz="0" w:space="0" w:color="auto"/>
        <w:right w:val="none" w:sz="0" w:space="0" w:color="auto"/>
      </w:divBdr>
    </w:div>
    <w:div w:id="1231619163">
      <w:bodyDiv w:val="1"/>
      <w:marLeft w:val="0"/>
      <w:marRight w:val="0"/>
      <w:marTop w:val="0"/>
      <w:marBottom w:val="0"/>
      <w:divBdr>
        <w:top w:val="none" w:sz="0" w:space="0" w:color="auto"/>
        <w:left w:val="none" w:sz="0" w:space="0" w:color="auto"/>
        <w:bottom w:val="none" w:sz="0" w:space="0" w:color="auto"/>
        <w:right w:val="none" w:sz="0" w:space="0" w:color="auto"/>
      </w:divBdr>
      <w:divsChild>
        <w:div w:id="2129813439">
          <w:marLeft w:val="0"/>
          <w:marRight w:val="0"/>
          <w:marTop w:val="0"/>
          <w:marBottom w:val="0"/>
          <w:divBdr>
            <w:top w:val="none" w:sz="0" w:space="0" w:color="auto"/>
            <w:left w:val="none" w:sz="0" w:space="0" w:color="auto"/>
            <w:bottom w:val="none" w:sz="0" w:space="0" w:color="auto"/>
            <w:right w:val="none" w:sz="0" w:space="0" w:color="auto"/>
          </w:divBdr>
          <w:divsChild>
            <w:div w:id="69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8183">
      <w:bodyDiv w:val="1"/>
      <w:marLeft w:val="0"/>
      <w:marRight w:val="0"/>
      <w:marTop w:val="0"/>
      <w:marBottom w:val="0"/>
      <w:divBdr>
        <w:top w:val="none" w:sz="0" w:space="0" w:color="auto"/>
        <w:left w:val="none" w:sz="0" w:space="0" w:color="auto"/>
        <w:bottom w:val="none" w:sz="0" w:space="0" w:color="auto"/>
        <w:right w:val="none" w:sz="0" w:space="0" w:color="auto"/>
      </w:divBdr>
    </w:div>
    <w:div w:id="1246957329">
      <w:bodyDiv w:val="1"/>
      <w:marLeft w:val="0"/>
      <w:marRight w:val="0"/>
      <w:marTop w:val="0"/>
      <w:marBottom w:val="0"/>
      <w:divBdr>
        <w:top w:val="none" w:sz="0" w:space="0" w:color="auto"/>
        <w:left w:val="none" w:sz="0" w:space="0" w:color="auto"/>
        <w:bottom w:val="none" w:sz="0" w:space="0" w:color="auto"/>
        <w:right w:val="none" w:sz="0" w:space="0" w:color="auto"/>
      </w:divBdr>
    </w:div>
    <w:div w:id="1267274802">
      <w:bodyDiv w:val="1"/>
      <w:marLeft w:val="0"/>
      <w:marRight w:val="0"/>
      <w:marTop w:val="0"/>
      <w:marBottom w:val="0"/>
      <w:divBdr>
        <w:top w:val="none" w:sz="0" w:space="0" w:color="auto"/>
        <w:left w:val="none" w:sz="0" w:space="0" w:color="auto"/>
        <w:bottom w:val="none" w:sz="0" w:space="0" w:color="auto"/>
        <w:right w:val="none" w:sz="0" w:space="0" w:color="auto"/>
      </w:divBdr>
    </w:div>
    <w:div w:id="1269387134">
      <w:bodyDiv w:val="1"/>
      <w:marLeft w:val="0"/>
      <w:marRight w:val="0"/>
      <w:marTop w:val="0"/>
      <w:marBottom w:val="0"/>
      <w:divBdr>
        <w:top w:val="none" w:sz="0" w:space="0" w:color="auto"/>
        <w:left w:val="none" w:sz="0" w:space="0" w:color="auto"/>
        <w:bottom w:val="none" w:sz="0" w:space="0" w:color="auto"/>
        <w:right w:val="none" w:sz="0" w:space="0" w:color="auto"/>
      </w:divBdr>
    </w:div>
    <w:div w:id="1269965973">
      <w:bodyDiv w:val="1"/>
      <w:marLeft w:val="0"/>
      <w:marRight w:val="0"/>
      <w:marTop w:val="0"/>
      <w:marBottom w:val="0"/>
      <w:divBdr>
        <w:top w:val="none" w:sz="0" w:space="0" w:color="auto"/>
        <w:left w:val="none" w:sz="0" w:space="0" w:color="auto"/>
        <w:bottom w:val="none" w:sz="0" w:space="0" w:color="auto"/>
        <w:right w:val="none" w:sz="0" w:space="0" w:color="auto"/>
      </w:divBdr>
    </w:div>
    <w:div w:id="1278559798">
      <w:bodyDiv w:val="1"/>
      <w:marLeft w:val="0"/>
      <w:marRight w:val="0"/>
      <w:marTop w:val="0"/>
      <w:marBottom w:val="0"/>
      <w:divBdr>
        <w:top w:val="none" w:sz="0" w:space="0" w:color="auto"/>
        <w:left w:val="none" w:sz="0" w:space="0" w:color="auto"/>
        <w:bottom w:val="none" w:sz="0" w:space="0" w:color="auto"/>
        <w:right w:val="none" w:sz="0" w:space="0" w:color="auto"/>
      </w:divBdr>
    </w:div>
    <w:div w:id="1285890926">
      <w:bodyDiv w:val="1"/>
      <w:marLeft w:val="0"/>
      <w:marRight w:val="0"/>
      <w:marTop w:val="0"/>
      <w:marBottom w:val="0"/>
      <w:divBdr>
        <w:top w:val="none" w:sz="0" w:space="0" w:color="auto"/>
        <w:left w:val="none" w:sz="0" w:space="0" w:color="auto"/>
        <w:bottom w:val="none" w:sz="0" w:space="0" w:color="auto"/>
        <w:right w:val="none" w:sz="0" w:space="0" w:color="auto"/>
      </w:divBdr>
    </w:div>
    <w:div w:id="1290472217">
      <w:bodyDiv w:val="1"/>
      <w:marLeft w:val="0"/>
      <w:marRight w:val="0"/>
      <w:marTop w:val="0"/>
      <w:marBottom w:val="0"/>
      <w:divBdr>
        <w:top w:val="none" w:sz="0" w:space="0" w:color="auto"/>
        <w:left w:val="none" w:sz="0" w:space="0" w:color="auto"/>
        <w:bottom w:val="none" w:sz="0" w:space="0" w:color="auto"/>
        <w:right w:val="none" w:sz="0" w:space="0" w:color="auto"/>
      </w:divBdr>
    </w:div>
    <w:div w:id="1292131532">
      <w:bodyDiv w:val="1"/>
      <w:marLeft w:val="0"/>
      <w:marRight w:val="0"/>
      <w:marTop w:val="0"/>
      <w:marBottom w:val="0"/>
      <w:divBdr>
        <w:top w:val="none" w:sz="0" w:space="0" w:color="auto"/>
        <w:left w:val="none" w:sz="0" w:space="0" w:color="auto"/>
        <w:bottom w:val="none" w:sz="0" w:space="0" w:color="auto"/>
        <w:right w:val="none" w:sz="0" w:space="0" w:color="auto"/>
      </w:divBdr>
    </w:div>
    <w:div w:id="1324239656">
      <w:bodyDiv w:val="1"/>
      <w:marLeft w:val="0"/>
      <w:marRight w:val="0"/>
      <w:marTop w:val="0"/>
      <w:marBottom w:val="0"/>
      <w:divBdr>
        <w:top w:val="none" w:sz="0" w:space="0" w:color="auto"/>
        <w:left w:val="none" w:sz="0" w:space="0" w:color="auto"/>
        <w:bottom w:val="none" w:sz="0" w:space="0" w:color="auto"/>
        <w:right w:val="none" w:sz="0" w:space="0" w:color="auto"/>
      </w:divBdr>
    </w:div>
    <w:div w:id="1336415429">
      <w:bodyDiv w:val="1"/>
      <w:marLeft w:val="0"/>
      <w:marRight w:val="0"/>
      <w:marTop w:val="0"/>
      <w:marBottom w:val="0"/>
      <w:divBdr>
        <w:top w:val="none" w:sz="0" w:space="0" w:color="auto"/>
        <w:left w:val="none" w:sz="0" w:space="0" w:color="auto"/>
        <w:bottom w:val="none" w:sz="0" w:space="0" w:color="auto"/>
        <w:right w:val="none" w:sz="0" w:space="0" w:color="auto"/>
      </w:divBdr>
    </w:div>
    <w:div w:id="1337414821">
      <w:bodyDiv w:val="1"/>
      <w:marLeft w:val="0"/>
      <w:marRight w:val="0"/>
      <w:marTop w:val="0"/>
      <w:marBottom w:val="0"/>
      <w:divBdr>
        <w:top w:val="none" w:sz="0" w:space="0" w:color="auto"/>
        <w:left w:val="none" w:sz="0" w:space="0" w:color="auto"/>
        <w:bottom w:val="none" w:sz="0" w:space="0" w:color="auto"/>
        <w:right w:val="none" w:sz="0" w:space="0" w:color="auto"/>
      </w:divBdr>
    </w:div>
    <w:div w:id="1338531867">
      <w:bodyDiv w:val="1"/>
      <w:marLeft w:val="0"/>
      <w:marRight w:val="0"/>
      <w:marTop w:val="0"/>
      <w:marBottom w:val="0"/>
      <w:divBdr>
        <w:top w:val="none" w:sz="0" w:space="0" w:color="auto"/>
        <w:left w:val="none" w:sz="0" w:space="0" w:color="auto"/>
        <w:bottom w:val="none" w:sz="0" w:space="0" w:color="auto"/>
        <w:right w:val="none" w:sz="0" w:space="0" w:color="auto"/>
      </w:divBdr>
    </w:div>
    <w:div w:id="1388338276">
      <w:bodyDiv w:val="1"/>
      <w:marLeft w:val="0"/>
      <w:marRight w:val="0"/>
      <w:marTop w:val="0"/>
      <w:marBottom w:val="0"/>
      <w:divBdr>
        <w:top w:val="none" w:sz="0" w:space="0" w:color="auto"/>
        <w:left w:val="none" w:sz="0" w:space="0" w:color="auto"/>
        <w:bottom w:val="none" w:sz="0" w:space="0" w:color="auto"/>
        <w:right w:val="none" w:sz="0" w:space="0" w:color="auto"/>
      </w:divBdr>
    </w:div>
    <w:div w:id="1436755167">
      <w:bodyDiv w:val="1"/>
      <w:marLeft w:val="0"/>
      <w:marRight w:val="0"/>
      <w:marTop w:val="0"/>
      <w:marBottom w:val="0"/>
      <w:divBdr>
        <w:top w:val="none" w:sz="0" w:space="0" w:color="auto"/>
        <w:left w:val="none" w:sz="0" w:space="0" w:color="auto"/>
        <w:bottom w:val="none" w:sz="0" w:space="0" w:color="auto"/>
        <w:right w:val="none" w:sz="0" w:space="0" w:color="auto"/>
      </w:divBdr>
    </w:div>
    <w:div w:id="1448157432">
      <w:bodyDiv w:val="1"/>
      <w:marLeft w:val="0"/>
      <w:marRight w:val="0"/>
      <w:marTop w:val="0"/>
      <w:marBottom w:val="0"/>
      <w:divBdr>
        <w:top w:val="none" w:sz="0" w:space="0" w:color="auto"/>
        <w:left w:val="none" w:sz="0" w:space="0" w:color="auto"/>
        <w:bottom w:val="none" w:sz="0" w:space="0" w:color="auto"/>
        <w:right w:val="none" w:sz="0" w:space="0" w:color="auto"/>
      </w:divBdr>
    </w:div>
    <w:div w:id="1456173373">
      <w:bodyDiv w:val="1"/>
      <w:marLeft w:val="0"/>
      <w:marRight w:val="0"/>
      <w:marTop w:val="0"/>
      <w:marBottom w:val="0"/>
      <w:divBdr>
        <w:top w:val="none" w:sz="0" w:space="0" w:color="auto"/>
        <w:left w:val="none" w:sz="0" w:space="0" w:color="auto"/>
        <w:bottom w:val="none" w:sz="0" w:space="0" w:color="auto"/>
        <w:right w:val="none" w:sz="0" w:space="0" w:color="auto"/>
      </w:divBdr>
    </w:div>
    <w:div w:id="1468665624">
      <w:bodyDiv w:val="1"/>
      <w:marLeft w:val="0"/>
      <w:marRight w:val="0"/>
      <w:marTop w:val="0"/>
      <w:marBottom w:val="0"/>
      <w:divBdr>
        <w:top w:val="none" w:sz="0" w:space="0" w:color="auto"/>
        <w:left w:val="none" w:sz="0" w:space="0" w:color="auto"/>
        <w:bottom w:val="none" w:sz="0" w:space="0" w:color="auto"/>
        <w:right w:val="none" w:sz="0" w:space="0" w:color="auto"/>
      </w:divBdr>
    </w:div>
    <w:div w:id="1471752530">
      <w:bodyDiv w:val="1"/>
      <w:marLeft w:val="0"/>
      <w:marRight w:val="0"/>
      <w:marTop w:val="0"/>
      <w:marBottom w:val="0"/>
      <w:divBdr>
        <w:top w:val="none" w:sz="0" w:space="0" w:color="auto"/>
        <w:left w:val="none" w:sz="0" w:space="0" w:color="auto"/>
        <w:bottom w:val="none" w:sz="0" w:space="0" w:color="auto"/>
        <w:right w:val="none" w:sz="0" w:space="0" w:color="auto"/>
      </w:divBdr>
    </w:div>
    <w:div w:id="1476487920">
      <w:bodyDiv w:val="1"/>
      <w:marLeft w:val="0"/>
      <w:marRight w:val="0"/>
      <w:marTop w:val="0"/>
      <w:marBottom w:val="0"/>
      <w:divBdr>
        <w:top w:val="none" w:sz="0" w:space="0" w:color="auto"/>
        <w:left w:val="none" w:sz="0" w:space="0" w:color="auto"/>
        <w:bottom w:val="none" w:sz="0" w:space="0" w:color="auto"/>
        <w:right w:val="none" w:sz="0" w:space="0" w:color="auto"/>
      </w:divBdr>
    </w:div>
    <w:div w:id="1480610329">
      <w:bodyDiv w:val="1"/>
      <w:marLeft w:val="0"/>
      <w:marRight w:val="0"/>
      <w:marTop w:val="0"/>
      <w:marBottom w:val="0"/>
      <w:divBdr>
        <w:top w:val="none" w:sz="0" w:space="0" w:color="auto"/>
        <w:left w:val="none" w:sz="0" w:space="0" w:color="auto"/>
        <w:bottom w:val="none" w:sz="0" w:space="0" w:color="auto"/>
        <w:right w:val="none" w:sz="0" w:space="0" w:color="auto"/>
      </w:divBdr>
    </w:div>
    <w:div w:id="1486237225">
      <w:bodyDiv w:val="1"/>
      <w:marLeft w:val="0"/>
      <w:marRight w:val="0"/>
      <w:marTop w:val="0"/>
      <w:marBottom w:val="0"/>
      <w:divBdr>
        <w:top w:val="none" w:sz="0" w:space="0" w:color="auto"/>
        <w:left w:val="none" w:sz="0" w:space="0" w:color="auto"/>
        <w:bottom w:val="none" w:sz="0" w:space="0" w:color="auto"/>
        <w:right w:val="none" w:sz="0" w:space="0" w:color="auto"/>
      </w:divBdr>
    </w:div>
    <w:div w:id="1488671067">
      <w:bodyDiv w:val="1"/>
      <w:marLeft w:val="0"/>
      <w:marRight w:val="0"/>
      <w:marTop w:val="0"/>
      <w:marBottom w:val="0"/>
      <w:divBdr>
        <w:top w:val="none" w:sz="0" w:space="0" w:color="auto"/>
        <w:left w:val="none" w:sz="0" w:space="0" w:color="auto"/>
        <w:bottom w:val="none" w:sz="0" w:space="0" w:color="auto"/>
        <w:right w:val="none" w:sz="0" w:space="0" w:color="auto"/>
      </w:divBdr>
    </w:div>
    <w:div w:id="1491024474">
      <w:bodyDiv w:val="1"/>
      <w:marLeft w:val="0"/>
      <w:marRight w:val="0"/>
      <w:marTop w:val="0"/>
      <w:marBottom w:val="0"/>
      <w:divBdr>
        <w:top w:val="none" w:sz="0" w:space="0" w:color="auto"/>
        <w:left w:val="none" w:sz="0" w:space="0" w:color="auto"/>
        <w:bottom w:val="none" w:sz="0" w:space="0" w:color="auto"/>
        <w:right w:val="none" w:sz="0" w:space="0" w:color="auto"/>
      </w:divBdr>
    </w:div>
    <w:div w:id="1559125901">
      <w:bodyDiv w:val="1"/>
      <w:marLeft w:val="0"/>
      <w:marRight w:val="0"/>
      <w:marTop w:val="0"/>
      <w:marBottom w:val="0"/>
      <w:divBdr>
        <w:top w:val="none" w:sz="0" w:space="0" w:color="auto"/>
        <w:left w:val="none" w:sz="0" w:space="0" w:color="auto"/>
        <w:bottom w:val="none" w:sz="0" w:space="0" w:color="auto"/>
        <w:right w:val="none" w:sz="0" w:space="0" w:color="auto"/>
      </w:divBdr>
    </w:div>
    <w:div w:id="1600527127">
      <w:bodyDiv w:val="1"/>
      <w:marLeft w:val="0"/>
      <w:marRight w:val="0"/>
      <w:marTop w:val="0"/>
      <w:marBottom w:val="0"/>
      <w:divBdr>
        <w:top w:val="none" w:sz="0" w:space="0" w:color="auto"/>
        <w:left w:val="none" w:sz="0" w:space="0" w:color="auto"/>
        <w:bottom w:val="none" w:sz="0" w:space="0" w:color="auto"/>
        <w:right w:val="none" w:sz="0" w:space="0" w:color="auto"/>
      </w:divBdr>
    </w:div>
    <w:div w:id="1626421400">
      <w:bodyDiv w:val="1"/>
      <w:marLeft w:val="0"/>
      <w:marRight w:val="0"/>
      <w:marTop w:val="0"/>
      <w:marBottom w:val="0"/>
      <w:divBdr>
        <w:top w:val="none" w:sz="0" w:space="0" w:color="auto"/>
        <w:left w:val="none" w:sz="0" w:space="0" w:color="auto"/>
        <w:bottom w:val="none" w:sz="0" w:space="0" w:color="auto"/>
        <w:right w:val="none" w:sz="0" w:space="0" w:color="auto"/>
      </w:divBdr>
    </w:div>
    <w:div w:id="1634561302">
      <w:bodyDiv w:val="1"/>
      <w:marLeft w:val="0"/>
      <w:marRight w:val="0"/>
      <w:marTop w:val="0"/>
      <w:marBottom w:val="0"/>
      <w:divBdr>
        <w:top w:val="none" w:sz="0" w:space="0" w:color="auto"/>
        <w:left w:val="none" w:sz="0" w:space="0" w:color="auto"/>
        <w:bottom w:val="none" w:sz="0" w:space="0" w:color="auto"/>
        <w:right w:val="none" w:sz="0" w:space="0" w:color="auto"/>
      </w:divBdr>
    </w:div>
    <w:div w:id="1641688994">
      <w:bodyDiv w:val="1"/>
      <w:marLeft w:val="0"/>
      <w:marRight w:val="0"/>
      <w:marTop w:val="0"/>
      <w:marBottom w:val="0"/>
      <w:divBdr>
        <w:top w:val="none" w:sz="0" w:space="0" w:color="auto"/>
        <w:left w:val="none" w:sz="0" w:space="0" w:color="auto"/>
        <w:bottom w:val="none" w:sz="0" w:space="0" w:color="auto"/>
        <w:right w:val="none" w:sz="0" w:space="0" w:color="auto"/>
      </w:divBdr>
    </w:div>
    <w:div w:id="1655138170">
      <w:bodyDiv w:val="1"/>
      <w:marLeft w:val="0"/>
      <w:marRight w:val="0"/>
      <w:marTop w:val="0"/>
      <w:marBottom w:val="0"/>
      <w:divBdr>
        <w:top w:val="none" w:sz="0" w:space="0" w:color="auto"/>
        <w:left w:val="none" w:sz="0" w:space="0" w:color="auto"/>
        <w:bottom w:val="none" w:sz="0" w:space="0" w:color="auto"/>
        <w:right w:val="none" w:sz="0" w:space="0" w:color="auto"/>
      </w:divBdr>
    </w:div>
    <w:div w:id="1690522484">
      <w:bodyDiv w:val="1"/>
      <w:marLeft w:val="0"/>
      <w:marRight w:val="0"/>
      <w:marTop w:val="0"/>
      <w:marBottom w:val="0"/>
      <w:divBdr>
        <w:top w:val="none" w:sz="0" w:space="0" w:color="auto"/>
        <w:left w:val="none" w:sz="0" w:space="0" w:color="auto"/>
        <w:bottom w:val="none" w:sz="0" w:space="0" w:color="auto"/>
        <w:right w:val="none" w:sz="0" w:space="0" w:color="auto"/>
      </w:divBdr>
    </w:div>
    <w:div w:id="1709640038">
      <w:bodyDiv w:val="1"/>
      <w:marLeft w:val="0"/>
      <w:marRight w:val="0"/>
      <w:marTop w:val="0"/>
      <w:marBottom w:val="0"/>
      <w:divBdr>
        <w:top w:val="none" w:sz="0" w:space="0" w:color="auto"/>
        <w:left w:val="none" w:sz="0" w:space="0" w:color="auto"/>
        <w:bottom w:val="none" w:sz="0" w:space="0" w:color="auto"/>
        <w:right w:val="none" w:sz="0" w:space="0" w:color="auto"/>
      </w:divBdr>
    </w:div>
    <w:div w:id="1738822399">
      <w:bodyDiv w:val="1"/>
      <w:marLeft w:val="0"/>
      <w:marRight w:val="0"/>
      <w:marTop w:val="0"/>
      <w:marBottom w:val="0"/>
      <w:divBdr>
        <w:top w:val="none" w:sz="0" w:space="0" w:color="auto"/>
        <w:left w:val="none" w:sz="0" w:space="0" w:color="auto"/>
        <w:bottom w:val="none" w:sz="0" w:space="0" w:color="auto"/>
        <w:right w:val="none" w:sz="0" w:space="0" w:color="auto"/>
      </w:divBdr>
    </w:div>
    <w:div w:id="1747458880">
      <w:bodyDiv w:val="1"/>
      <w:marLeft w:val="0"/>
      <w:marRight w:val="0"/>
      <w:marTop w:val="0"/>
      <w:marBottom w:val="0"/>
      <w:divBdr>
        <w:top w:val="none" w:sz="0" w:space="0" w:color="auto"/>
        <w:left w:val="none" w:sz="0" w:space="0" w:color="auto"/>
        <w:bottom w:val="none" w:sz="0" w:space="0" w:color="auto"/>
        <w:right w:val="none" w:sz="0" w:space="0" w:color="auto"/>
      </w:divBdr>
    </w:div>
    <w:div w:id="1748189139">
      <w:bodyDiv w:val="1"/>
      <w:marLeft w:val="0"/>
      <w:marRight w:val="0"/>
      <w:marTop w:val="0"/>
      <w:marBottom w:val="0"/>
      <w:divBdr>
        <w:top w:val="none" w:sz="0" w:space="0" w:color="auto"/>
        <w:left w:val="none" w:sz="0" w:space="0" w:color="auto"/>
        <w:bottom w:val="none" w:sz="0" w:space="0" w:color="auto"/>
        <w:right w:val="none" w:sz="0" w:space="0" w:color="auto"/>
      </w:divBdr>
    </w:div>
    <w:div w:id="1751267205">
      <w:bodyDiv w:val="1"/>
      <w:marLeft w:val="0"/>
      <w:marRight w:val="0"/>
      <w:marTop w:val="0"/>
      <w:marBottom w:val="0"/>
      <w:divBdr>
        <w:top w:val="none" w:sz="0" w:space="0" w:color="auto"/>
        <w:left w:val="none" w:sz="0" w:space="0" w:color="auto"/>
        <w:bottom w:val="none" w:sz="0" w:space="0" w:color="auto"/>
        <w:right w:val="none" w:sz="0" w:space="0" w:color="auto"/>
      </w:divBdr>
    </w:div>
    <w:div w:id="1754400469">
      <w:bodyDiv w:val="1"/>
      <w:marLeft w:val="0"/>
      <w:marRight w:val="0"/>
      <w:marTop w:val="0"/>
      <w:marBottom w:val="0"/>
      <w:divBdr>
        <w:top w:val="none" w:sz="0" w:space="0" w:color="auto"/>
        <w:left w:val="none" w:sz="0" w:space="0" w:color="auto"/>
        <w:bottom w:val="none" w:sz="0" w:space="0" w:color="auto"/>
        <w:right w:val="none" w:sz="0" w:space="0" w:color="auto"/>
      </w:divBdr>
    </w:div>
    <w:div w:id="1768891911">
      <w:bodyDiv w:val="1"/>
      <w:marLeft w:val="0"/>
      <w:marRight w:val="0"/>
      <w:marTop w:val="0"/>
      <w:marBottom w:val="0"/>
      <w:divBdr>
        <w:top w:val="none" w:sz="0" w:space="0" w:color="auto"/>
        <w:left w:val="none" w:sz="0" w:space="0" w:color="auto"/>
        <w:bottom w:val="none" w:sz="0" w:space="0" w:color="auto"/>
        <w:right w:val="none" w:sz="0" w:space="0" w:color="auto"/>
      </w:divBdr>
    </w:div>
    <w:div w:id="1809977334">
      <w:bodyDiv w:val="1"/>
      <w:marLeft w:val="0"/>
      <w:marRight w:val="0"/>
      <w:marTop w:val="0"/>
      <w:marBottom w:val="0"/>
      <w:divBdr>
        <w:top w:val="none" w:sz="0" w:space="0" w:color="auto"/>
        <w:left w:val="none" w:sz="0" w:space="0" w:color="auto"/>
        <w:bottom w:val="none" w:sz="0" w:space="0" w:color="auto"/>
        <w:right w:val="none" w:sz="0" w:space="0" w:color="auto"/>
      </w:divBdr>
    </w:div>
    <w:div w:id="1810660379">
      <w:bodyDiv w:val="1"/>
      <w:marLeft w:val="0"/>
      <w:marRight w:val="0"/>
      <w:marTop w:val="0"/>
      <w:marBottom w:val="0"/>
      <w:divBdr>
        <w:top w:val="none" w:sz="0" w:space="0" w:color="auto"/>
        <w:left w:val="none" w:sz="0" w:space="0" w:color="auto"/>
        <w:bottom w:val="none" w:sz="0" w:space="0" w:color="auto"/>
        <w:right w:val="none" w:sz="0" w:space="0" w:color="auto"/>
      </w:divBdr>
    </w:div>
    <w:div w:id="1837261441">
      <w:bodyDiv w:val="1"/>
      <w:marLeft w:val="0"/>
      <w:marRight w:val="0"/>
      <w:marTop w:val="0"/>
      <w:marBottom w:val="0"/>
      <w:divBdr>
        <w:top w:val="none" w:sz="0" w:space="0" w:color="auto"/>
        <w:left w:val="none" w:sz="0" w:space="0" w:color="auto"/>
        <w:bottom w:val="none" w:sz="0" w:space="0" w:color="auto"/>
        <w:right w:val="none" w:sz="0" w:space="0" w:color="auto"/>
      </w:divBdr>
    </w:div>
    <w:div w:id="1838810690">
      <w:bodyDiv w:val="1"/>
      <w:marLeft w:val="0"/>
      <w:marRight w:val="0"/>
      <w:marTop w:val="0"/>
      <w:marBottom w:val="0"/>
      <w:divBdr>
        <w:top w:val="none" w:sz="0" w:space="0" w:color="auto"/>
        <w:left w:val="none" w:sz="0" w:space="0" w:color="auto"/>
        <w:bottom w:val="none" w:sz="0" w:space="0" w:color="auto"/>
        <w:right w:val="none" w:sz="0" w:space="0" w:color="auto"/>
      </w:divBdr>
    </w:div>
    <w:div w:id="1870727670">
      <w:bodyDiv w:val="1"/>
      <w:marLeft w:val="0"/>
      <w:marRight w:val="0"/>
      <w:marTop w:val="0"/>
      <w:marBottom w:val="0"/>
      <w:divBdr>
        <w:top w:val="none" w:sz="0" w:space="0" w:color="auto"/>
        <w:left w:val="none" w:sz="0" w:space="0" w:color="auto"/>
        <w:bottom w:val="none" w:sz="0" w:space="0" w:color="auto"/>
        <w:right w:val="none" w:sz="0" w:space="0" w:color="auto"/>
      </w:divBdr>
    </w:div>
    <w:div w:id="1883206798">
      <w:bodyDiv w:val="1"/>
      <w:marLeft w:val="0"/>
      <w:marRight w:val="0"/>
      <w:marTop w:val="0"/>
      <w:marBottom w:val="0"/>
      <w:divBdr>
        <w:top w:val="none" w:sz="0" w:space="0" w:color="auto"/>
        <w:left w:val="none" w:sz="0" w:space="0" w:color="auto"/>
        <w:bottom w:val="none" w:sz="0" w:space="0" w:color="auto"/>
        <w:right w:val="none" w:sz="0" w:space="0" w:color="auto"/>
      </w:divBdr>
    </w:div>
    <w:div w:id="1888175009">
      <w:bodyDiv w:val="1"/>
      <w:marLeft w:val="0"/>
      <w:marRight w:val="0"/>
      <w:marTop w:val="0"/>
      <w:marBottom w:val="0"/>
      <w:divBdr>
        <w:top w:val="none" w:sz="0" w:space="0" w:color="auto"/>
        <w:left w:val="none" w:sz="0" w:space="0" w:color="auto"/>
        <w:bottom w:val="none" w:sz="0" w:space="0" w:color="auto"/>
        <w:right w:val="none" w:sz="0" w:space="0" w:color="auto"/>
      </w:divBdr>
    </w:div>
    <w:div w:id="1890067854">
      <w:bodyDiv w:val="1"/>
      <w:marLeft w:val="0"/>
      <w:marRight w:val="0"/>
      <w:marTop w:val="0"/>
      <w:marBottom w:val="0"/>
      <w:divBdr>
        <w:top w:val="none" w:sz="0" w:space="0" w:color="auto"/>
        <w:left w:val="none" w:sz="0" w:space="0" w:color="auto"/>
        <w:bottom w:val="none" w:sz="0" w:space="0" w:color="auto"/>
        <w:right w:val="none" w:sz="0" w:space="0" w:color="auto"/>
      </w:divBdr>
    </w:div>
    <w:div w:id="1901331464">
      <w:bodyDiv w:val="1"/>
      <w:marLeft w:val="0"/>
      <w:marRight w:val="0"/>
      <w:marTop w:val="0"/>
      <w:marBottom w:val="0"/>
      <w:divBdr>
        <w:top w:val="none" w:sz="0" w:space="0" w:color="auto"/>
        <w:left w:val="none" w:sz="0" w:space="0" w:color="auto"/>
        <w:bottom w:val="none" w:sz="0" w:space="0" w:color="auto"/>
        <w:right w:val="none" w:sz="0" w:space="0" w:color="auto"/>
      </w:divBdr>
    </w:div>
    <w:div w:id="1929192664">
      <w:bodyDiv w:val="1"/>
      <w:marLeft w:val="0"/>
      <w:marRight w:val="0"/>
      <w:marTop w:val="0"/>
      <w:marBottom w:val="0"/>
      <w:divBdr>
        <w:top w:val="none" w:sz="0" w:space="0" w:color="auto"/>
        <w:left w:val="none" w:sz="0" w:space="0" w:color="auto"/>
        <w:bottom w:val="none" w:sz="0" w:space="0" w:color="auto"/>
        <w:right w:val="none" w:sz="0" w:space="0" w:color="auto"/>
      </w:divBdr>
    </w:div>
    <w:div w:id="1947233717">
      <w:bodyDiv w:val="1"/>
      <w:marLeft w:val="0"/>
      <w:marRight w:val="0"/>
      <w:marTop w:val="0"/>
      <w:marBottom w:val="0"/>
      <w:divBdr>
        <w:top w:val="none" w:sz="0" w:space="0" w:color="auto"/>
        <w:left w:val="none" w:sz="0" w:space="0" w:color="auto"/>
        <w:bottom w:val="none" w:sz="0" w:space="0" w:color="auto"/>
        <w:right w:val="none" w:sz="0" w:space="0" w:color="auto"/>
      </w:divBdr>
    </w:div>
    <w:div w:id="1953509141">
      <w:bodyDiv w:val="1"/>
      <w:marLeft w:val="0"/>
      <w:marRight w:val="0"/>
      <w:marTop w:val="0"/>
      <w:marBottom w:val="0"/>
      <w:divBdr>
        <w:top w:val="none" w:sz="0" w:space="0" w:color="auto"/>
        <w:left w:val="none" w:sz="0" w:space="0" w:color="auto"/>
        <w:bottom w:val="none" w:sz="0" w:space="0" w:color="auto"/>
        <w:right w:val="none" w:sz="0" w:space="0" w:color="auto"/>
      </w:divBdr>
    </w:div>
    <w:div w:id="1959331079">
      <w:bodyDiv w:val="1"/>
      <w:marLeft w:val="0"/>
      <w:marRight w:val="0"/>
      <w:marTop w:val="0"/>
      <w:marBottom w:val="0"/>
      <w:divBdr>
        <w:top w:val="none" w:sz="0" w:space="0" w:color="auto"/>
        <w:left w:val="none" w:sz="0" w:space="0" w:color="auto"/>
        <w:bottom w:val="none" w:sz="0" w:space="0" w:color="auto"/>
        <w:right w:val="none" w:sz="0" w:space="0" w:color="auto"/>
      </w:divBdr>
    </w:div>
    <w:div w:id="1997101444">
      <w:bodyDiv w:val="1"/>
      <w:marLeft w:val="0"/>
      <w:marRight w:val="0"/>
      <w:marTop w:val="0"/>
      <w:marBottom w:val="0"/>
      <w:divBdr>
        <w:top w:val="none" w:sz="0" w:space="0" w:color="auto"/>
        <w:left w:val="none" w:sz="0" w:space="0" w:color="auto"/>
        <w:bottom w:val="none" w:sz="0" w:space="0" w:color="auto"/>
        <w:right w:val="none" w:sz="0" w:space="0" w:color="auto"/>
      </w:divBdr>
    </w:div>
    <w:div w:id="2016178356">
      <w:bodyDiv w:val="1"/>
      <w:marLeft w:val="0"/>
      <w:marRight w:val="0"/>
      <w:marTop w:val="0"/>
      <w:marBottom w:val="0"/>
      <w:divBdr>
        <w:top w:val="none" w:sz="0" w:space="0" w:color="auto"/>
        <w:left w:val="none" w:sz="0" w:space="0" w:color="auto"/>
        <w:bottom w:val="none" w:sz="0" w:space="0" w:color="auto"/>
        <w:right w:val="none" w:sz="0" w:space="0" w:color="auto"/>
      </w:divBdr>
    </w:div>
    <w:div w:id="2035882970">
      <w:bodyDiv w:val="1"/>
      <w:marLeft w:val="0"/>
      <w:marRight w:val="0"/>
      <w:marTop w:val="0"/>
      <w:marBottom w:val="0"/>
      <w:divBdr>
        <w:top w:val="none" w:sz="0" w:space="0" w:color="auto"/>
        <w:left w:val="none" w:sz="0" w:space="0" w:color="auto"/>
        <w:bottom w:val="none" w:sz="0" w:space="0" w:color="auto"/>
        <w:right w:val="none" w:sz="0" w:space="0" w:color="auto"/>
      </w:divBdr>
    </w:div>
    <w:div w:id="2045134918">
      <w:bodyDiv w:val="1"/>
      <w:marLeft w:val="0"/>
      <w:marRight w:val="0"/>
      <w:marTop w:val="0"/>
      <w:marBottom w:val="0"/>
      <w:divBdr>
        <w:top w:val="none" w:sz="0" w:space="0" w:color="auto"/>
        <w:left w:val="none" w:sz="0" w:space="0" w:color="auto"/>
        <w:bottom w:val="none" w:sz="0" w:space="0" w:color="auto"/>
        <w:right w:val="none" w:sz="0" w:space="0" w:color="auto"/>
      </w:divBdr>
    </w:div>
    <w:div w:id="2054888648">
      <w:bodyDiv w:val="1"/>
      <w:marLeft w:val="0"/>
      <w:marRight w:val="0"/>
      <w:marTop w:val="0"/>
      <w:marBottom w:val="0"/>
      <w:divBdr>
        <w:top w:val="none" w:sz="0" w:space="0" w:color="auto"/>
        <w:left w:val="none" w:sz="0" w:space="0" w:color="auto"/>
        <w:bottom w:val="none" w:sz="0" w:space="0" w:color="auto"/>
        <w:right w:val="none" w:sz="0" w:space="0" w:color="auto"/>
      </w:divBdr>
    </w:div>
    <w:div w:id="2072996396">
      <w:bodyDiv w:val="1"/>
      <w:marLeft w:val="0"/>
      <w:marRight w:val="0"/>
      <w:marTop w:val="0"/>
      <w:marBottom w:val="0"/>
      <w:divBdr>
        <w:top w:val="none" w:sz="0" w:space="0" w:color="auto"/>
        <w:left w:val="none" w:sz="0" w:space="0" w:color="auto"/>
        <w:bottom w:val="none" w:sz="0" w:space="0" w:color="auto"/>
        <w:right w:val="none" w:sz="0" w:space="0" w:color="auto"/>
      </w:divBdr>
    </w:div>
    <w:div w:id="2077824064">
      <w:bodyDiv w:val="1"/>
      <w:marLeft w:val="0"/>
      <w:marRight w:val="0"/>
      <w:marTop w:val="0"/>
      <w:marBottom w:val="0"/>
      <w:divBdr>
        <w:top w:val="none" w:sz="0" w:space="0" w:color="auto"/>
        <w:left w:val="none" w:sz="0" w:space="0" w:color="auto"/>
        <w:bottom w:val="none" w:sz="0" w:space="0" w:color="auto"/>
        <w:right w:val="none" w:sz="0" w:space="0" w:color="auto"/>
      </w:divBdr>
    </w:div>
    <w:div w:id="2097554147">
      <w:bodyDiv w:val="1"/>
      <w:marLeft w:val="0"/>
      <w:marRight w:val="0"/>
      <w:marTop w:val="0"/>
      <w:marBottom w:val="0"/>
      <w:divBdr>
        <w:top w:val="none" w:sz="0" w:space="0" w:color="auto"/>
        <w:left w:val="none" w:sz="0" w:space="0" w:color="auto"/>
        <w:bottom w:val="none" w:sz="0" w:space="0" w:color="auto"/>
        <w:right w:val="none" w:sz="0" w:space="0" w:color="auto"/>
      </w:divBdr>
    </w:div>
    <w:div w:id="211748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white\Desktop\FINAL%20DATA%20SHEET%20TEMPLATE\FINA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MPU-6535</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C0A219DF60C4AB7770ECBA3E327E9" ma:contentTypeVersion="5" ma:contentTypeDescription="Crée un document." ma:contentTypeScope="" ma:versionID="6bb3d62351b2ece2d4271a8d07418c1e">
  <xsd:schema xmlns:xsd="http://www.w3.org/2001/XMLSchema" xmlns:xs="http://www.w3.org/2001/XMLSchema" xmlns:p="http://schemas.microsoft.com/office/2006/metadata/properties" xmlns:ns2="6216d525-7294-43c1-a61f-c3132502c6d4" xmlns:ns3="0a5378c2-98a3-4e46-b9d0-901bd22e0290" targetNamespace="http://schemas.microsoft.com/office/2006/metadata/properties" ma:root="true" ma:fieldsID="4d454bce50c04589127ea46529fcb132" ns2:_="" ns3:_="">
    <xsd:import namespace="6216d525-7294-43c1-a61f-c3132502c6d4"/>
    <xsd:import namespace="0a5378c2-98a3-4e46-b9d0-901bd22e0290"/>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6d525-7294-43c1-a61f-c3132502c6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5378c2-98a3-4e46-b9d0-901bd22e0290"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5E036E-FCA9-49FC-8FFB-984631880E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0841CB-64D6-423C-B712-F8A6DEE3CF11}">
  <ds:schemaRefs>
    <ds:schemaRef ds:uri="http://schemas.microsoft.com/sharepoint/v3/contenttype/forms"/>
  </ds:schemaRefs>
</ds:datastoreItem>
</file>

<file path=customXml/itemProps4.xml><?xml version="1.0" encoding="utf-8"?>
<ds:datastoreItem xmlns:ds="http://schemas.openxmlformats.org/officeDocument/2006/customXml" ds:itemID="{3490E6DD-2A4C-4920-BEB9-D73AD497F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6d525-7294-43c1-a61f-c3132502c6d4"/>
    <ds:schemaRef ds:uri="0a5378c2-98a3-4e46-b9d0-901bd22e02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0C0E3D5-B6D2-45A4-B937-E1D1A7134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FINALTEMPLATE.dotx</Template>
  <TotalTime>31</TotalTime>
  <Pages>5</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eMD-ICM20602-ICM20690-1.3.0-FC-release-note</vt:lpstr>
    </vt:vector>
  </TitlesOfParts>
  <Company>Maxim Integrated Products</Company>
  <LinksUpToDate>false</LinksUpToDate>
  <CharactersWithSpaces>5324</CharactersWithSpaces>
  <SharedDoc>false</SharedDoc>
  <HLinks>
    <vt:vector size="6" baseType="variant">
      <vt:variant>
        <vt:i4>3342449</vt:i4>
      </vt:variant>
      <vt:variant>
        <vt:i4>0</vt:i4>
      </vt:variant>
      <vt:variant>
        <vt:i4>0</vt:i4>
      </vt:variant>
      <vt:variant>
        <vt:i4>5</vt:i4>
      </vt:variant>
      <vt:variant>
        <vt:lpwstr>http://www.maxim-ic.com/an1891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eMD-ICM20602-ICM20690-1.3.0-FC-release-note</dc:title>
  <dc:subject/>
  <dc:creator>Administrator</dc:creator>
  <cp:keywords/>
  <dc:description/>
  <cp:lastModifiedBy>Johnny Zhou</cp:lastModifiedBy>
  <cp:revision>14</cp:revision>
  <cp:lastPrinted>2015-10-16T21:29:00Z</cp:lastPrinted>
  <dcterms:created xsi:type="dcterms:W3CDTF">2019-12-05T07:23:00Z</dcterms:created>
  <dcterms:modified xsi:type="dcterms:W3CDTF">2019-12-20T09:19:00Z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0x010100575C0A219DF60C4AB7770ECBA3E327E9</vt:lpwstr>
  </property>
</Properties>
</file>